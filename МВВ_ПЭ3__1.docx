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6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237"/>
        <w:gridCol w:w="567"/>
        <w:gridCol w:w="2438"/>
      </w:tblGrid>
      <w:tr w:rsidR="0071430F" w:rsidRPr="00A3303C">
        <w:trPr>
          <w:trHeight w:hRule="exact" w:val="460"/>
        </w:trPr>
        <w:tc>
          <w:tcPr>
            <w:tcW w:w="1134" w:type="dxa"/>
            <w:vAlign w:val="center"/>
          </w:tcPr>
          <w:p w:rsidR="0071430F" w:rsidRPr="00BC4532" w:rsidRDefault="0071430F" w:rsidP="008D7519">
            <w:pPr>
              <w:rPr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71430F" w:rsidRPr="00BC4532" w:rsidRDefault="00275679" w:rsidP="00362C94">
            <w:pPr>
              <w:jc w:val="center"/>
              <w:rPr>
                <w:rFonts w:ascii="Arial" w:hAnsi="Arial" w:cs="Arial"/>
                <w:i/>
              </w:rPr>
            </w:pPr>
            <w:r w:rsidRPr="00BC4532">
              <w:rPr>
                <w:rFonts w:ascii="Arial" w:hAnsi="Arial" w:cs="Arial"/>
                <w:i/>
              </w:rPr>
              <w:t>Конденсаторы</w:t>
            </w:r>
          </w:p>
        </w:tc>
        <w:tc>
          <w:tcPr>
            <w:tcW w:w="567" w:type="dxa"/>
            <w:vAlign w:val="center"/>
          </w:tcPr>
          <w:p w:rsidR="0071430F" w:rsidRPr="00BC4532" w:rsidRDefault="0071430F" w:rsidP="00DC3015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71430F" w:rsidRPr="00BC4532" w:rsidRDefault="0071430F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A3303C">
        <w:trPr>
          <w:trHeight w:hRule="exact" w:val="460"/>
        </w:trPr>
        <w:tc>
          <w:tcPr>
            <w:tcW w:w="1134" w:type="dxa"/>
            <w:vAlign w:val="center"/>
          </w:tcPr>
          <w:p w:rsidR="007A7AFC" w:rsidRPr="004944AC" w:rsidRDefault="000A3F5F" w:rsidP="00E1666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</w:t>
            </w:r>
            <w:proofErr w:type="gramStart"/>
            <w:r>
              <w:rPr>
                <w:rFonts w:ascii="Arial" w:hAnsi="Arial" w:cs="Arial"/>
                <w:i/>
              </w:rPr>
              <w:t>1</w:t>
            </w:r>
            <w:proofErr w:type="gramEnd"/>
            <w:r w:rsidR="00E16662">
              <w:rPr>
                <w:rFonts w:ascii="Arial" w:hAnsi="Arial" w:cs="Arial"/>
                <w:i/>
              </w:rPr>
              <w:t xml:space="preserve"> – С</w:t>
            </w:r>
            <w:r w:rsidR="00AC3166"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6237" w:type="dxa"/>
            <w:vAlign w:val="center"/>
          </w:tcPr>
          <w:p w:rsidR="007A7AFC" w:rsidRPr="00A07E38" w:rsidRDefault="000A3F5F" w:rsidP="004944A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Чип 0603 0.01 мкФ</w:t>
            </w:r>
            <w:r w:rsidR="00A07E38">
              <w:rPr>
                <w:rFonts w:ascii="Arial" w:hAnsi="Arial" w:cs="Arial"/>
                <w:i/>
                <w:lang w:val="en-US"/>
              </w:rPr>
              <w:t xml:space="preserve"> </w:t>
            </w:r>
            <w:r w:rsidR="00D9610D">
              <w:rPr>
                <w:rFonts w:ascii="Arial" w:hAnsi="Arial" w:cs="Arial"/>
                <w:i/>
                <w:lang w:val="en-US"/>
              </w:rPr>
              <w:t>50</w:t>
            </w:r>
            <w:proofErr w:type="gramStart"/>
            <w:r w:rsidR="00D9610D">
              <w:rPr>
                <w:rFonts w:ascii="Arial" w:hAnsi="Arial" w:cs="Arial"/>
                <w:i/>
              </w:rPr>
              <w:t xml:space="preserve"> </w:t>
            </w:r>
            <w:r w:rsidR="00A07E38">
              <w:rPr>
                <w:rFonts w:ascii="Arial" w:hAnsi="Arial" w:cs="Arial"/>
                <w:i/>
              </w:rPr>
              <w:t>В</w:t>
            </w:r>
            <w:proofErr w:type="gramEnd"/>
            <w:r w:rsidR="00A07E38">
              <w:rPr>
                <w:rFonts w:ascii="Arial" w:hAnsi="Arial" w:cs="Arial"/>
                <w:i/>
              </w:rPr>
              <w:t xml:space="preserve"> </w:t>
            </w:r>
            <w:r w:rsidR="00A07E38">
              <w:rPr>
                <w:rFonts w:ascii="Arial" w:hAnsi="Arial" w:cs="Arial"/>
                <w:i/>
                <w:lang w:val="en-US"/>
              </w:rPr>
              <w:t>±5 %</w:t>
            </w:r>
          </w:p>
        </w:tc>
        <w:tc>
          <w:tcPr>
            <w:tcW w:w="567" w:type="dxa"/>
            <w:vAlign w:val="center"/>
          </w:tcPr>
          <w:p w:rsidR="007A7AFC" w:rsidRPr="000A3056" w:rsidRDefault="000A3056" w:rsidP="007A7AF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A3303C">
        <w:trPr>
          <w:trHeight w:hRule="exact" w:val="460"/>
        </w:trPr>
        <w:tc>
          <w:tcPr>
            <w:tcW w:w="1134" w:type="dxa"/>
            <w:vAlign w:val="center"/>
          </w:tcPr>
          <w:p w:rsidR="001D539F" w:rsidRPr="00C34E05" w:rsidRDefault="001D539F" w:rsidP="001D539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</w:t>
            </w:r>
            <w:proofErr w:type="gramStart"/>
            <w:r>
              <w:rPr>
                <w:rFonts w:ascii="Arial" w:hAnsi="Arial" w:cs="Arial"/>
                <w:i/>
              </w:rPr>
              <w:t>9</w:t>
            </w:r>
            <w:proofErr w:type="gramEnd"/>
            <w:r>
              <w:rPr>
                <w:rFonts w:ascii="Arial" w:hAnsi="Arial" w:cs="Arial"/>
                <w:i/>
              </w:rPr>
              <w:t xml:space="preserve"> – С1</w:t>
            </w:r>
            <w:r w:rsidR="00EB0575">
              <w:rPr>
                <w:rFonts w:ascii="Arial" w:hAnsi="Arial" w:cs="Arial"/>
                <w:i/>
              </w:rPr>
              <w:t>6</w:t>
            </w:r>
          </w:p>
        </w:tc>
        <w:tc>
          <w:tcPr>
            <w:tcW w:w="6237" w:type="dxa"/>
            <w:vAlign w:val="center"/>
          </w:tcPr>
          <w:p w:rsidR="007A7AFC" w:rsidRPr="00C34E05" w:rsidRDefault="001D539F" w:rsidP="004B5E0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220 пФ</w:t>
            </w:r>
            <w:r w:rsidR="00522E23">
              <w:rPr>
                <w:rFonts w:ascii="Arial" w:hAnsi="Arial" w:cs="Arial"/>
                <w:i/>
              </w:rPr>
              <w:t xml:space="preserve"> </w:t>
            </w:r>
            <w:r w:rsidR="00522E23">
              <w:rPr>
                <w:rFonts w:ascii="Arial" w:hAnsi="Arial" w:cs="Arial"/>
                <w:i/>
                <w:lang w:val="en-US"/>
              </w:rPr>
              <w:t>50</w:t>
            </w:r>
            <w:proofErr w:type="gramStart"/>
            <w:r w:rsidR="00522E23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522E23">
              <w:rPr>
                <w:rFonts w:ascii="Arial" w:hAnsi="Arial" w:cs="Arial"/>
                <w:i/>
              </w:rPr>
              <w:t xml:space="preserve"> </w:t>
            </w:r>
            <w:r w:rsidR="00522E23">
              <w:rPr>
                <w:rFonts w:ascii="Arial" w:hAnsi="Arial" w:cs="Arial"/>
                <w:i/>
                <w:lang w:val="en-US"/>
              </w:rPr>
              <w:t>±5 %</w:t>
            </w:r>
          </w:p>
        </w:tc>
        <w:tc>
          <w:tcPr>
            <w:tcW w:w="567" w:type="dxa"/>
            <w:vAlign w:val="center"/>
          </w:tcPr>
          <w:p w:rsidR="007A7AFC" w:rsidRPr="000A3056" w:rsidRDefault="000A3056" w:rsidP="00DC3015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127FD1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A3303C">
        <w:trPr>
          <w:trHeight w:hRule="exact" w:val="460"/>
        </w:trPr>
        <w:tc>
          <w:tcPr>
            <w:tcW w:w="1134" w:type="dxa"/>
            <w:vAlign w:val="center"/>
          </w:tcPr>
          <w:p w:rsidR="000E7AC2" w:rsidRPr="00C34E05" w:rsidRDefault="000E7AC2" w:rsidP="000E7AC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С17 – С24</w:t>
            </w:r>
          </w:p>
        </w:tc>
        <w:tc>
          <w:tcPr>
            <w:tcW w:w="6237" w:type="dxa"/>
            <w:vAlign w:val="center"/>
          </w:tcPr>
          <w:p w:rsidR="007A7AFC" w:rsidRPr="00C34E05" w:rsidRDefault="000E7AC2" w:rsidP="00D716A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0.01 мкФ</w:t>
            </w:r>
            <w:r w:rsidR="00DC0EA2">
              <w:rPr>
                <w:rFonts w:ascii="Arial" w:hAnsi="Arial" w:cs="Arial"/>
                <w:i/>
              </w:rPr>
              <w:t xml:space="preserve"> </w:t>
            </w:r>
            <w:r w:rsidR="00DC0EA2">
              <w:rPr>
                <w:rFonts w:ascii="Arial" w:hAnsi="Arial" w:cs="Arial"/>
                <w:i/>
                <w:lang w:val="en-US"/>
              </w:rPr>
              <w:t>50</w:t>
            </w:r>
            <w:proofErr w:type="gramStart"/>
            <w:r w:rsidR="00DC0EA2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DC0EA2">
              <w:rPr>
                <w:rFonts w:ascii="Arial" w:hAnsi="Arial" w:cs="Arial"/>
                <w:i/>
              </w:rPr>
              <w:t xml:space="preserve"> </w:t>
            </w:r>
            <w:r w:rsidR="00DC0EA2">
              <w:rPr>
                <w:rFonts w:ascii="Arial" w:hAnsi="Arial" w:cs="Arial"/>
                <w:i/>
                <w:lang w:val="en-US"/>
              </w:rPr>
              <w:t>±5 %</w:t>
            </w:r>
          </w:p>
        </w:tc>
        <w:tc>
          <w:tcPr>
            <w:tcW w:w="567" w:type="dxa"/>
            <w:vAlign w:val="center"/>
          </w:tcPr>
          <w:p w:rsidR="007A7AFC" w:rsidRPr="000A3056" w:rsidRDefault="000A3056" w:rsidP="000947F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625C9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0B2BD2" w:rsidRPr="00C34E05" w:rsidRDefault="000B2BD2" w:rsidP="000B2BD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С25 – С32</w:t>
            </w:r>
          </w:p>
        </w:tc>
        <w:tc>
          <w:tcPr>
            <w:tcW w:w="6237" w:type="dxa"/>
            <w:vAlign w:val="center"/>
          </w:tcPr>
          <w:p w:rsidR="007A7AFC" w:rsidRPr="00C34E05" w:rsidRDefault="000B2BD2" w:rsidP="00C34E0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220 пФ</w:t>
            </w:r>
            <w:r w:rsidR="00A153FD">
              <w:rPr>
                <w:rFonts w:ascii="Arial" w:hAnsi="Arial" w:cs="Arial"/>
                <w:i/>
              </w:rPr>
              <w:t xml:space="preserve"> </w:t>
            </w:r>
            <w:r w:rsidR="00A153FD">
              <w:rPr>
                <w:rFonts w:ascii="Arial" w:hAnsi="Arial" w:cs="Arial"/>
                <w:i/>
                <w:lang w:val="en-US"/>
              </w:rPr>
              <w:t>50</w:t>
            </w:r>
            <w:proofErr w:type="gramStart"/>
            <w:r w:rsidR="00A153FD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A153FD">
              <w:rPr>
                <w:rFonts w:ascii="Arial" w:hAnsi="Arial" w:cs="Arial"/>
                <w:i/>
              </w:rPr>
              <w:t xml:space="preserve"> </w:t>
            </w:r>
            <w:r w:rsidR="00A153FD">
              <w:rPr>
                <w:rFonts w:ascii="Arial" w:hAnsi="Arial" w:cs="Arial"/>
                <w:i/>
                <w:lang w:val="en-US"/>
              </w:rPr>
              <w:t>±5 %</w:t>
            </w:r>
          </w:p>
        </w:tc>
        <w:tc>
          <w:tcPr>
            <w:tcW w:w="567" w:type="dxa"/>
            <w:vAlign w:val="center"/>
          </w:tcPr>
          <w:p w:rsidR="007A7AFC" w:rsidRPr="000A3056" w:rsidRDefault="000A3056" w:rsidP="005F6615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625C9">
            <w:pPr>
              <w:rPr>
                <w:rFonts w:ascii="Arial" w:hAnsi="Arial" w:cs="Arial"/>
                <w:i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AB66E4" w:rsidRDefault="00FA5ECB" w:rsidP="0084348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С33</w:t>
            </w:r>
          </w:p>
        </w:tc>
        <w:tc>
          <w:tcPr>
            <w:tcW w:w="6237" w:type="dxa"/>
            <w:vAlign w:val="center"/>
          </w:tcPr>
          <w:p w:rsidR="007A7AFC" w:rsidRPr="00AB66E4" w:rsidRDefault="00FA5ECB" w:rsidP="00AB66E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47 мкФ</w:t>
            </w:r>
            <w:r w:rsidR="0031261C">
              <w:rPr>
                <w:rFonts w:ascii="Arial" w:hAnsi="Arial" w:cs="Arial"/>
                <w:i/>
              </w:rPr>
              <w:t xml:space="preserve"> </w:t>
            </w:r>
            <w:r w:rsidR="003A4AB3">
              <w:rPr>
                <w:rFonts w:ascii="Arial" w:hAnsi="Arial" w:cs="Arial"/>
                <w:i/>
              </w:rPr>
              <w:t>25</w:t>
            </w:r>
            <w:proofErr w:type="gramStart"/>
            <w:r w:rsidR="003A4AB3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3A4AB3">
              <w:rPr>
                <w:rFonts w:ascii="Arial" w:hAnsi="Arial" w:cs="Arial"/>
                <w:i/>
              </w:rPr>
              <w:t xml:space="preserve"> ±20 %</w:t>
            </w:r>
          </w:p>
        </w:tc>
        <w:tc>
          <w:tcPr>
            <w:tcW w:w="567" w:type="dxa"/>
            <w:vAlign w:val="center"/>
          </w:tcPr>
          <w:p w:rsidR="007A7AFC" w:rsidRPr="000A3056" w:rsidRDefault="000A3056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0947FC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AB66E4" w:rsidRDefault="005E6292" w:rsidP="0084348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С34</w:t>
            </w:r>
          </w:p>
        </w:tc>
        <w:tc>
          <w:tcPr>
            <w:tcW w:w="6237" w:type="dxa"/>
            <w:vAlign w:val="center"/>
          </w:tcPr>
          <w:p w:rsidR="007A7AFC" w:rsidRPr="00AB66E4" w:rsidRDefault="005E6292" w:rsidP="00AB66E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31261C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31261C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31261C">
              <w:rPr>
                <w:rFonts w:ascii="Arial" w:hAnsi="Arial" w:cs="Arial"/>
                <w:i/>
              </w:rPr>
              <w:t xml:space="preserve"> ±10%</w:t>
            </w:r>
          </w:p>
        </w:tc>
        <w:tc>
          <w:tcPr>
            <w:tcW w:w="567" w:type="dxa"/>
            <w:vAlign w:val="center"/>
          </w:tcPr>
          <w:p w:rsidR="007A7AFC" w:rsidRPr="000A3056" w:rsidRDefault="000A3056" w:rsidP="007A7AF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0947FC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9502F6" w:rsidRPr="00667EFC" w:rsidRDefault="009502F6" w:rsidP="009502F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С35</w:t>
            </w:r>
            <w:r w:rsidR="00433E12">
              <w:rPr>
                <w:rFonts w:ascii="Arial" w:hAnsi="Arial" w:cs="Arial"/>
                <w:i/>
              </w:rPr>
              <w:t>, С36</w:t>
            </w:r>
          </w:p>
        </w:tc>
        <w:tc>
          <w:tcPr>
            <w:tcW w:w="6237" w:type="dxa"/>
            <w:vAlign w:val="center"/>
          </w:tcPr>
          <w:p w:rsidR="007A7AFC" w:rsidRPr="00667EFC" w:rsidRDefault="002F7287" w:rsidP="00433E1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</w:t>
            </w:r>
            <w:r w:rsidR="00433E12">
              <w:rPr>
                <w:rFonts w:ascii="Arial" w:hAnsi="Arial" w:cs="Arial"/>
                <w:i/>
              </w:rPr>
              <w:t>10 пФ</w:t>
            </w:r>
            <w:r w:rsidR="00780388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780388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780388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7A7AFC" w:rsidRPr="000A3056" w:rsidRDefault="000A3056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D7519">
            <w:pPr>
              <w:rPr>
                <w:lang w:val="en-US"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E667C5" w:rsidRDefault="00433E12" w:rsidP="0052094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С37</w:t>
            </w:r>
          </w:p>
        </w:tc>
        <w:tc>
          <w:tcPr>
            <w:tcW w:w="6237" w:type="dxa"/>
            <w:vAlign w:val="center"/>
          </w:tcPr>
          <w:p w:rsidR="007A7AFC" w:rsidRPr="00E667C5" w:rsidRDefault="00433E12" w:rsidP="00E667C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073809">
              <w:rPr>
                <w:rFonts w:ascii="Arial" w:hAnsi="Arial" w:cs="Arial"/>
                <w:i/>
              </w:rPr>
              <w:t xml:space="preserve"> Чип 0402 0,1 мкФ</w:t>
            </w:r>
            <w:r w:rsidR="0031261C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31261C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31261C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7A7AFC" w:rsidRPr="00E918E3" w:rsidRDefault="00E918E3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625C9">
            <w:pPr>
              <w:rPr>
                <w:rFonts w:ascii="Arial" w:hAnsi="Arial" w:cs="Arial"/>
                <w:i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E667C5" w:rsidRDefault="00113C44" w:rsidP="0052094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С38</w:t>
            </w:r>
          </w:p>
        </w:tc>
        <w:tc>
          <w:tcPr>
            <w:tcW w:w="6237" w:type="dxa"/>
            <w:vAlign w:val="center"/>
          </w:tcPr>
          <w:p w:rsidR="007A7AFC" w:rsidRPr="00E667C5" w:rsidRDefault="00113C44" w:rsidP="00536A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Чип 0402 0,1 мкФ</w:t>
            </w:r>
            <w:r w:rsidR="0031261C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31261C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31261C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7A7AFC" w:rsidRPr="00E918E3" w:rsidRDefault="00E918E3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7A7AFC" w:rsidRPr="00BC4532" w:rsidRDefault="007A7AFC" w:rsidP="008625C9">
            <w:pPr>
              <w:rPr>
                <w:rFonts w:ascii="Arial" w:hAnsi="Arial" w:cs="Arial"/>
                <w:i/>
              </w:rPr>
            </w:pPr>
          </w:p>
        </w:tc>
      </w:tr>
      <w:tr w:rsidR="007A7AFC" w:rsidRPr="003E5E4C">
        <w:trPr>
          <w:trHeight w:hRule="exact" w:val="460"/>
        </w:trPr>
        <w:tc>
          <w:tcPr>
            <w:tcW w:w="1134" w:type="dxa"/>
            <w:vAlign w:val="center"/>
          </w:tcPr>
          <w:p w:rsidR="007A7AFC" w:rsidRPr="00E667C5" w:rsidRDefault="00702480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С39, С40</w:t>
            </w:r>
          </w:p>
        </w:tc>
        <w:tc>
          <w:tcPr>
            <w:tcW w:w="6237" w:type="dxa"/>
            <w:vAlign w:val="center"/>
          </w:tcPr>
          <w:p w:rsidR="007A7AFC" w:rsidRPr="00E667C5" w:rsidRDefault="00702480" w:rsidP="005774F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Чип 0402 0,1 мкФ</w:t>
            </w:r>
            <w:r w:rsidR="0031261C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31261C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31261C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7A7AFC" w:rsidRPr="00E918E3" w:rsidRDefault="00E918E3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7A7AFC" w:rsidRPr="00E667C5" w:rsidRDefault="007A7AFC" w:rsidP="000947F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B062B" w:rsidRPr="003E5E4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1665C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С41, С42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1665C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10 пФ</w:t>
            </w:r>
            <w:r w:rsidR="00780388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780388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780388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EB062B" w:rsidRPr="00E918E3" w:rsidRDefault="00E918E3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BC4532" w:rsidRDefault="00EB062B" w:rsidP="008625C9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6E3DE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С43, С44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6E3D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31261C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31261C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31261C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918E3" w:rsidRDefault="00E918E3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8625C9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5A038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С45 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5A038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0,01 мкФ</w:t>
            </w:r>
            <w:r w:rsidR="00FD4B2B">
              <w:rPr>
                <w:rFonts w:ascii="Arial" w:hAnsi="Arial" w:cs="Arial"/>
                <w:i/>
              </w:rPr>
              <w:t xml:space="preserve"> </w:t>
            </w:r>
            <w:r w:rsidR="00FD4B2B">
              <w:rPr>
                <w:rFonts w:ascii="Arial" w:hAnsi="Arial" w:cs="Arial"/>
                <w:i/>
                <w:lang w:val="en-US"/>
              </w:rPr>
              <w:t>50</w:t>
            </w:r>
            <w:proofErr w:type="gramStart"/>
            <w:r w:rsidR="00FD4B2B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FD4B2B">
              <w:rPr>
                <w:rFonts w:ascii="Arial" w:hAnsi="Arial" w:cs="Arial"/>
                <w:i/>
              </w:rPr>
              <w:t xml:space="preserve"> </w:t>
            </w:r>
            <w:r w:rsidR="00FD4B2B">
              <w:rPr>
                <w:rFonts w:ascii="Arial" w:hAnsi="Arial" w:cs="Arial"/>
                <w:i/>
                <w:lang w:val="en-US"/>
              </w:rPr>
              <w:t>±5 %</w:t>
            </w:r>
          </w:p>
        </w:tc>
        <w:tc>
          <w:tcPr>
            <w:tcW w:w="567" w:type="dxa"/>
            <w:vAlign w:val="center"/>
          </w:tcPr>
          <w:p w:rsidR="00EB062B" w:rsidRPr="00E918E3" w:rsidRDefault="00E918E3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8625C9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0125E9" w:rsidRDefault="00EB062B" w:rsidP="00D117A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С46</w:t>
            </w:r>
          </w:p>
        </w:tc>
        <w:tc>
          <w:tcPr>
            <w:tcW w:w="6237" w:type="dxa"/>
            <w:vAlign w:val="center"/>
          </w:tcPr>
          <w:p w:rsidR="00EB062B" w:rsidRPr="00286FE8" w:rsidRDefault="00EB062B" w:rsidP="00497A9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10 мкФ </w:t>
            </w:r>
            <w:r w:rsidR="00497A91">
              <w:rPr>
                <w:rFonts w:ascii="Arial" w:hAnsi="Arial" w:cs="Arial"/>
                <w:i/>
              </w:rPr>
              <w:t>50</w:t>
            </w:r>
            <w:proofErr w:type="gramStart"/>
            <w:r w:rsidR="00497A91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497A91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918E3" w:rsidRDefault="00E918E3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8625C9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16476F" w:rsidRDefault="00EB062B" w:rsidP="009D428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С47</w:t>
            </w:r>
          </w:p>
        </w:tc>
        <w:tc>
          <w:tcPr>
            <w:tcW w:w="6237" w:type="dxa"/>
            <w:vAlign w:val="center"/>
          </w:tcPr>
          <w:p w:rsidR="00EB062B" w:rsidRPr="00717C49" w:rsidRDefault="00EB062B" w:rsidP="00D3577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0,1 мкФ </w:t>
            </w:r>
            <w:r w:rsidR="00D3577F">
              <w:rPr>
                <w:rFonts w:ascii="Arial" w:hAnsi="Arial" w:cs="Arial"/>
                <w:i/>
              </w:rPr>
              <w:t>50</w:t>
            </w:r>
            <w:proofErr w:type="gramStart"/>
            <w:r w:rsidR="00D3577F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D3577F">
              <w:rPr>
                <w:rFonts w:ascii="Arial" w:hAnsi="Arial" w:cs="Arial"/>
                <w:i/>
              </w:rPr>
              <w:t xml:space="preserve"> ±5 % </w:t>
            </w:r>
          </w:p>
        </w:tc>
        <w:tc>
          <w:tcPr>
            <w:tcW w:w="567" w:type="dxa"/>
            <w:vAlign w:val="center"/>
          </w:tcPr>
          <w:p w:rsidR="00EB062B" w:rsidRPr="0075107E" w:rsidRDefault="0075107E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8625C9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FF3FC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С48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FF3F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Конденсатор электролитический 10х12 220 мкФ 63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EB062B" w:rsidRPr="0075107E" w:rsidRDefault="0075107E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D01A9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С49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D01A9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0,1 мкФ 50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6F7F48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EB062B" w:rsidRPr="0075107E" w:rsidRDefault="0075107E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0947FC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AC40A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С50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AC40A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10 мкФ 100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EB062B" w:rsidRPr="0075107E" w:rsidRDefault="0075107E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415BC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С51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415B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Конденсатор электролитический 10х12 220 мкФ 63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</w:p>
        </w:tc>
        <w:tc>
          <w:tcPr>
            <w:tcW w:w="567" w:type="dxa"/>
            <w:vAlign w:val="center"/>
          </w:tcPr>
          <w:p w:rsidR="00EB062B" w:rsidRPr="0075107E" w:rsidRDefault="0075107E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376FDF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С52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376FD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47 мкФ</w:t>
            </w:r>
            <w:r w:rsidR="001545E8">
              <w:rPr>
                <w:rFonts w:ascii="Arial" w:hAnsi="Arial" w:cs="Arial"/>
                <w:i/>
              </w:rPr>
              <w:t xml:space="preserve"> 25</w:t>
            </w:r>
            <w:proofErr w:type="gramStart"/>
            <w:r w:rsidR="001545E8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1545E8">
              <w:rPr>
                <w:rFonts w:ascii="Arial" w:hAnsi="Arial" w:cs="Arial"/>
                <w:i/>
              </w:rPr>
              <w:t xml:space="preserve"> ±20 %</w:t>
            </w:r>
          </w:p>
        </w:tc>
        <w:tc>
          <w:tcPr>
            <w:tcW w:w="567" w:type="dxa"/>
            <w:vAlign w:val="center"/>
          </w:tcPr>
          <w:p w:rsidR="00EB062B" w:rsidRPr="006E7ED5" w:rsidRDefault="006E7ED5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0947FC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1E490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С53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1E490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10 мкФ </w:t>
            </w:r>
            <w:r w:rsidR="00EC20AD">
              <w:rPr>
                <w:rFonts w:ascii="Arial" w:hAnsi="Arial" w:cs="Arial"/>
                <w:i/>
              </w:rPr>
              <w:t>50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EC20AD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6E7ED5" w:rsidRDefault="006E7ED5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BD0BDE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С54</w:t>
            </w:r>
          </w:p>
        </w:tc>
        <w:tc>
          <w:tcPr>
            <w:tcW w:w="6237" w:type="dxa"/>
            <w:vAlign w:val="center"/>
          </w:tcPr>
          <w:p w:rsidR="00EB062B" w:rsidRPr="00E667C5" w:rsidRDefault="00EB062B" w:rsidP="00BD0BD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E5596F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E5596F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E5596F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6E7ED5" w:rsidRDefault="006E7ED5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EB062B" w:rsidP="00396FFB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С55</w:t>
            </w:r>
            <w:r w:rsidR="00140498">
              <w:rPr>
                <w:rFonts w:ascii="Arial" w:hAnsi="Arial" w:cs="Arial"/>
                <w:i/>
              </w:rPr>
              <w:t>, С56</w:t>
            </w:r>
          </w:p>
        </w:tc>
        <w:tc>
          <w:tcPr>
            <w:tcW w:w="6237" w:type="dxa"/>
            <w:vAlign w:val="center"/>
          </w:tcPr>
          <w:p w:rsidR="00EB062B" w:rsidRPr="00E667C5" w:rsidRDefault="00140498" w:rsidP="00396FF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10 пФ</w:t>
            </w:r>
            <w:r w:rsidR="002205B1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2205B1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205B1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EB062B" w:rsidRPr="006E7ED5" w:rsidRDefault="006E7ED5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4832B4" w:rsidRPr="00F266EF" w:rsidRDefault="00F054C7" w:rsidP="004832B4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С57</w:t>
            </w:r>
            <w:r w:rsidR="004832B4">
              <w:rPr>
                <w:rFonts w:ascii="Arial" w:hAnsi="Arial" w:cs="Arial"/>
                <w:i/>
              </w:rPr>
              <w:t xml:space="preserve"> – С60</w:t>
            </w:r>
          </w:p>
        </w:tc>
        <w:tc>
          <w:tcPr>
            <w:tcW w:w="6237" w:type="dxa"/>
            <w:vAlign w:val="center"/>
          </w:tcPr>
          <w:p w:rsidR="00EB062B" w:rsidRPr="006B4CCA" w:rsidRDefault="00F054C7" w:rsidP="00BA643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2205B1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2205B1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205B1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6E7ED5" w:rsidRDefault="006E7ED5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8F6F1E" w:rsidRDefault="006811E5" w:rsidP="00C54FA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С61, С62</w:t>
            </w:r>
          </w:p>
        </w:tc>
        <w:tc>
          <w:tcPr>
            <w:tcW w:w="6237" w:type="dxa"/>
            <w:vAlign w:val="center"/>
          </w:tcPr>
          <w:p w:rsidR="00EB062B" w:rsidRPr="00220939" w:rsidRDefault="006811E5" w:rsidP="00BA643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10 пФ</w:t>
            </w:r>
            <w:r w:rsidR="002205B1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2205B1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205B1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EB062B" w:rsidRPr="006E7ED5" w:rsidRDefault="006E7ED5" w:rsidP="00BA643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667C5" w:rsidRDefault="0004103F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С63</w:t>
            </w:r>
          </w:p>
        </w:tc>
        <w:tc>
          <w:tcPr>
            <w:tcW w:w="6237" w:type="dxa"/>
            <w:vAlign w:val="center"/>
          </w:tcPr>
          <w:p w:rsidR="00EB062B" w:rsidRPr="00E667C5" w:rsidRDefault="0004103F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220 пФ</w:t>
            </w:r>
            <w:r w:rsidR="002205B1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2205B1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205B1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6E7ED5" w:rsidRDefault="006E7ED5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E667C5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04791E" w:rsidRPr="00E667C5" w:rsidRDefault="00A21F3A" w:rsidP="0004791E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С64</w:t>
            </w:r>
            <w:r w:rsidR="0004791E">
              <w:rPr>
                <w:rFonts w:ascii="Arial" w:hAnsi="Arial" w:cs="Arial"/>
                <w:i/>
              </w:rPr>
              <w:t xml:space="preserve"> – С67</w:t>
            </w:r>
          </w:p>
        </w:tc>
        <w:tc>
          <w:tcPr>
            <w:tcW w:w="6237" w:type="dxa"/>
            <w:vAlign w:val="center"/>
          </w:tcPr>
          <w:p w:rsidR="00EB062B" w:rsidRPr="00245AA4" w:rsidRDefault="00A21F3A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2F61ED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2F61ED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F61ED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5826C2" w:rsidRPr="00CE6D61" w:rsidRDefault="005826C2" w:rsidP="005826C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С68, С69</w:t>
            </w:r>
          </w:p>
        </w:tc>
        <w:tc>
          <w:tcPr>
            <w:tcW w:w="6237" w:type="dxa"/>
            <w:vAlign w:val="center"/>
          </w:tcPr>
          <w:p w:rsidR="00EB062B" w:rsidRPr="00CE6D61" w:rsidRDefault="005826C2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0603 10 мкФ</w:t>
            </w:r>
            <w:r w:rsidR="00834D43">
              <w:rPr>
                <w:rFonts w:ascii="Arial" w:hAnsi="Arial" w:cs="Arial"/>
                <w:i/>
              </w:rPr>
              <w:t xml:space="preserve"> 25 В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F0511B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342E79" w:rsidRPr="0046681C" w:rsidRDefault="00342E79" w:rsidP="00342E7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С70 – С72</w:t>
            </w:r>
          </w:p>
        </w:tc>
        <w:tc>
          <w:tcPr>
            <w:tcW w:w="6237" w:type="dxa"/>
            <w:vAlign w:val="center"/>
          </w:tcPr>
          <w:p w:rsidR="00EB062B" w:rsidRPr="0046681C" w:rsidRDefault="00342E79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342E79">
              <w:rPr>
                <w:rFonts w:ascii="Arial" w:hAnsi="Arial" w:cs="Arial"/>
                <w:i/>
              </w:rPr>
              <w:t>NFM21CC102R1H3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 w:rsidTr="00A832A3">
        <w:trPr>
          <w:trHeight w:hRule="exact" w:val="460"/>
        </w:trPr>
        <w:tc>
          <w:tcPr>
            <w:tcW w:w="1134" w:type="dxa"/>
            <w:vAlign w:val="center"/>
          </w:tcPr>
          <w:p w:rsidR="00EB062B" w:rsidRPr="000E5A7B" w:rsidRDefault="00167813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С73, С74</w:t>
            </w:r>
          </w:p>
        </w:tc>
        <w:tc>
          <w:tcPr>
            <w:tcW w:w="6237" w:type="dxa"/>
            <w:vAlign w:val="center"/>
          </w:tcPr>
          <w:p w:rsidR="00EB062B" w:rsidRPr="000E5A7B" w:rsidRDefault="00167813" w:rsidP="002E67A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A1136A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A1136A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A1136A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F0511B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582912" w:rsidRDefault="004E1FE4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С75</w:t>
            </w:r>
          </w:p>
        </w:tc>
        <w:tc>
          <w:tcPr>
            <w:tcW w:w="6237" w:type="dxa"/>
            <w:vAlign w:val="center"/>
          </w:tcPr>
          <w:p w:rsidR="00EB062B" w:rsidRPr="00582912" w:rsidRDefault="004E1FE4" w:rsidP="00DF0B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0805 10 мкФ 16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187A3B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1E07BC" w:rsidRDefault="00B86C6D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С76</w:t>
            </w:r>
          </w:p>
        </w:tc>
        <w:tc>
          <w:tcPr>
            <w:tcW w:w="6237" w:type="dxa"/>
            <w:vAlign w:val="center"/>
          </w:tcPr>
          <w:p w:rsidR="00EB062B" w:rsidRPr="001E07BC" w:rsidRDefault="00B86C6D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0,01 мкФ</w:t>
            </w:r>
            <w:r w:rsidR="00905D19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905D19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905D19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352A0E" w:rsidRDefault="00092754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С77</w:t>
            </w:r>
          </w:p>
        </w:tc>
        <w:tc>
          <w:tcPr>
            <w:tcW w:w="6237" w:type="dxa"/>
            <w:vAlign w:val="center"/>
          </w:tcPr>
          <w:p w:rsidR="00EB062B" w:rsidRPr="00E503B3" w:rsidRDefault="00092754" w:rsidP="00DF0B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220 пФ 2000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7355D3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F4428F" w:rsidRDefault="000E2458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С78, С79</w:t>
            </w:r>
          </w:p>
        </w:tc>
        <w:tc>
          <w:tcPr>
            <w:tcW w:w="6237" w:type="dxa"/>
            <w:vAlign w:val="center"/>
          </w:tcPr>
          <w:p w:rsidR="00EB062B" w:rsidRPr="00F528E9" w:rsidRDefault="000E2458" w:rsidP="00DF0B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0,01 мкФ</w:t>
            </w:r>
            <w:r w:rsidR="00745686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745686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745686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A03407" w:rsidRDefault="001814DF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С80, С81</w:t>
            </w:r>
          </w:p>
        </w:tc>
        <w:tc>
          <w:tcPr>
            <w:tcW w:w="6237" w:type="dxa"/>
            <w:vAlign w:val="center"/>
          </w:tcPr>
          <w:p w:rsidR="00EB062B" w:rsidRPr="00A03407" w:rsidRDefault="001814DF" w:rsidP="00DF0B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F45C74">
              <w:rPr>
                <w:rFonts w:ascii="Arial" w:hAnsi="Arial" w:cs="Arial"/>
                <w:i/>
              </w:rPr>
              <w:t xml:space="preserve"> 50</w:t>
            </w:r>
            <w:proofErr w:type="gramStart"/>
            <w:r w:rsidR="00F45C74"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F45C74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EC6076" w:rsidRDefault="00EC6076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836FC6" w:rsidRDefault="00D8724C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С82</w:t>
            </w:r>
          </w:p>
        </w:tc>
        <w:tc>
          <w:tcPr>
            <w:tcW w:w="6237" w:type="dxa"/>
            <w:vAlign w:val="center"/>
          </w:tcPr>
          <w:p w:rsidR="00EB062B" w:rsidRPr="00836FC6" w:rsidRDefault="00D8724C" w:rsidP="00D83F7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</w:t>
            </w:r>
            <w:r w:rsidR="00D83F71">
              <w:rPr>
                <w:rFonts w:ascii="Arial" w:hAnsi="Arial" w:cs="Arial"/>
                <w:i/>
              </w:rPr>
              <w:t>1000</w:t>
            </w:r>
            <w:r>
              <w:rPr>
                <w:rFonts w:ascii="Arial" w:hAnsi="Arial" w:cs="Arial"/>
                <w:i/>
              </w:rPr>
              <w:t xml:space="preserve"> пФ 2000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D035AD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81227B" w:rsidRDefault="00775FC8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С83</w:t>
            </w:r>
          </w:p>
        </w:tc>
        <w:tc>
          <w:tcPr>
            <w:tcW w:w="6237" w:type="dxa"/>
            <w:vAlign w:val="center"/>
          </w:tcPr>
          <w:p w:rsidR="00EB062B" w:rsidRPr="0081227B" w:rsidRDefault="00775FC8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0805 10 мкФ 16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4D226D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C4299A" w:rsidRDefault="00311210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С84</w:t>
            </w:r>
          </w:p>
        </w:tc>
        <w:tc>
          <w:tcPr>
            <w:tcW w:w="6237" w:type="dxa"/>
            <w:vAlign w:val="center"/>
          </w:tcPr>
          <w:p w:rsidR="00EB062B" w:rsidRPr="00C4299A" w:rsidRDefault="00311210" w:rsidP="00DF0B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0,01 мкФ</w:t>
            </w:r>
            <w:r w:rsidR="0085329D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1A5EE3" w:rsidRDefault="00061E10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С85</w:t>
            </w:r>
          </w:p>
        </w:tc>
        <w:tc>
          <w:tcPr>
            <w:tcW w:w="6237" w:type="dxa"/>
            <w:vAlign w:val="center"/>
          </w:tcPr>
          <w:p w:rsidR="00EB062B" w:rsidRPr="001A5EE3" w:rsidRDefault="00061E10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85329D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6E442D" w:rsidRDefault="0079156E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С86</w:t>
            </w:r>
          </w:p>
        </w:tc>
        <w:tc>
          <w:tcPr>
            <w:tcW w:w="6237" w:type="dxa"/>
            <w:vAlign w:val="center"/>
          </w:tcPr>
          <w:p w:rsidR="00EB062B" w:rsidRPr="006E442D" w:rsidRDefault="0079156E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79156E">
              <w:rPr>
                <w:rFonts w:ascii="Arial" w:hAnsi="Arial" w:cs="Arial"/>
                <w:i/>
              </w:rPr>
              <w:t>NFM21CC102R1H3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8630C7" w:rsidRDefault="00187A05" w:rsidP="00225CE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С87</w:t>
            </w:r>
          </w:p>
        </w:tc>
        <w:tc>
          <w:tcPr>
            <w:tcW w:w="6237" w:type="dxa"/>
            <w:vAlign w:val="center"/>
          </w:tcPr>
          <w:p w:rsidR="00EB062B" w:rsidRPr="008630C7" w:rsidRDefault="00187A05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 </w:t>
            </w:r>
            <w:r w:rsidR="00271803">
              <w:rPr>
                <w:rFonts w:ascii="Arial" w:hAnsi="Arial" w:cs="Arial"/>
                <w:i/>
              </w:rPr>
              <w:t>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FD72B9" w:rsidRDefault="008533F1" w:rsidP="007A314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С88, С89</w:t>
            </w:r>
          </w:p>
        </w:tc>
        <w:tc>
          <w:tcPr>
            <w:tcW w:w="6237" w:type="dxa"/>
            <w:vAlign w:val="center"/>
          </w:tcPr>
          <w:p w:rsidR="00EB062B" w:rsidRPr="00FD72B9" w:rsidRDefault="008533F1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8533F1">
              <w:rPr>
                <w:rFonts w:ascii="Arial" w:hAnsi="Arial" w:cs="Arial"/>
                <w:i/>
              </w:rPr>
              <w:t>NFM21CC102R1H3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FE600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C97ED7" w:rsidRDefault="00613736" w:rsidP="007A314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С90, С91</w:t>
            </w:r>
          </w:p>
        </w:tc>
        <w:tc>
          <w:tcPr>
            <w:tcW w:w="6237" w:type="dxa"/>
            <w:vAlign w:val="center"/>
          </w:tcPr>
          <w:p w:rsidR="00EB062B" w:rsidRPr="006B4CCA" w:rsidRDefault="00613736" w:rsidP="00DF0B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271803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C33406" w:rsidRDefault="00B4387A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С92</w:t>
            </w:r>
          </w:p>
        </w:tc>
        <w:tc>
          <w:tcPr>
            <w:tcW w:w="6237" w:type="dxa"/>
            <w:vAlign w:val="center"/>
          </w:tcPr>
          <w:p w:rsidR="00EB062B" w:rsidRPr="00611C0C" w:rsidRDefault="00B4387A" w:rsidP="005E07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0,01 мкФ</w:t>
            </w:r>
            <w:r w:rsidR="00271803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6E0BFD" w:rsidRDefault="008E2346" w:rsidP="00C3340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С93</w:t>
            </w:r>
          </w:p>
        </w:tc>
        <w:tc>
          <w:tcPr>
            <w:tcW w:w="6237" w:type="dxa"/>
            <w:vAlign w:val="center"/>
          </w:tcPr>
          <w:p w:rsidR="00EB062B" w:rsidRPr="00C33406" w:rsidRDefault="008E2346" w:rsidP="005E07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0805 10 мкФ 16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71803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FB0F29" w:rsidRDefault="00C13A87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С94</w:t>
            </w:r>
          </w:p>
        </w:tc>
        <w:tc>
          <w:tcPr>
            <w:tcW w:w="6237" w:type="dxa"/>
            <w:vAlign w:val="center"/>
          </w:tcPr>
          <w:p w:rsidR="00EB062B" w:rsidRPr="00FB0F29" w:rsidRDefault="00C13A87" w:rsidP="005E07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220 пФ 2000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71803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C250B0" w:rsidRDefault="00F87F18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С95</w:t>
            </w:r>
            <w:r w:rsidR="00E42E3C">
              <w:rPr>
                <w:rFonts w:ascii="Arial" w:hAnsi="Arial" w:cs="Arial"/>
                <w:i/>
              </w:rPr>
              <w:t>, С96</w:t>
            </w:r>
          </w:p>
        </w:tc>
        <w:tc>
          <w:tcPr>
            <w:tcW w:w="6237" w:type="dxa"/>
            <w:vAlign w:val="center"/>
          </w:tcPr>
          <w:p w:rsidR="00EB062B" w:rsidRPr="00C250B0" w:rsidRDefault="00F87F18" w:rsidP="005E07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0,1 мкФ</w:t>
            </w:r>
            <w:r w:rsidR="00271803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5B007A" w:rsidRDefault="00E42E3C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С97</w:t>
            </w:r>
          </w:p>
        </w:tc>
        <w:tc>
          <w:tcPr>
            <w:tcW w:w="6237" w:type="dxa"/>
            <w:vAlign w:val="center"/>
          </w:tcPr>
          <w:p w:rsidR="00EB062B" w:rsidRPr="005B007A" w:rsidRDefault="00E42E3C" w:rsidP="005E07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1206 1000пФ 2000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71803">
              <w:rPr>
                <w:rFonts w:ascii="Arial" w:hAnsi="Arial" w:cs="Arial"/>
                <w:i/>
              </w:rPr>
              <w:t xml:space="preserve"> ±5 %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6B3900" w:rsidRDefault="005A4C25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С98</w:t>
            </w:r>
          </w:p>
        </w:tc>
        <w:tc>
          <w:tcPr>
            <w:tcW w:w="6237" w:type="dxa"/>
            <w:vAlign w:val="center"/>
          </w:tcPr>
          <w:p w:rsidR="00EB062B" w:rsidRPr="006B3900" w:rsidRDefault="005A4C25" w:rsidP="005E07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0805 10 мкФ 16</w:t>
            </w:r>
            <w:proofErr w:type="gramStart"/>
            <w:r>
              <w:rPr>
                <w:rFonts w:ascii="Arial" w:hAnsi="Arial" w:cs="Arial"/>
                <w:i/>
              </w:rPr>
              <w:t xml:space="preserve"> В</w:t>
            </w:r>
            <w:proofErr w:type="gramEnd"/>
            <w:r w:rsidR="00271803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C80E83" w:rsidRDefault="00B22A6B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С99</w:t>
            </w:r>
          </w:p>
        </w:tc>
        <w:tc>
          <w:tcPr>
            <w:tcW w:w="6237" w:type="dxa"/>
            <w:vAlign w:val="center"/>
          </w:tcPr>
          <w:p w:rsidR="00EB062B" w:rsidRPr="00C80E83" w:rsidRDefault="00B22A6B" w:rsidP="005E079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 0402 0,01 мкФ</w:t>
            </w:r>
            <w:r w:rsidR="00271803">
              <w:rPr>
                <w:rFonts w:ascii="Arial" w:hAnsi="Arial" w:cs="Arial"/>
                <w:i/>
              </w:rPr>
              <w:t xml:space="preserve"> ±10 %</w:t>
            </w:r>
          </w:p>
        </w:tc>
        <w:tc>
          <w:tcPr>
            <w:tcW w:w="567" w:type="dxa"/>
            <w:vAlign w:val="center"/>
          </w:tcPr>
          <w:p w:rsidR="00EB062B" w:rsidRPr="00076E1A" w:rsidRDefault="00076E1A" w:rsidP="00DF0B96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5F6615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225769" w:rsidRDefault="00EB062B" w:rsidP="007A314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B062B" w:rsidRPr="00225769" w:rsidRDefault="00EB062B" w:rsidP="005E0796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B062B" w:rsidRPr="005C7319" w:rsidRDefault="00EB062B" w:rsidP="00DF0B9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5F64F1" w:rsidRDefault="00EB062B" w:rsidP="007A314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B062B" w:rsidRPr="005F64F1" w:rsidRDefault="00EB062B" w:rsidP="009C685B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B062B" w:rsidRPr="005C7319" w:rsidRDefault="00EB062B" w:rsidP="00FE600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034C1E" w:rsidRDefault="00EB062B" w:rsidP="007A314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B062B" w:rsidRPr="00034C1E" w:rsidRDefault="00EB062B" w:rsidP="00FE6000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B062B" w:rsidRPr="005C7319" w:rsidRDefault="00EB062B" w:rsidP="00FE600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2D6558" w:rsidRDefault="00EB062B" w:rsidP="007A314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B062B" w:rsidRPr="002D6558" w:rsidRDefault="00EB062B" w:rsidP="00FE6000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B062B" w:rsidRPr="005C7319" w:rsidRDefault="00EB062B" w:rsidP="00FE600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5F6615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EF7126" w:rsidRDefault="00EB062B" w:rsidP="007A314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B062B" w:rsidRPr="00EF7126" w:rsidRDefault="00EB062B" w:rsidP="00FE6000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B062B" w:rsidRPr="005C7319" w:rsidRDefault="00EB062B" w:rsidP="00FE600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F87E3B" w:rsidRDefault="00EB062B" w:rsidP="007A314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B062B" w:rsidRPr="00F87E3B" w:rsidRDefault="00EB062B" w:rsidP="00FE6000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B062B" w:rsidRPr="005C7319" w:rsidRDefault="00EB062B" w:rsidP="00FE600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127FD1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674BED" w:rsidRDefault="00EB062B" w:rsidP="00933AB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EB062B" w:rsidRPr="008D3A54" w:rsidRDefault="005D2942" w:rsidP="008D3A5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8D3A54">
              <w:rPr>
                <w:rFonts w:ascii="Arial" w:hAnsi="Arial" w:cs="Arial"/>
                <w:i/>
              </w:rPr>
              <w:t>Микросхемы</w:t>
            </w:r>
          </w:p>
        </w:tc>
        <w:tc>
          <w:tcPr>
            <w:tcW w:w="567" w:type="dxa"/>
            <w:vAlign w:val="center"/>
          </w:tcPr>
          <w:p w:rsidR="00EB062B" w:rsidRPr="001A1E9D" w:rsidRDefault="00EB062B" w:rsidP="00933AB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933AB8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236D33" w:rsidRPr="00236D33" w:rsidRDefault="00236D33" w:rsidP="00236D33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DA1 – DA8</w:t>
            </w:r>
          </w:p>
        </w:tc>
        <w:tc>
          <w:tcPr>
            <w:tcW w:w="6237" w:type="dxa"/>
            <w:vAlign w:val="center"/>
          </w:tcPr>
          <w:p w:rsidR="00EB062B" w:rsidRPr="009F2A32" w:rsidRDefault="009F2A32" w:rsidP="00FB783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</w:rPr>
              <w:t>О</w:t>
            </w:r>
            <w:r w:rsidR="000C0764">
              <w:rPr>
                <w:rFonts w:ascii="Arial" w:hAnsi="Arial" w:cs="Arial"/>
                <w:i/>
              </w:rPr>
              <w:t>птопара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 w:rsidRPr="009F2A32">
              <w:rPr>
                <w:rFonts w:ascii="Arial" w:hAnsi="Arial" w:cs="Arial"/>
                <w:i/>
              </w:rPr>
              <w:t>MOCD217M</w:t>
            </w:r>
          </w:p>
        </w:tc>
        <w:tc>
          <w:tcPr>
            <w:tcW w:w="567" w:type="dxa"/>
            <w:vAlign w:val="center"/>
          </w:tcPr>
          <w:p w:rsidR="00EB062B" w:rsidRPr="007C53FC" w:rsidRDefault="007C53FC" w:rsidP="00FB783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FB783C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8D3A54" w:rsidRDefault="008D3A54" w:rsidP="00697194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DA9</w:t>
            </w:r>
          </w:p>
        </w:tc>
        <w:tc>
          <w:tcPr>
            <w:tcW w:w="6237" w:type="dxa"/>
            <w:vAlign w:val="center"/>
          </w:tcPr>
          <w:p w:rsidR="00EB062B" w:rsidRPr="008D3A54" w:rsidRDefault="008D3A54" w:rsidP="008D3A54">
            <w:pPr>
              <w:pStyle w:val="a9"/>
              <w:rPr>
                <w:i/>
              </w:rPr>
            </w:pPr>
            <w:r>
              <w:t xml:space="preserve">  </w:t>
            </w:r>
            <w:proofErr w:type="spellStart"/>
            <w:r w:rsidRPr="007048E8">
              <w:rPr>
                <w:rFonts w:ascii="Arial" w:hAnsi="Arial" w:cs="Arial"/>
                <w:i/>
              </w:rPr>
              <w:t>Оптопара</w:t>
            </w:r>
            <w:proofErr w:type="spellEnd"/>
            <w:r w:rsidRPr="008D3A54">
              <w:rPr>
                <w:i/>
              </w:rPr>
              <w:t xml:space="preserve"> </w:t>
            </w:r>
            <w:r w:rsidRPr="00413CFF">
              <w:rPr>
                <w:rFonts w:ascii="Arial" w:hAnsi="Arial" w:cs="Arial"/>
                <w:i/>
              </w:rPr>
              <w:t>PS2801C-1</w:t>
            </w:r>
          </w:p>
        </w:tc>
        <w:tc>
          <w:tcPr>
            <w:tcW w:w="567" w:type="dxa"/>
            <w:vAlign w:val="center"/>
          </w:tcPr>
          <w:p w:rsidR="00EB062B" w:rsidRPr="007C53FC" w:rsidRDefault="007C53FC" w:rsidP="00697194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697194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8D3A54" w:rsidRDefault="008D3A54" w:rsidP="00F07ECD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DA10, DA11</w:t>
            </w:r>
          </w:p>
        </w:tc>
        <w:tc>
          <w:tcPr>
            <w:tcW w:w="6237" w:type="dxa"/>
            <w:vAlign w:val="center"/>
          </w:tcPr>
          <w:p w:rsidR="00EB062B" w:rsidRPr="008D3A54" w:rsidRDefault="008D3A54" w:rsidP="00F07ECD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 </w:t>
            </w:r>
            <w:r w:rsidRPr="008D3A54">
              <w:rPr>
                <w:rFonts w:ascii="Arial" w:hAnsi="Arial" w:cs="Arial"/>
                <w:i/>
                <w:lang w:val="en-US"/>
              </w:rPr>
              <w:t>AM1D-2403SH30Z</w:t>
            </w:r>
          </w:p>
        </w:tc>
        <w:tc>
          <w:tcPr>
            <w:tcW w:w="567" w:type="dxa"/>
            <w:vAlign w:val="center"/>
          </w:tcPr>
          <w:p w:rsidR="00EB062B" w:rsidRPr="007C53FC" w:rsidRDefault="007C53FC" w:rsidP="00F07ECD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F07ECD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DD1563" w:rsidRPr="009428E0" w:rsidRDefault="00DD1563" w:rsidP="00DD1563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DA12</w:t>
            </w:r>
            <w:r w:rsidR="009428E0">
              <w:rPr>
                <w:rFonts w:ascii="Arial" w:hAnsi="Arial" w:cs="Arial"/>
                <w:i/>
              </w:rPr>
              <w:t>-</w:t>
            </w:r>
            <w:r w:rsidR="009428E0">
              <w:rPr>
                <w:rFonts w:ascii="Arial" w:hAnsi="Arial" w:cs="Arial"/>
                <w:i/>
                <w:lang w:val="en-US"/>
              </w:rPr>
              <w:t>DA15</w:t>
            </w:r>
          </w:p>
        </w:tc>
        <w:tc>
          <w:tcPr>
            <w:tcW w:w="6237" w:type="dxa"/>
            <w:vAlign w:val="center"/>
          </w:tcPr>
          <w:p w:rsidR="00EB062B" w:rsidRPr="004E5CF9" w:rsidRDefault="00DD1563" w:rsidP="00C7237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C7237C" w:rsidRPr="00DD1563">
              <w:rPr>
                <w:rFonts w:ascii="Arial" w:hAnsi="Arial" w:cs="Arial"/>
                <w:i/>
              </w:rPr>
              <w:t>PS2801C-1</w:t>
            </w:r>
          </w:p>
        </w:tc>
        <w:tc>
          <w:tcPr>
            <w:tcW w:w="567" w:type="dxa"/>
            <w:vAlign w:val="center"/>
          </w:tcPr>
          <w:p w:rsidR="00EB062B" w:rsidRPr="007C53FC" w:rsidRDefault="007C53FC" w:rsidP="00734ED5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734ED5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EB062B" w:rsidRPr="00DD1563" w:rsidRDefault="009428E0" w:rsidP="00DD1563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DA16-DA17</w:t>
            </w:r>
          </w:p>
        </w:tc>
        <w:tc>
          <w:tcPr>
            <w:tcW w:w="6237" w:type="dxa"/>
            <w:vAlign w:val="center"/>
          </w:tcPr>
          <w:p w:rsidR="00EB062B" w:rsidRPr="00DB440E" w:rsidRDefault="009428E0" w:rsidP="00321CD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517294">
              <w:rPr>
                <w:rFonts w:ascii="Arial" w:hAnsi="Arial" w:cs="Arial"/>
                <w:i/>
                <w:lang w:val="en-US"/>
              </w:rPr>
              <w:t>74HC595</w:t>
            </w:r>
          </w:p>
        </w:tc>
        <w:tc>
          <w:tcPr>
            <w:tcW w:w="567" w:type="dxa"/>
            <w:vAlign w:val="center"/>
          </w:tcPr>
          <w:p w:rsidR="00EB062B" w:rsidRPr="007C53FC" w:rsidRDefault="007C53FC" w:rsidP="00321CD5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EB062B" w:rsidRPr="006B4CCA" w:rsidRDefault="00EB062B" w:rsidP="00321CD5">
            <w:pPr>
              <w:rPr>
                <w:rFonts w:ascii="Arial" w:hAnsi="Arial" w:cs="Arial"/>
                <w:i/>
              </w:rPr>
            </w:pPr>
          </w:p>
        </w:tc>
      </w:tr>
      <w:tr w:rsidR="00EB062B" w:rsidRPr="00A3303C">
        <w:trPr>
          <w:trHeight w:hRule="exact" w:val="460"/>
        </w:trPr>
        <w:tc>
          <w:tcPr>
            <w:tcW w:w="1134" w:type="dxa"/>
            <w:vAlign w:val="center"/>
          </w:tcPr>
          <w:p w:rsidR="00C7237C" w:rsidRPr="00C7237C" w:rsidRDefault="00C7237C" w:rsidP="00C7237C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EB062B" w:rsidRPr="004F503A" w:rsidRDefault="00EB062B" w:rsidP="007353A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EB062B" w:rsidRPr="006B4CCA" w:rsidRDefault="00EB062B" w:rsidP="007353A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EB062B" w:rsidRPr="006B4CCA" w:rsidRDefault="00EB062B" w:rsidP="007353AC">
            <w:pPr>
              <w:rPr>
                <w:rFonts w:ascii="Arial" w:hAnsi="Arial" w:cs="Arial"/>
                <w:i/>
              </w:rPr>
            </w:pPr>
          </w:p>
        </w:tc>
      </w:tr>
      <w:tr w:rsidR="00DD1563" w:rsidRPr="00A3303C">
        <w:trPr>
          <w:trHeight w:hRule="exact" w:val="460"/>
        </w:trPr>
        <w:tc>
          <w:tcPr>
            <w:tcW w:w="1134" w:type="dxa"/>
            <w:vAlign w:val="center"/>
          </w:tcPr>
          <w:p w:rsidR="00DD1563" w:rsidRPr="00C7237C" w:rsidRDefault="00DD1563" w:rsidP="00C7237C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DD1563" w:rsidRPr="009F7075" w:rsidRDefault="00517294" w:rsidP="009428E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DD1563" w:rsidRPr="006B4CCA" w:rsidRDefault="00DD1563" w:rsidP="004B085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D1563" w:rsidRPr="006B4CCA" w:rsidRDefault="00DD1563" w:rsidP="004B0851">
            <w:pPr>
              <w:rPr>
                <w:rFonts w:ascii="Arial" w:hAnsi="Arial" w:cs="Arial"/>
                <w:i/>
              </w:rPr>
            </w:pPr>
          </w:p>
        </w:tc>
      </w:tr>
      <w:tr w:rsidR="00DD1563" w:rsidRPr="00A3303C">
        <w:trPr>
          <w:trHeight w:hRule="exact" w:val="460"/>
        </w:trPr>
        <w:tc>
          <w:tcPr>
            <w:tcW w:w="1134" w:type="dxa"/>
            <w:vAlign w:val="center"/>
          </w:tcPr>
          <w:p w:rsidR="00DD1563" w:rsidRPr="001D55C9" w:rsidRDefault="00DD1563" w:rsidP="002A031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DD1563" w:rsidRPr="001D55C9" w:rsidRDefault="00DD1563" w:rsidP="002A031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DD1563" w:rsidRPr="006B4CCA" w:rsidRDefault="00DD1563" w:rsidP="002A031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DD1563" w:rsidRPr="006B4CCA" w:rsidRDefault="00DD1563" w:rsidP="002A0318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D43ACC" w:rsidRDefault="004B38AC" w:rsidP="00E9205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DD1, DD2</w:t>
            </w:r>
          </w:p>
        </w:tc>
        <w:tc>
          <w:tcPr>
            <w:tcW w:w="6237" w:type="dxa"/>
            <w:vAlign w:val="center"/>
          </w:tcPr>
          <w:p w:rsidR="004B38AC" w:rsidRPr="00DB440E" w:rsidRDefault="004B38AC" w:rsidP="00E9205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D43ACC">
              <w:rPr>
                <w:rFonts w:ascii="Arial" w:hAnsi="Arial" w:cs="Arial"/>
                <w:i/>
              </w:rPr>
              <w:t>STM32L073CBT6</w:t>
            </w:r>
          </w:p>
        </w:tc>
        <w:tc>
          <w:tcPr>
            <w:tcW w:w="567" w:type="dxa"/>
            <w:vAlign w:val="center"/>
          </w:tcPr>
          <w:p w:rsidR="004B38AC" w:rsidRPr="006B4CCA" w:rsidRDefault="004B38AC" w:rsidP="003A5C05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6B4CCA" w:rsidRDefault="004B38AC" w:rsidP="003A5C05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F218A4" w:rsidRPr="00F218A4" w:rsidRDefault="00F218A4" w:rsidP="00F218A4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DD3 – DD6</w:t>
            </w:r>
          </w:p>
        </w:tc>
        <w:tc>
          <w:tcPr>
            <w:tcW w:w="6237" w:type="dxa"/>
            <w:vAlign w:val="center"/>
          </w:tcPr>
          <w:p w:rsidR="004B38AC" w:rsidRPr="00A4498D" w:rsidRDefault="00B9224A" w:rsidP="00816F3D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74</w:t>
            </w:r>
            <w:r>
              <w:rPr>
                <w:rFonts w:ascii="Arial" w:hAnsi="Arial" w:cs="Arial"/>
                <w:i/>
              </w:rPr>
              <w:t>АНСТ1</w:t>
            </w:r>
            <w:r>
              <w:rPr>
                <w:rFonts w:ascii="Arial" w:hAnsi="Arial" w:cs="Arial"/>
                <w:i/>
                <w:lang w:val="en-US"/>
              </w:rPr>
              <w:t>G00GV,125</w:t>
            </w:r>
          </w:p>
        </w:tc>
        <w:tc>
          <w:tcPr>
            <w:tcW w:w="567" w:type="dxa"/>
            <w:vAlign w:val="center"/>
          </w:tcPr>
          <w:p w:rsidR="004B38AC" w:rsidRPr="006B4CCA" w:rsidRDefault="004B38AC" w:rsidP="00816F3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6B4CCA" w:rsidRDefault="004B38AC" w:rsidP="00816F3D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9F7075" w:rsidRDefault="009F7075" w:rsidP="00A43B13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D1, D2</w:t>
            </w:r>
          </w:p>
        </w:tc>
        <w:tc>
          <w:tcPr>
            <w:tcW w:w="6237" w:type="dxa"/>
            <w:vAlign w:val="center"/>
          </w:tcPr>
          <w:p w:rsidR="004B38AC" w:rsidRPr="00943A6B" w:rsidRDefault="00943A6B" w:rsidP="00A43B13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943A6B">
              <w:rPr>
                <w:rFonts w:ascii="Arial" w:hAnsi="Arial" w:cs="Arial"/>
                <w:i/>
                <w:lang w:val="en-US"/>
              </w:rPr>
              <w:t>ADM2682E</w:t>
            </w:r>
          </w:p>
        </w:tc>
        <w:tc>
          <w:tcPr>
            <w:tcW w:w="567" w:type="dxa"/>
            <w:vAlign w:val="center"/>
          </w:tcPr>
          <w:p w:rsidR="004B38AC" w:rsidRPr="006B4CCA" w:rsidRDefault="004B38AC" w:rsidP="00A43B1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6B4CCA" w:rsidRDefault="004B38AC" w:rsidP="00A43B13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E52199" w:rsidRDefault="004B38AC" w:rsidP="007D076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4B38AC" w:rsidRPr="00E52199" w:rsidRDefault="004B38AC" w:rsidP="007D076D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4B38AC" w:rsidRPr="006B4CCA" w:rsidRDefault="004B38AC" w:rsidP="007D076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6B4CCA" w:rsidRDefault="004B38AC" w:rsidP="007D076D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04436D" w:rsidRDefault="004B38AC" w:rsidP="0019297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4B38AC" w:rsidRPr="007546A5" w:rsidRDefault="007546A5" w:rsidP="003315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4B38AC" w:rsidRPr="006B4CCA" w:rsidRDefault="004B38AC" w:rsidP="0019297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BC4532" w:rsidRDefault="004B38AC" w:rsidP="00192973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3871A6" w:rsidRDefault="004B38AC" w:rsidP="0072770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4B38AC" w:rsidRPr="003871A6" w:rsidRDefault="004B38AC" w:rsidP="0072770D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4B38AC" w:rsidRPr="006B4CCA" w:rsidRDefault="004B38AC" w:rsidP="0072770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BC4532" w:rsidRDefault="004B38AC" w:rsidP="0072770D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F35A37" w:rsidRDefault="004B38AC" w:rsidP="002F298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4B38AC" w:rsidRPr="00F35A37" w:rsidRDefault="004B38AC" w:rsidP="002F2986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4B38AC" w:rsidRPr="006B4CCA" w:rsidRDefault="004B38AC" w:rsidP="002F298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6B4CCA" w:rsidRDefault="004B38AC" w:rsidP="002F2986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3219F8" w:rsidRDefault="004B38AC" w:rsidP="00B8775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4B38AC" w:rsidRPr="003219F8" w:rsidRDefault="00331507" w:rsidP="00B877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Катушки индуктивности</w:t>
            </w:r>
          </w:p>
        </w:tc>
        <w:tc>
          <w:tcPr>
            <w:tcW w:w="567" w:type="dxa"/>
            <w:vAlign w:val="center"/>
          </w:tcPr>
          <w:p w:rsidR="004B38AC" w:rsidRPr="006B4CCA" w:rsidRDefault="004B38AC" w:rsidP="00B8775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4B38AC" w:rsidRPr="006B4CCA" w:rsidRDefault="004B38AC" w:rsidP="00B8775E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CB0BC5" w:rsidRDefault="00CB0BC5" w:rsidP="003327DB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L1</w:t>
            </w:r>
          </w:p>
        </w:tc>
        <w:tc>
          <w:tcPr>
            <w:tcW w:w="6237" w:type="dxa"/>
            <w:vAlign w:val="center"/>
          </w:tcPr>
          <w:p w:rsidR="004B38AC" w:rsidRPr="00203845" w:rsidRDefault="00CB0BC5" w:rsidP="003327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203845" w:rsidRPr="00203845">
              <w:rPr>
                <w:rFonts w:ascii="Arial" w:hAnsi="Arial" w:cs="Arial"/>
                <w:i/>
              </w:rPr>
              <w:t>IHLP4040DZER101M11</w:t>
            </w:r>
            <w:r w:rsidR="00203845">
              <w:rPr>
                <w:rFonts w:ascii="Arial" w:hAnsi="Arial" w:cs="Arial"/>
                <w:i/>
                <w:lang w:val="en-US"/>
              </w:rPr>
              <w:t xml:space="preserve">, 100 </w:t>
            </w:r>
            <w:proofErr w:type="spellStart"/>
            <w:r w:rsidR="00203845">
              <w:rPr>
                <w:rFonts w:ascii="Arial" w:hAnsi="Arial" w:cs="Arial"/>
                <w:i/>
              </w:rPr>
              <w:t>мкГн</w:t>
            </w:r>
            <w:proofErr w:type="spellEnd"/>
          </w:p>
        </w:tc>
        <w:tc>
          <w:tcPr>
            <w:tcW w:w="567" w:type="dxa"/>
            <w:vAlign w:val="center"/>
          </w:tcPr>
          <w:p w:rsidR="004B38AC" w:rsidRPr="005E3177" w:rsidRDefault="005E3177" w:rsidP="003327DB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4B38AC" w:rsidRPr="006B4CCA" w:rsidRDefault="004B38AC" w:rsidP="003327DB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CB0BC5" w:rsidRDefault="00CB0BC5" w:rsidP="00A230A4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L2</w:t>
            </w:r>
          </w:p>
        </w:tc>
        <w:tc>
          <w:tcPr>
            <w:tcW w:w="6237" w:type="dxa"/>
            <w:vAlign w:val="center"/>
          </w:tcPr>
          <w:p w:rsidR="004B38AC" w:rsidRPr="00E922FA" w:rsidRDefault="00CB0BC5" w:rsidP="00CD5E59">
            <w:pPr>
              <w:pStyle w:val="a9"/>
              <w:rPr>
                <w:rFonts w:ascii="Arial" w:hAnsi="Arial" w:cs="Arial"/>
                <w:i/>
              </w:rPr>
            </w:pPr>
            <w:r w:rsidRPr="007B7600">
              <w:rPr>
                <w:i/>
                <w:lang w:val="en-US"/>
              </w:rPr>
              <w:t xml:space="preserve">  </w:t>
            </w:r>
            <w:r w:rsidRPr="00E922FA">
              <w:rPr>
                <w:rFonts w:ascii="Arial" w:hAnsi="Arial" w:cs="Arial"/>
                <w:i/>
                <w:shd w:val="clear" w:color="auto" w:fill="FFFFFF"/>
              </w:rPr>
              <w:t>B82477G4</w:t>
            </w:r>
            <w:r w:rsidR="001C058A" w:rsidRPr="00E922FA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 22 </w:t>
            </w:r>
            <w:proofErr w:type="spellStart"/>
            <w:r w:rsidR="00CD5E59" w:rsidRPr="00E922FA">
              <w:rPr>
                <w:rFonts w:ascii="Arial" w:hAnsi="Arial" w:cs="Arial"/>
                <w:i/>
                <w:shd w:val="clear" w:color="auto" w:fill="FFFFFF"/>
              </w:rPr>
              <w:t>мк</w:t>
            </w:r>
            <w:r w:rsidR="001C058A" w:rsidRPr="00E922FA">
              <w:rPr>
                <w:rFonts w:ascii="Arial" w:hAnsi="Arial" w:cs="Arial"/>
                <w:i/>
                <w:shd w:val="clear" w:color="auto" w:fill="FFFFFF"/>
              </w:rPr>
              <w:t>Гн</w:t>
            </w:r>
            <w:proofErr w:type="spellEnd"/>
          </w:p>
        </w:tc>
        <w:tc>
          <w:tcPr>
            <w:tcW w:w="567" w:type="dxa"/>
            <w:vAlign w:val="center"/>
          </w:tcPr>
          <w:p w:rsidR="004B38AC" w:rsidRPr="005E3177" w:rsidRDefault="005E3177" w:rsidP="00A230A4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4B38AC" w:rsidRPr="006B4CCA" w:rsidRDefault="004B38AC" w:rsidP="00A230A4">
            <w:pPr>
              <w:rPr>
                <w:rFonts w:ascii="Arial" w:hAnsi="Arial" w:cs="Arial"/>
                <w:i/>
              </w:rPr>
            </w:pPr>
          </w:p>
        </w:tc>
      </w:tr>
      <w:tr w:rsidR="004B38AC" w:rsidRPr="00A3303C">
        <w:trPr>
          <w:trHeight w:hRule="exact" w:val="460"/>
        </w:trPr>
        <w:tc>
          <w:tcPr>
            <w:tcW w:w="1134" w:type="dxa"/>
            <w:vAlign w:val="center"/>
          </w:tcPr>
          <w:p w:rsidR="004B38AC" w:rsidRPr="00B05FD0" w:rsidRDefault="00B05FD0" w:rsidP="004D517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L3</w:t>
            </w:r>
          </w:p>
        </w:tc>
        <w:tc>
          <w:tcPr>
            <w:tcW w:w="6237" w:type="dxa"/>
            <w:vAlign w:val="center"/>
          </w:tcPr>
          <w:p w:rsidR="004B38AC" w:rsidRPr="00755567" w:rsidRDefault="00B05FD0" w:rsidP="004D517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Трансформатор </w:t>
            </w:r>
            <w:r w:rsidRPr="00B05FD0">
              <w:rPr>
                <w:rFonts w:ascii="Arial" w:hAnsi="Arial" w:cs="Arial"/>
                <w:i/>
              </w:rPr>
              <w:t>SRF0905</w:t>
            </w:r>
            <w:r w:rsidR="00755567">
              <w:rPr>
                <w:rFonts w:ascii="Arial" w:hAnsi="Arial" w:cs="Arial"/>
                <w:i/>
              </w:rPr>
              <w:t>-202</w:t>
            </w:r>
            <w:r w:rsidR="00755567">
              <w:rPr>
                <w:rFonts w:ascii="Arial" w:hAnsi="Arial" w:cs="Arial"/>
                <w:i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4B38AC" w:rsidRPr="005E3177" w:rsidRDefault="005E3177" w:rsidP="004D5171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4B38AC" w:rsidRPr="006B4CCA" w:rsidRDefault="004B38AC" w:rsidP="004D5171">
            <w:pPr>
              <w:rPr>
                <w:rFonts w:ascii="Arial" w:hAnsi="Arial" w:cs="Arial"/>
                <w:i/>
              </w:rPr>
            </w:pPr>
          </w:p>
        </w:tc>
      </w:tr>
      <w:tr w:rsidR="004B38AC" w:rsidRPr="00203845">
        <w:trPr>
          <w:trHeight w:hRule="exact" w:val="460"/>
        </w:trPr>
        <w:tc>
          <w:tcPr>
            <w:tcW w:w="1134" w:type="dxa"/>
            <w:vAlign w:val="center"/>
          </w:tcPr>
          <w:p w:rsidR="004B38AC" w:rsidRPr="0061406C" w:rsidRDefault="0061406C" w:rsidP="008E696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L4</w:t>
            </w:r>
          </w:p>
        </w:tc>
        <w:tc>
          <w:tcPr>
            <w:tcW w:w="6237" w:type="dxa"/>
            <w:vAlign w:val="center"/>
          </w:tcPr>
          <w:p w:rsidR="004B38AC" w:rsidRPr="00203845" w:rsidRDefault="0061406C" w:rsidP="008E696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203845" w:rsidRPr="00203845">
              <w:rPr>
                <w:rFonts w:ascii="Arial" w:hAnsi="Arial" w:cs="Arial"/>
                <w:i/>
                <w:lang w:val="en-US"/>
              </w:rPr>
              <w:t>IHLP4040DZER101M11</w:t>
            </w:r>
            <w:r w:rsidR="00203845">
              <w:rPr>
                <w:rFonts w:ascii="Arial" w:hAnsi="Arial" w:cs="Arial"/>
                <w:i/>
                <w:lang w:val="en-US"/>
              </w:rPr>
              <w:t xml:space="preserve">, 100 </w:t>
            </w:r>
            <w:proofErr w:type="spellStart"/>
            <w:r w:rsidR="00203845">
              <w:rPr>
                <w:rFonts w:ascii="Arial" w:hAnsi="Arial" w:cs="Arial"/>
                <w:i/>
              </w:rPr>
              <w:t>мкГн</w:t>
            </w:r>
            <w:proofErr w:type="spellEnd"/>
          </w:p>
        </w:tc>
        <w:tc>
          <w:tcPr>
            <w:tcW w:w="567" w:type="dxa"/>
            <w:vAlign w:val="center"/>
          </w:tcPr>
          <w:p w:rsidR="004B38AC" w:rsidRPr="005E3177" w:rsidRDefault="005E3177" w:rsidP="008E696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4B38AC" w:rsidRPr="00203845" w:rsidRDefault="004B38AC" w:rsidP="008E696C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44BAE" w:rsidRPr="00203845">
        <w:trPr>
          <w:trHeight w:hRule="exact" w:val="460"/>
        </w:trPr>
        <w:tc>
          <w:tcPr>
            <w:tcW w:w="1134" w:type="dxa"/>
            <w:vAlign w:val="center"/>
          </w:tcPr>
          <w:p w:rsidR="00044BAE" w:rsidRPr="00CD5E59" w:rsidRDefault="00044BAE" w:rsidP="00032ABB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L5, L6</w:t>
            </w:r>
          </w:p>
        </w:tc>
        <w:tc>
          <w:tcPr>
            <w:tcW w:w="6237" w:type="dxa"/>
            <w:vAlign w:val="center"/>
          </w:tcPr>
          <w:p w:rsidR="00044BAE" w:rsidRPr="00203845" w:rsidRDefault="00044BAE" w:rsidP="00032ABB">
            <w:pPr>
              <w:rPr>
                <w:rFonts w:ascii="Arial" w:hAnsi="Arial" w:cs="Arial"/>
                <w:i/>
                <w:lang w:val="en-US"/>
              </w:rPr>
            </w:pPr>
            <w:r w:rsidRPr="00203845">
              <w:rPr>
                <w:rFonts w:ascii="Arial" w:hAnsi="Arial" w:cs="Arial"/>
                <w:i/>
                <w:lang w:val="en-US"/>
              </w:rPr>
              <w:t xml:space="preserve">  </w:t>
            </w:r>
            <w:r w:rsidRPr="00203845">
              <w:rPr>
                <w:rFonts w:ascii="Arial" w:hAnsi="Arial" w:cs="Arial"/>
                <w:i/>
                <w:shd w:val="clear" w:color="auto" w:fill="FFFFFF"/>
                <w:lang w:val="en-US"/>
              </w:rPr>
              <w:t>B82477G4</w:t>
            </w:r>
            <w:r w:rsidRPr="002D0A00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 22 </w:t>
            </w:r>
            <w:proofErr w:type="spellStart"/>
            <w:r w:rsidRPr="002D0A00">
              <w:rPr>
                <w:rFonts w:ascii="Arial" w:hAnsi="Arial" w:cs="Arial"/>
                <w:i/>
                <w:shd w:val="clear" w:color="auto" w:fill="FFFFFF"/>
              </w:rPr>
              <w:t>мкГн</w:t>
            </w:r>
            <w:proofErr w:type="spellEnd"/>
          </w:p>
        </w:tc>
        <w:tc>
          <w:tcPr>
            <w:tcW w:w="567" w:type="dxa"/>
            <w:vAlign w:val="center"/>
          </w:tcPr>
          <w:p w:rsidR="00044BAE" w:rsidRPr="00203845" w:rsidRDefault="005E3177" w:rsidP="00D50A5B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203845" w:rsidRDefault="00044BAE" w:rsidP="00D50A5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44BAE" w:rsidRPr="00203845">
        <w:trPr>
          <w:trHeight w:hRule="exact" w:val="460"/>
        </w:trPr>
        <w:tc>
          <w:tcPr>
            <w:tcW w:w="1134" w:type="dxa"/>
            <w:vAlign w:val="center"/>
          </w:tcPr>
          <w:p w:rsidR="00044BAE" w:rsidRPr="00203845" w:rsidRDefault="00044BAE" w:rsidP="00564898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044BAE" w:rsidRPr="00203845" w:rsidRDefault="00044BAE" w:rsidP="00564898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44BAE" w:rsidRPr="00203845" w:rsidRDefault="00044BAE" w:rsidP="00564898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44BAE" w:rsidRPr="00203845" w:rsidRDefault="00044BAE" w:rsidP="00564898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44BAE" w:rsidRPr="00203845">
        <w:trPr>
          <w:trHeight w:hRule="exact" w:val="460"/>
        </w:trPr>
        <w:tc>
          <w:tcPr>
            <w:tcW w:w="1134" w:type="dxa"/>
            <w:vAlign w:val="center"/>
          </w:tcPr>
          <w:p w:rsidR="00044BAE" w:rsidRPr="00203845" w:rsidRDefault="00044BAE" w:rsidP="00C3056F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237" w:type="dxa"/>
            <w:vAlign w:val="center"/>
          </w:tcPr>
          <w:p w:rsidR="00044BAE" w:rsidRPr="00203845" w:rsidRDefault="000C07D8" w:rsidP="00C3056F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Резистор</w:t>
            </w:r>
            <w:r w:rsidR="00FB0DBB">
              <w:rPr>
                <w:rFonts w:ascii="Arial" w:hAnsi="Arial" w:cs="Arial"/>
                <w:i/>
              </w:rPr>
              <w:t>ы</w:t>
            </w:r>
          </w:p>
        </w:tc>
        <w:tc>
          <w:tcPr>
            <w:tcW w:w="567" w:type="dxa"/>
            <w:vAlign w:val="center"/>
          </w:tcPr>
          <w:p w:rsidR="00044BAE" w:rsidRPr="00203845" w:rsidRDefault="00044BAE" w:rsidP="00C3056F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438" w:type="dxa"/>
            <w:vAlign w:val="center"/>
          </w:tcPr>
          <w:p w:rsidR="00044BAE" w:rsidRPr="00203845" w:rsidRDefault="00044BAE" w:rsidP="00C3056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44BAE" w:rsidRPr="00203845">
        <w:trPr>
          <w:trHeight w:hRule="exact" w:val="460"/>
        </w:trPr>
        <w:tc>
          <w:tcPr>
            <w:tcW w:w="1134" w:type="dxa"/>
            <w:vAlign w:val="center"/>
          </w:tcPr>
          <w:p w:rsidR="0050150B" w:rsidRPr="0050150B" w:rsidRDefault="00FB0DBB" w:rsidP="0050150B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R1</w:t>
            </w:r>
            <w:r w:rsidR="0050150B">
              <w:rPr>
                <w:rFonts w:ascii="Arial" w:hAnsi="Arial" w:cs="Arial"/>
                <w:i/>
                <w:lang w:val="en-US"/>
              </w:rPr>
              <w:t xml:space="preserve"> – R8</w:t>
            </w:r>
          </w:p>
        </w:tc>
        <w:tc>
          <w:tcPr>
            <w:tcW w:w="6237" w:type="dxa"/>
            <w:vAlign w:val="center"/>
          </w:tcPr>
          <w:p w:rsidR="00044BAE" w:rsidRPr="00203845" w:rsidRDefault="00D22992" w:rsidP="00195E70">
            <w:pPr>
              <w:rPr>
                <w:rFonts w:ascii="Arial" w:hAnsi="Arial" w:cs="Arial"/>
                <w:i/>
                <w:lang w:val="en-US"/>
              </w:rPr>
            </w:pPr>
            <w:r w:rsidRPr="00203845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</w:t>
            </w:r>
            <w:r w:rsidRPr="00203845">
              <w:rPr>
                <w:rFonts w:ascii="Arial" w:hAnsi="Arial" w:cs="Arial"/>
                <w:i/>
                <w:lang w:val="en-US"/>
              </w:rPr>
              <w:t>-</w:t>
            </w:r>
            <w:r>
              <w:rPr>
                <w:rFonts w:ascii="Arial" w:hAnsi="Arial" w:cs="Arial"/>
                <w:i/>
              </w:rPr>
              <w:t>резистор</w:t>
            </w:r>
            <w:r w:rsidRPr="00203845">
              <w:rPr>
                <w:rFonts w:ascii="Arial" w:hAnsi="Arial" w:cs="Arial"/>
                <w:i/>
                <w:lang w:val="en-US"/>
              </w:rPr>
              <w:t xml:space="preserve"> 2512 1,5 </w:t>
            </w:r>
            <w:r>
              <w:rPr>
                <w:rFonts w:ascii="Arial" w:hAnsi="Arial" w:cs="Arial"/>
                <w:i/>
              </w:rPr>
              <w:t>кОм</w:t>
            </w:r>
            <w:r w:rsidR="00A96F43" w:rsidRPr="00203845">
              <w:rPr>
                <w:rFonts w:ascii="Arial" w:hAnsi="Arial" w:cs="Arial"/>
                <w:i/>
                <w:lang w:val="en-US"/>
              </w:rPr>
              <w:t xml:space="preserve"> 1,0 ±5 %</w:t>
            </w:r>
          </w:p>
        </w:tc>
        <w:tc>
          <w:tcPr>
            <w:tcW w:w="567" w:type="dxa"/>
            <w:vAlign w:val="center"/>
          </w:tcPr>
          <w:p w:rsidR="00044BAE" w:rsidRPr="00203845" w:rsidRDefault="00A016A5" w:rsidP="00195E70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203845"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203845" w:rsidRDefault="00044BAE" w:rsidP="00195E70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7B37A0" w:rsidRPr="0050150B" w:rsidRDefault="007B37A0" w:rsidP="007B37A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R9 – R16</w:t>
            </w:r>
          </w:p>
        </w:tc>
        <w:tc>
          <w:tcPr>
            <w:tcW w:w="6237" w:type="dxa"/>
            <w:vAlign w:val="center"/>
          </w:tcPr>
          <w:p w:rsidR="00044BAE" w:rsidRPr="005A4A12" w:rsidRDefault="007B37A0" w:rsidP="003A180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5A4A12">
              <w:rPr>
                <w:rFonts w:ascii="Arial" w:hAnsi="Arial" w:cs="Arial"/>
                <w:i/>
              </w:rPr>
              <w:t>Чип</w:t>
            </w:r>
            <w:r w:rsidR="005A4A12" w:rsidRPr="00203845">
              <w:rPr>
                <w:rFonts w:ascii="Arial" w:hAnsi="Arial" w:cs="Arial"/>
                <w:i/>
                <w:lang w:val="en-US"/>
              </w:rPr>
              <w:t>-</w:t>
            </w:r>
            <w:r w:rsidR="005A4A12">
              <w:rPr>
                <w:rFonts w:ascii="Arial" w:hAnsi="Arial" w:cs="Arial"/>
                <w:i/>
              </w:rPr>
              <w:t>резистор</w:t>
            </w:r>
            <w:r w:rsidR="005A4A12" w:rsidRPr="00203845">
              <w:rPr>
                <w:rFonts w:ascii="Arial" w:hAnsi="Arial" w:cs="Arial"/>
                <w:i/>
                <w:lang w:val="en-US"/>
              </w:rPr>
              <w:t xml:space="preserve"> 0</w:t>
            </w:r>
            <w:r w:rsidR="005A4A12">
              <w:rPr>
                <w:rFonts w:ascii="Arial" w:hAnsi="Arial" w:cs="Arial"/>
                <w:i/>
              </w:rPr>
              <w:t>603 200 Ом</w:t>
            </w:r>
            <w:r w:rsidR="00903A2B">
              <w:rPr>
                <w:rFonts w:ascii="Arial" w:hAnsi="Arial" w:cs="Arial"/>
                <w:i/>
              </w:rPr>
              <w:t xml:space="preserve"> </w:t>
            </w:r>
            <w:r w:rsidR="002937BA">
              <w:rPr>
                <w:rFonts w:ascii="Arial" w:hAnsi="Arial" w:cs="Arial"/>
                <w:i/>
              </w:rPr>
              <w:t xml:space="preserve">0,1 </w:t>
            </w:r>
            <w:r w:rsidR="00903A2B">
              <w:rPr>
                <w:rFonts w:ascii="Arial" w:hAnsi="Arial" w:cs="Arial"/>
                <w:i/>
              </w:rPr>
              <w:t xml:space="preserve">±5 % </w:t>
            </w:r>
          </w:p>
        </w:tc>
        <w:tc>
          <w:tcPr>
            <w:tcW w:w="567" w:type="dxa"/>
            <w:vAlign w:val="center"/>
          </w:tcPr>
          <w:p w:rsidR="00044BAE" w:rsidRPr="006B4CCA" w:rsidRDefault="00A016A5" w:rsidP="003A180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3A180D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592AAD" w:rsidRPr="00592AAD" w:rsidRDefault="00592AAD" w:rsidP="00592AAD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R17 – R24</w:t>
            </w:r>
          </w:p>
        </w:tc>
        <w:tc>
          <w:tcPr>
            <w:tcW w:w="6237" w:type="dxa"/>
            <w:vAlign w:val="center"/>
          </w:tcPr>
          <w:p w:rsidR="00044BAE" w:rsidRPr="00592AAD" w:rsidRDefault="00592AAD" w:rsidP="003F711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200 Ом</w:t>
            </w:r>
            <w:r w:rsidR="0051255F">
              <w:rPr>
                <w:rFonts w:ascii="Arial" w:hAnsi="Arial" w:cs="Arial"/>
                <w:i/>
              </w:rPr>
              <w:t xml:space="preserve"> 0,063 ±5 %</w:t>
            </w:r>
          </w:p>
        </w:tc>
        <w:tc>
          <w:tcPr>
            <w:tcW w:w="567" w:type="dxa"/>
            <w:vAlign w:val="center"/>
          </w:tcPr>
          <w:p w:rsidR="00044BAE" w:rsidRPr="006B4CCA" w:rsidRDefault="00A016A5" w:rsidP="003F711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3F7116">
            <w:pPr>
              <w:rPr>
                <w:rFonts w:ascii="Arial" w:hAnsi="Arial" w:cs="Arial"/>
                <w:i/>
              </w:rPr>
            </w:pPr>
          </w:p>
        </w:tc>
      </w:tr>
      <w:tr w:rsidR="00044BAE" w:rsidRPr="00C14FDB">
        <w:trPr>
          <w:trHeight w:hRule="exact" w:val="460"/>
        </w:trPr>
        <w:tc>
          <w:tcPr>
            <w:tcW w:w="1134" w:type="dxa"/>
            <w:vAlign w:val="center"/>
          </w:tcPr>
          <w:p w:rsidR="006A4278" w:rsidRPr="003A23AD" w:rsidRDefault="006A4278" w:rsidP="006A427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R25 – R</w:t>
            </w:r>
            <w:r w:rsidR="003A23AD">
              <w:rPr>
                <w:rFonts w:ascii="Arial" w:hAnsi="Arial" w:cs="Arial"/>
                <w:i/>
              </w:rPr>
              <w:t>32</w:t>
            </w:r>
          </w:p>
        </w:tc>
        <w:tc>
          <w:tcPr>
            <w:tcW w:w="6237" w:type="dxa"/>
            <w:vAlign w:val="center"/>
          </w:tcPr>
          <w:p w:rsidR="00044BAE" w:rsidRPr="006A4278" w:rsidRDefault="006A4278" w:rsidP="00DD11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10 кОм</w:t>
            </w:r>
            <w:r w:rsidR="00887416">
              <w:rPr>
                <w:rFonts w:ascii="Arial" w:hAnsi="Arial" w:cs="Arial"/>
                <w:i/>
              </w:rPr>
              <w:t xml:space="preserve"> 0,063 ±1 %</w:t>
            </w:r>
          </w:p>
        </w:tc>
        <w:tc>
          <w:tcPr>
            <w:tcW w:w="567" w:type="dxa"/>
            <w:vAlign w:val="center"/>
          </w:tcPr>
          <w:p w:rsidR="00044BAE" w:rsidRPr="006B4CCA" w:rsidRDefault="00A016A5" w:rsidP="00DD117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C14FDB" w:rsidRDefault="00044BAE" w:rsidP="00DD1178">
            <w:pPr>
              <w:rPr>
                <w:rFonts w:ascii="Arial" w:hAnsi="Arial" w:cs="Arial"/>
                <w:i/>
              </w:rPr>
            </w:pPr>
          </w:p>
        </w:tc>
      </w:tr>
      <w:tr w:rsidR="00044BAE" w:rsidRPr="00C14FDB">
        <w:trPr>
          <w:trHeight w:hRule="exact" w:val="460"/>
        </w:trPr>
        <w:tc>
          <w:tcPr>
            <w:tcW w:w="1134" w:type="dxa"/>
            <w:vAlign w:val="center"/>
          </w:tcPr>
          <w:p w:rsidR="00F36353" w:rsidRPr="00581DA4" w:rsidRDefault="00F36353" w:rsidP="00F3635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R33 – R40</w:t>
            </w:r>
          </w:p>
        </w:tc>
        <w:tc>
          <w:tcPr>
            <w:tcW w:w="6237" w:type="dxa"/>
            <w:vAlign w:val="center"/>
          </w:tcPr>
          <w:p w:rsidR="00044BAE" w:rsidRPr="004B6FFD" w:rsidRDefault="00581DA4" w:rsidP="00767E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Чип-резистор 2512 1,5 кОм</w:t>
            </w:r>
            <w:r w:rsidR="00761330">
              <w:rPr>
                <w:rFonts w:ascii="Arial" w:hAnsi="Arial" w:cs="Arial"/>
                <w:i/>
              </w:rPr>
              <w:t xml:space="preserve"> 1,0 ±5 %</w:t>
            </w:r>
          </w:p>
        </w:tc>
        <w:tc>
          <w:tcPr>
            <w:tcW w:w="567" w:type="dxa"/>
            <w:vAlign w:val="center"/>
          </w:tcPr>
          <w:p w:rsidR="00044BAE" w:rsidRPr="006B4CCA" w:rsidRDefault="00A016A5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C14FDB" w:rsidRDefault="00044BAE" w:rsidP="00DF0B96">
            <w:pPr>
              <w:rPr>
                <w:rFonts w:ascii="Arial" w:hAnsi="Arial" w:cs="Arial"/>
                <w:i/>
              </w:rPr>
            </w:pPr>
          </w:p>
        </w:tc>
      </w:tr>
      <w:tr w:rsidR="00044BAE" w:rsidRPr="00C14FDB">
        <w:trPr>
          <w:trHeight w:hRule="exact" w:val="460"/>
        </w:trPr>
        <w:tc>
          <w:tcPr>
            <w:tcW w:w="1134" w:type="dxa"/>
            <w:vAlign w:val="center"/>
          </w:tcPr>
          <w:p w:rsidR="009F4BB8" w:rsidRPr="009F4BB8" w:rsidRDefault="009F4BB8" w:rsidP="009F4BB8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R41 – R48</w:t>
            </w:r>
          </w:p>
        </w:tc>
        <w:tc>
          <w:tcPr>
            <w:tcW w:w="6237" w:type="dxa"/>
            <w:vAlign w:val="center"/>
          </w:tcPr>
          <w:p w:rsidR="00044BAE" w:rsidRPr="009F4BB8" w:rsidRDefault="009F4BB8" w:rsidP="00554CE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0603 200 Ом</w:t>
            </w:r>
            <w:r w:rsidR="00554CED">
              <w:rPr>
                <w:rFonts w:ascii="Arial" w:hAnsi="Arial" w:cs="Arial"/>
                <w:i/>
              </w:rPr>
              <w:t xml:space="preserve"> 0,1 ±5 %</w:t>
            </w:r>
          </w:p>
        </w:tc>
        <w:tc>
          <w:tcPr>
            <w:tcW w:w="567" w:type="dxa"/>
            <w:vAlign w:val="center"/>
          </w:tcPr>
          <w:p w:rsidR="00044BAE" w:rsidRPr="006B4CCA" w:rsidRDefault="00A016A5" w:rsidP="00DF0B9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C14FDB" w:rsidRDefault="00044BAE" w:rsidP="00DF0B96">
            <w:pPr>
              <w:rPr>
                <w:rFonts w:ascii="Arial" w:hAnsi="Arial" w:cs="Arial"/>
                <w:i/>
              </w:rPr>
            </w:pPr>
          </w:p>
        </w:tc>
      </w:tr>
      <w:tr w:rsidR="00044BAE" w:rsidRPr="00C14FDB">
        <w:trPr>
          <w:trHeight w:hRule="exact" w:val="460"/>
        </w:trPr>
        <w:tc>
          <w:tcPr>
            <w:tcW w:w="1134" w:type="dxa"/>
            <w:vAlign w:val="center"/>
          </w:tcPr>
          <w:p w:rsidR="009B1C7B" w:rsidRPr="009B1C7B" w:rsidRDefault="009B1C7B" w:rsidP="009B1C7B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lastRenderedPageBreak/>
              <w:t>R49 – R56</w:t>
            </w:r>
          </w:p>
        </w:tc>
        <w:tc>
          <w:tcPr>
            <w:tcW w:w="6237" w:type="dxa"/>
            <w:vAlign w:val="center"/>
          </w:tcPr>
          <w:p w:rsidR="00044BAE" w:rsidRPr="009B1C7B" w:rsidRDefault="009B1C7B" w:rsidP="009B1C7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200 Ом</w:t>
            </w:r>
            <w:r w:rsidR="00690994">
              <w:rPr>
                <w:rFonts w:ascii="Arial" w:hAnsi="Arial" w:cs="Arial"/>
                <w:i/>
              </w:rPr>
              <w:t xml:space="preserve"> 0,063 ±1 %</w:t>
            </w:r>
          </w:p>
        </w:tc>
        <w:tc>
          <w:tcPr>
            <w:tcW w:w="567" w:type="dxa"/>
            <w:vAlign w:val="center"/>
          </w:tcPr>
          <w:p w:rsidR="00044BAE" w:rsidRPr="006B4CCA" w:rsidRDefault="00D90F04" w:rsidP="000947F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C14FDB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C14FDB">
        <w:trPr>
          <w:trHeight w:hRule="exact" w:val="460"/>
        </w:trPr>
        <w:tc>
          <w:tcPr>
            <w:tcW w:w="1134" w:type="dxa"/>
            <w:vAlign w:val="center"/>
          </w:tcPr>
          <w:p w:rsidR="005C5C13" w:rsidRPr="005C5C13" w:rsidRDefault="005C5C13" w:rsidP="005C5C13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R57 – R64</w:t>
            </w:r>
          </w:p>
        </w:tc>
        <w:tc>
          <w:tcPr>
            <w:tcW w:w="6237" w:type="dxa"/>
            <w:vAlign w:val="center"/>
          </w:tcPr>
          <w:p w:rsidR="00044BAE" w:rsidRPr="001031A3" w:rsidRDefault="005C5C13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Чип-резистор 0402 10 кОм</w:t>
            </w:r>
            <w:r w:rsidR="00660F16">
              <w:rPr>
                <w:rFonts w:ascii="Arial" w:hAnsi="Arial" w:cs="Arial"/>
                <w:i/>
              </w:rPr>
              <w:t xml:space="preserve"> 0,063 ±1 %</w:t>
            </w:r>
          </w:p>
        </w:tc>
        <w:tc>
          <w:tcPr>
            <w:tcW w:w="567" w:type="dxa"/>
            <w:vAlign w:val="center"/>
          </w:tcPr>
          <w:p w:rsidR="00044BAE" w:rsidRPr="006B4CCA" w:rsidRDefault="00A93CBB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C14FDB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146B3D" w:rsidRDefault="00D53BCE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R65</w:t>
            </w:r>
          </w:p>
        </w:tc>
        <w:tc>
          <w:tcPr>
            <w:tcW w:w="6237" w:type="dxa"/>
            <w:vAlign w:val="center"/>
          </w:tcPr>
          <w:p w:rsidR="00044BAE" w:rsidRPr="006B4CCA" w:rsidRDefault="00B72103" w:rsidP="00BE640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Чип-резистор 0402 100 кОм</w:t>
            </w:r>
            <w:r w:rsidR="00BE6401">
              <w:rPr>
                <w:rFonts w:ascii="Arial" w:hAnsi="Arial" w:cs="Arial"/>
                <w:i/>
              </w:rPr>
              <w:t xml:space="preserve"> 0,063 ±1 %</w:t>
            </w:r>
          </w:p>
        </w:tc>
        <w:tc>
          <w:tcPr>
            <w:tcW w:w="567" w:type="dxa"/>
            <w:vAlign w:val="center"/>
          </w:tcPr>
          <w:p w:rsidR="00044BAE" w:rsidRPr="006B4CCA" w:rsidRDefault="00A93CBB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5516F2" w:rsidRDefault="005516F2" w:rsidP="000E5684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R66</w:t>
            </w:r>
          </w:p>
        </w:tc>
        <w:tc>
          <w:tcPr>
            <w:tcW w:w="6237" w:type="dxa"/>
            <w:vAlign w:val="center"/>
          </w:tcPr>
          <w:p w:rsidR="00044BAE" w:rsidRPr="005516F2" w:rsidRDefault="005516F2" w:rsidP="00B4187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2512 1,5 кОм</w:t>
            </w:r>
            <w:r w:rsidR="00502F51">
              <w:rPr>
                <w:rFonts w:ascii="Arial" w:hAnsi="Arial" w:cs="Arial"/>
                <w:i/>
              </w:rPr>
              <w:t xml:space="preserve"> 1,0 ±5 %</w:t>
            </w:r>
          </w:p>
        </w:tc>
        <w:tc>
          <w:tcPr>
            <w:tcW w:w="567" w:type="dxa"/>
            <w:vAlign w:val="center"/>
          </w:tcPr>
          <w:p w:rsidR="00044BAE" w:rsidRPr="006B4CCA" w:rsidRDefault="00A93CBB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0947F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0B271F" w:rsidRDefault="000B271F" w:rsidP="0084756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R67</w:t>
            </w:r>
          </w:p>
        </w:tc>
        <w:tc>
          <w:tcPr>
            <w:tcW w:w="6237" w:type="dxa"/>
            <w:vAlign w:val="center"/>
          </w:tcPr>
          <w:p w:rsidR="00044BAE" w:rsidRPr="000B271F" w:rsidRDefault="000B271F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0603 10 кОм</w:t>
            </w:r>
            <w:r w:rsidR="00A668CD">
              <w:rPr>
                <w:rFonts w:ascii="Arial" w:hAnsi="Arial" w:cs="Arial"/>
                <w:i/>
              </w:rPr>
              <w:t xml:space="preserve"> 0,1 ±5 %</w:t>
            </w:r>
          </w:p>
        </w:tc>
        <w:tc>
          <w:tcPr>
            <w:tcW w:w="567" w:type="dxa"/>
            <w:vAlign w:val="center"/>
          </w:tcPr>
          <w:p w:rsidR="00044BAE" w:rsidRPr="006B4CCA" w:rsidRDefault="00A93CBB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0947F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3353D" w:rsidRDefault="0063353D" w:rsidP="008F1FF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R68</w:t>
            </w:r>
            <w:r w:rsidR="00AF75D9">
              <w:rPr>
                <w:rFonts w:ascii="Arial" w:hAnsi="Arial" w:cs="Arial"/>
                <w:i/>
                <w:lang w:val="en-US"/>
              </w:rPr>
              <w:t>, R69</w:t>
            </w:r>
          </w:p>
        </w:tc>
        <w:tc>
          <w:tcPr>
            <w:tcW w:w="6237" w:type="dxa"/>
            <w:vAlign w:val="center"/>
          </w:tcPr>
          <w:p w:rsidR="00044BAE" w:rsidRPr="001E53BB" w:rsidRDefault="0041374D" w:rsidP="00767E6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</w:t>
            </w:r>
            <w:r w:rsidR="008703F6">
              <w:rPr>
                <w:rFonts w:ascii="Arial" w:hAnsi="Arial" w:cs="Arial"/>
                <w:i/>
              </w:rPr>
              <w:t xml:space="preserve"> 22 Ом</w:t>
            </w:r>
            <w:r w:rsidR="003D39A1">
              <w:rPr>
                <w:rFonts w:ascii="Arial" w:hAnsi="Arial" w:cs="Arial"/>
                <w:i/>
              </w:rPr>
              <w:t xml:space="preserve"> 0.062 ±5 %</w:t>
            </w:r>
          </w:p>
        </w:tc>
        <w:tc>
          <w:tcPr>
            <w:tcW w:w="567" w:type="dxa"/>
            <w:vAlign w:val="center"/>
          </w:tcPr>
          <w:p w:rsidR="00044BAE" w:rsidRPr="006B4CCA" w:rsidRDefault="00A93CBB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211473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381DFF" w:rsidRDefault="00381DFF" w:rsidP="008F1FF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R70</w:t>
            </w:r>
          </w:p>
        </w:tc>
        <w:tc>
          <w:tcPr>
            <w:tcW w:w="6237" w:type="dxa"/>
            <w:vAlign w:val="center"/>
          </w:tcPr>
          <w:p w:rsidR="00044BAE" w:rsidRPr="006B4CCA" w:rsidRDefault="00381DFF" w:rsidP="00B9322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Чип-резистор 0402 100 кОм</w:t>
            </w:r>
            <w:r w:rsidR="001E53BB">
              <w:rPr>
                <w:rFonts w:ascii="Arial" w:hAnsi="Arial" w:cs="Arial"/>
                <w:i/>
                <w:lang w:val="en-US"/>
              </w:rPr>
              <w:t xml:space="preserve"> </w:t>
            </w:r>
            <w:r w:rsidR="001E53BB">
              <w:rPr>
                <w:rFonts w:ascii="Arial" w:hAnsi="Arial" w:cs="Arial"/>
                <w:i/>
              </w:rPr>
              <w:t>0</w:t>
            </w:r>
            <w:r w:rsidR="00B93220">
              <w:rPr>
                <w:rFonts w:ascii="Arial" w:hAnsi="Arial" w:cs="Arial"/>
                <w:i/>
              </w:rPr>
              <w:t>063 ±1 %</w:t>
            </w:r>
            <w:r w:rsidR="001E53BB">
              <w:rPr>
                <w:rFonts w:ascii="Arial" w:hAnsi="Arial" w:cs="Arial"/>
                <w:i/>
              </w:rPr>
              <w:t>,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211473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D3649B" w:rsidRDefault="00D3649B" w:rsidP="008F1FF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R71</w:t>
            </w:r>
          </w:p>
        </w:tc>
        <w:tc>
          <w:tcPr>
            <w:tcW w:w="6237" w:type="dxa"/>
            <w:vAlign w:val="center"/>
          </w:tcPr>
          <w:p w:rsidR="00044BAE" w:rsidRPr="00D3649B" w:rsidRDefault="00D3649B" w:rsidP="00767E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0603 200 Ом</w:t>
            </w:r>
            <w:r w:rsidR="00641DF9">
              <w:rPr>
                <w:rFonts w:ascii="Arial" w:hAnsi="Arial" w:cs="Arial"/>
                <w:i/>
              </w:rPr>
              <w:t xml:space="preserve"> 0,1 ±5 %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8E5EC8" w:rsidRDefault="008E5EC8" w:rsidP="008F1FF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R72</w:t>
            </w:r>
          </w:p>
        </w:tc>
        <w:tc>
          <w:tcPr>
            <w:tcW w:w="6237" w:type="dxa"/>
            <w:vAlign w:val="center"/>
          </w:tcPr>
          <w:p w:rsidR="00044BAE" w:rsidRPr="00B93220" w:rsidRDefault="008E5EC8" w:rsidP="00767E61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200 Ом</w:t>
            </w:r>
            <w:r w:rsidR="00B93220">
              <w:rPr>
                <w:rFonts w:ascii="Arial" w:hAnsi="Arial" w:cs="Arial"/>
                <w:i/>
                <w:lang w:val="en-US"/>
              </w:rPr>
              <w:t xml:space="preserve"> </w:t>
            </w:r>
            <w:r w:rsidR="00B93220">
              <w:rPr>
                <w:rFonts w:ascii="Arial" w:hAnsi="Arial" w:cs="Arial"/>
                <w:i/>
              </w:rPr>
              <w:t>0,063 ±1 %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211473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985DA9" w:rsidRDefault="00985DA9" w:rsidP="008F1FF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R73</w:t>
            </w:r>
          </w:p>
        </w:tc>
        <w:tc>
          <w:tcPr>
            <w:tcW w:w="6237" w:type="dxa"/>
            <w:vAlign w:val="center"/>
          </w:tcPr>
          <w:p w:rsidR="00044BAE" w:rsidRPr="00B93220" w:rsidRDefault="00985DA9" w:rsidP="00FE6000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10 кОм</w:t>
            </w:r>
            <w:r w:rsidR="00B93220">
              <w:rPr>
                <w:rFonts w:ascii="Arial" w:hAnsi="Arial" w:cs="Arial"/>
                <w:i/>
                <w:lang w:val="en-US"/>
              </w:rPr>
              <w:t xml:space="preserve"> </w:t>
            </w:r>
            <w:r w:rsidR="00B93220">
              <w:rPr>
                <w:rFonts w:ascii="Arial" w:hAnsi="Arial" w:cs="Arial"/>
                <w:i/>
              </w:rPr>
              <w:t>0,063 ±1 %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311E07" w:rsidRDefault="00311E07" w:rsidP="008F1FF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R74</w:t>
            </w:r>
          </w:p>
        </w:tc>
        <w:tc>
          <w:tcPr>
            <w:tcW w:w="6237" w:type="dxa"/>
            <w:vAlign w:val="center"/>
          </w:tcPr>
          <w:p w:rsidR="00044BAE" w:rsidRPr="006B4CCA" w:rsidRDefault="00311E07" w:rsidP="00767E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Чип-резистор 0402 100 кОм</w:t>
            </w:r>
            <w:r w:rsidR="00B93220">
              <w:rPr>
                <w:rFonts w:ascii="Arial" w:hAnsi="Arial" w:cs="Arial"/>
                <w:i/>
                <w:lang w:val="en-US"/>
              </w:rPr>
              <w:t xml:space="preserve"> </w:t>
            </w:r>
            <w:r w:rsidR="00B93220">
              <w:rPr>
                <w:rFonts w:ascii="Arial" w:hAnsi="Arial" w:cs="Arial"/>
                <w:i/>
              </w:rPr>
              <w:t>0</w:t>
            </w:r>
            <w:r w:rsidR="00050721">
              <w:rPr>
                <w:rFonts w:ascii="Arial" w:hAnsi="Arial" w:cs="Arial"/>
                <w:i/>
              </w:rPr>
              <w:t>.</w:t>
            </w:r>
            <w:r w:rsidR="00B93220">
              <w:rPr>
                <w:rFonts w:ascii="Arial" w:hAnsi="Arial" w:cs="Arial"/>
                <w:i/>
              </w:rPr>
              <w:t>063 ±1 %,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D31744" w:rsidRDefault="00D31744" w:rsidP="008F1FF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R75, R76</w:t>
            </w:r>
          </w:p>
        </w:tc>
        <w:tc>
          <w:tcPr>
            <w:tcW w:w="6237" w:type="dxa"/>
            <w:vAlign w:val="center"/>
          </w:tcPr>
          <w:p w:rsidR="00044BAE" w:rsidRPr="00D31744" w:rsidRDefault="00D31744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</w:t>
            </w:r>
            <w:r w:rsidR="000639C6">
              <w:rPr>
                <w:rFonts w:ascii="Arial" w:hAnsi="Arial" w:cs="Arial"/>
                <w:i/>
              </w:rPr>
              <w:t xml:space="preserve"> 22 Ом 0.062 ±5 %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306F48" w:rsidRDefault="00306F48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R77</w:t>
            </w:r>
          </w:p>
        </w:tc>
        <w:tc>
          <w:tcPr>
            <w:tcW w:w="6237" w:type="dxa"/>
            <w:vAlign w:val="center"/>
          </w:tcPr>
          <w:p w:rsidR="00044BAE" w:rsidRPr="00306F48" w:rsidRDefault="00306F48" w:rsidP="00306F4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100 кОм</w:t>
            </w:r>
            <w:r w:rsidR="00D25E6F">
              <w:rPr>
                <w:rFonts w:ascii="Arial" w:hAnsi="Arial" w:cs="Arial"/>
                <w:i/>
              </w:rPr>
              <w:t xml:space="preserve"> 0,063 ±1 %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09794D" w:rsidRDefault="0009794D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R78, R79</w:t>
            </w:r>
          </w:p>
        </w:tc>
        <w:tc>
          <w:tcPr>
            <w:tcW w:w="6237" w:type="dxa"/>
            <w:vAlign w:val="center"/>
          </w:tcPr>
          <w:p w:rsidR="00044BAE" w:rsidRPr="001B6CE9" w:rsidRDefault="001B6CE9" w:rsidP="00767E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330 Ом</w:t>
            </w:r>
            <w:r w:rsidR="00050721">
              <w:rPr>
                <w:rFonts w:ascii="Arial" w:hAnsi="Arial" w:cs="Arial"/>
                <w:i/>
              </w:rPr>
              <w:t xml:space="preserve"> 0.063 ±5 %,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B61277" w:rsidRDefault="00B61277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R80</w:t>
            </w:r>
          </w:p>
        </w:tc>
        <w:tc>
          <w:tcPr>
            <w:tcW w:w="6237" w:type="dxa"/>
            <w:vAlign w:val="center"/>
          </w:tcPr>
          <w:p w:rsidR="00044BAE" w:rsidRPr="00B61277" w:rsidRDefault="00B61277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Резисторная сборка </w:t>
            </w:r>
            <w:r w:rsidRPr="00B61277">
              <w:rPr>
                <w:rFonts w:ascii="Arial" w:hAnsi="Arial" w:cs="Arial"/>
                <w:i/>
              </w:rPr>
              <w:t>YC164</w:t>
            </w:r>
            <w:r w:rsidR="00D915F2">
              <w:rPr>
                <w:rFonts w:ascii="Arial" w:hAnsi="Arial" w:cs="Arial"/>
                <w:i/>
              </w:rPr>
              <w:t> 220 Ом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211473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3E679E" w:rsidRDefault="00F64EAD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R81</w:t>
            </w:r>
            <w:r w:rsidR="003E679E">
              <w:rPr>
                <w:rFonts w:ascii="Arial" w:hAnsi="Arial" w:cs="Arial"/>
                <w:i/>
                <w:lang w:val="en-US"/>
              </w:rPr>
              <w:t>, R82</w:t>
            </w:r>
          </w:p>
        </w:tc>
        <w:tc>
          <w:tcPr>
            <w:tcW w:w="6237" w:type="dxa"/>
            <w:vAlign w:val="center"/>
          </w:tcPr>
          <w:p w:rsidR="00044BAE" w:rsidRPr="003E679E" w:rsidRDefault="003E679E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0805 1 кОм</w:t>
            </w:r>
            <w:r w:rsidR="00AE3A2C">
              <w:rPr>
                <w:rFonts w:ascii="Arial" w:hAnsi="Arial" w:cs="Arial"/>
                <w:i/>
              </w:rPr>
              <w:t xml:space="preserve"> 0,125 ±5 %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211473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224086" w:rsidRDefault="00224086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R83</w:t>
            </w:r>
          </w:p>
        </w:tc>
        <w:tc>
          <w:tcPr>
            <w:tcW w:w="6237" w:type="dxa"/>
            <w:vAlign w:val="center"/>
          </w:tcPr>
          <w:p w:rsidR="00044BAE" w:rsidRPr="00224086" w:rsidRDefault="00224086" w:rsidP="000B7FD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330 Ом</w:t>
            </w:r>
            <w:r w:rsidR="00C20E78">
              <w:rPr>
                <w:rFonts w:ascii="Arial" w:hAnsi="Arial" w:cs="Arial"/>
                <w:i/>
              </w:rPr>
              <w:t xml:space="preserve"> 0,063 ±5 %,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127FD1">
            <w:pPr>
              <w:rPr>
                <w:rFonts w:ascii="Arial" w:hAnsi="Arial" w:cs="Arial"/>
                <w:i/>
              </w:rPr>
            </w:pPr>
          </w:p>
        </w:tc>
      </w:tr>
      <w:tr w:rsidR="00044BAE" w:rsidRPr="00211473">
        <w:trPr>
          <w:trHeight w:hRule="exact" w:val="460"/>
        </w:trPr>
        <w:tc>
          <w:tcPr>
            <w:tcW w:w="1134" w:type="dxa"/>
            <w:vAlign w:val="center"/>
          </w:tcPr>
          <w:p w:rsidR="00044BAE" w:rsidRPr="001257F2" w:rsidRDefault="001257F2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R84</w:t>
            </w:r>
            <w:r w:rsidR="00CE7D24">
              <w:rPr>
                <w:rFonts w:ascii="Arial" w:hAnsi="Arial" w:cs="Arial"/>
                <w:i/>
                <w:lang w:val="en-US"/>
              </w:rPr>
              <w:t>, R85</w:t>
            </w:r>
          </w:p>
        </w:tc>
        <w:tc>
          <w:tcPr>
            <w:tcW w:w="6237" w:type="dxa"/>
            <w:vAlign w:val="center"/>
          </w:tcPr>
          <w:p w:rsidR="00044BAE" w:rsidRPr="001257F2" w:rsidRDefault="001257F2" w:rsidP="000B7FD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0805 1 кОм</w:t>
            </w:r>
            <w:r w:rsidR="000B0171">
              <w:rPr>
                <w:rFonts w:ascii="Arial" w:hAnsi="Arial" w:cs="Arial"/>
                <w:i/>
              </w:rPr>
              <w:t xml:space="preserve"> 0,125 ±5 %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211473">
            <w:pPr>
              <w:rPr>
                <w:rFonts w:ascii="Arial" w:hAnsi="Arial" w:cs="Arial"/>
                <w:i/>
              </w:rPr>
            </w:pPr>
          </w:p>
        </w:tc>
      </w:tr>
      <w:tr w:rsidR="00044BAE" w:rsidRPr="00CB2A02">
        <w:trPr>
          <w:trHeight w:hRule="exact" w:val="460"/>
        </w:trPr>
        <w:tc>
          <w:tcPr>
            <w:tcW w:w="1134" w:type="dxa"/>
            <w:vAlign w:val="center"/>
          </w:tcPr>
          <w:p w:rsidR="00044BAE" w:rsidRPr="00CE7D24" w:rsidRDefault="00CE7D24" w:rsidP="00082C15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R8</w:t>
            </w:r>
            <w:r w:rsidR="00BE3C87">
              <w:rPr>
                <w:rFonts w:ascii="Arial" w:hAnsi="Arial" w:cs="Arial"/>
                <w:i/>
                <w:lang w:val="en-US"/>
              </w:rPr>
              <w:t>6</w:t>
            </w:r>
            <w:r w:rsidR="00DE1BB9">
              <w:rPr>
                <w:rFonts w:ascii="Arial" w:hAnsi="Arial" w:cs="Arial"/>
                <w:i/>
                <w:lang w:val="en-US"/>
              </w:rPr>
              <w:t>, R87</w:t>
            </w:r>
          </w:p>
        </w:tc>
        <w:tc>
          <w:tcPr>
            <w:tcW w:w="6237" w:type="dxa"/>
            <w:vAlign w:val="center"/>
          </w:tcPr>
          <w:p w:rsidR="00044BAE" w:rsidRPr="00DE1BB9" w:rsidRDefault="00DE1BB9" w:rsidP="00082C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2 кОм</w:t>
            </w:r>
            <w:r w:rsidR="000A3D58">
              <w:rPr>
                <w:rFonts w:ascii="Arial" w:hAnsi="Arial" w:cs="Arial"/>
                <w:i/>
              </w:rPr>
              <w:t xml:space="preserve"> 0,063 ±1 %</w:t>
            </w:r>
          </w:p>
        </w:tc>
        <w:tc>
          <w:tcPr>
            <w:tcW w:w="567" w:type="dxa"/>
            <w:vAlign w:val="center"/>
          </w:tcPr>
          <w:p w:rsidR="00044BAE" w:rsidRPr="005C2A3F" w:rsidRDefault="00DC7B79" w:rsidP="00082C1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082C15">
            <w:pPr>
              <w:rPr>
                <w:rFonts w:ascii="Arial" w:hAnsi="Arial" w:cs="Arial"/>
                <w:i/>
              </w:rPr>
            </w:pPr>
          </w:p>
        </w:tc>
      </w:tr>
      <w:tr w:rsidR="00044BAE" w:rsidRPr="00CB2A02">
        <w:trPr>
          <w:trHeight w:hRule="exact" w:val="460"/>
        </w:trPr>
        <w:tc>
          <w:tcPr>
            <w:tcW w:w="1134" w:type="dxa"/>
            <w:vAlign w:val="center"/>
          </w:tcPr>
          <w:p w:rsidR="00044BAE" w:rsidRPr="00C74A7D" w:rsidRDefault="00C74A7D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R88</w:t>
            </w:r>
          </w:p>
        </w:tc>
        <w:tc>
          <w:tcPr>
            <w:tcW w:w="6237" w:type="dxa"/>
            <w:vAlign w:val="center"/>
          </w:tcPr>
          <w:p w:rsidR="00044BAE" w:rsidRPr="00C74A7D" w:rsidRDefault="00C74A7D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0805 100 кОм</w:t>
            </w:r>
            <w:r w:rsidR="008B0D03">
              <w:rPr>
                <w:rFonts w:ascii="Arial" w:hAnsi="Arial" w:cs="Arial"/>
                <w:i/>
              </w:rPr>
              <w:t xml:space="preserve"> 0,125 ±5%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211473">
            <w:pPr>
              <w:rPr>
                <w:rFonts w:ascii="Arial" w:hAnsi="Arial" w:cs="Arial"/>
                <w:i/>
              </w:rPr>
            </w:pPr>
          </w:p>
        </w:tc>
      </w:tr>
      <w:tr w:rsidR="00044BAE" w:rsidRPr="00CB2A02">
        <w:trPr>
          <w:trHeight w:hRule="exact" w:val="460"/>
        </w:trPr>
        <w:tc>
          <w:tcPr>
            <w:tcW w:w="1134" w:type="dxa"/>
            <w:vAlign w:val="center"/>
          </w:tcPr>
          <w:p w:rsidR="00044BAE" w:rsidRPr="00980045" w:rsidRDefault="00980045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R89</w:t>
            </w:r>
          </w:p>
        </w:tc>
        <w:tc>
          <w:tcPr>
            <w:tcW w:w="6237" w:type="dxa"/>
            <w:vAlign w:val="center"/>
          </w:tcPr>
          <w:p w:rsidR="00044BAE" w:rsidRPr="006B4CCA" w:rsidRDefault="00980045" w:rsidP="00FE600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Чип-резистор 0805 1 МОм</w:t>
            </w:r>
            <w:r w:rsidR="00EF1EB9">
              <w:rPr>
                <w:rFonts w:ascii="Arial" w:hAnsi="Arial" w:cs="Arial"/>
                <w:i/>
              </w:rPr>
              <w:t xml:space="preserve"> 0,125 ±1%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FE6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0947FC">
            <w:pPr>
              <w:rPr>
                <w:rFonts w:ascii="Arial" w:hAnsi="Arial" w:cs="Arial"/>
                <w:i/>
              </w:rPr>
            </w:pPr>
          </w:p>
        </w:tc>
      </w:tr>
      <w:tr w:rsidR="00044BAE" w:rsidRPr="00CB2A02">
        <w:trPr>
          <w:trHeight w:hRule="exact" w:val="460"/>
        </w:trPr>
        <w:tc>
          <w:tcPr>
            <w:tcW w:w="1134" w:type="dxa"/>
            <w:vAlign w:val="center"/>
          </w:tcPr>
          <w:p w:rsidR="00044BAE" w:rsidRPr="00C108EB" w:rsidRDefault="00C108EB" w:rsidP="00EC3C0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R90</w:t>
            </w:r>
          </w:p>
        </w:tc>
        <w:tc>
          <w:tcPr>
            <w:tcW w:w="6237" w:type="dxa"/>
            <w:vAlign w:val="center"/>
          </w:tcPr>
          <w:p w:rsidR="00044BAE" w:rsidRPr="00C108EB" w:rsidRDefault="00C108EB" w:rsidP="00EC3C0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0805 10 кОм</w:t>
            </w:r>
            <w:r w:rsidR="00F250FE">
              <w:rPr>
                <w:rFonts w:ascii="Arial" w:hAnsi="Arial" w:cs="Arial"/>
                <w:i/>
              </w:rPr>
              <w:t xml:space="preserve"> 0,125 ±5%</w:t>
            </w:r>
          </w:p>
        </w:tc>
        <w:tc>
          <w:tcPr>
            <w:tcW w:w="567" w:type="dxa"/>
            <w:vAlign w:val="center"/>
          </w:tcPr>
          <w:p w:rsidR="00044BAE" w:rsidRPr="005C2A3F" w:rsidRDefault="00DC7B79" w:rsidP="00EC3C0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EC3C0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E936E6" w:rsidRDefault="00E936E6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R91</w:t>
            </w:r>
          </w:p>
        </w:tc>
        <w:tc>
          <w:tcPr>
            <w:tcW w:w="6237" w:type="dxa"/>
            <w:vAlign w:val="center"/>
          </w:tcPr>
          <w:p w:rsidR="00044BAE" w:rsidRPr="00E936E6" w:rsidRDefault="00E936E6" w:rsidP="00767E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2512 4,</w:t>
            </w:r>
            <w:r w:rsidR="003D14D4">
              <w:rPr>
                <w:rFonts w:ascii="Arial" w:hAnsi="Arial" w:cs="Arial"/>
                <w:i/>
              </w:rPr>
              <w:t xml:space="preserve">7 </w:t>
            </w:r>
            <w:r>
              <w:rPr>
                <w:rFonts w:ascii="Arial" w:hAnsi="Arial" w:cs="Arial"/>
                <w:i/>
              </w:rPr>
              <w:t>Ом</w:t>
            </w:r>
            <w:r w:rsidR="00170731">
              <w:rPr>
                <w:rFonts w:ascii="Arial" w:hAnsi="Arial" w:cs="Arial"/>
                <w:i/>
              </w:rPr>
              <w:t xml:space="preserve"> 1,0 ±5 %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C04289" w:rsidRDefault="00C04289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R92</w:t>
            </w:r>
          </w:p>
        </w:tc>
        <w:tc>
          <w:tcPr>
            <w:tcW w:w="6237" w:type="dxa"/>
            <w:vAlign w:val="center"/>
          </w:tcPr>
          <w:p w:rsidR="00044BAE" w:rsidRPr="00C04289" w:rsidRDefault="00C04289" w:rsidP="00DF278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0402 330 Ом</w:t>
            </w:r>
            <w:r w:rsidR="00164DF8">
              <w:rPr>
                <w:rFonts w:ascii="Arial" w:hAnsi="Arial" w:cs="Arial"/>
                <w:i/>
              </w:rPr>
              <w:t xml:space="preserve"> 0,063 ±5 %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DF27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BC453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987E0C" w:rsidRDefault="00987E0C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R93</w:t>
            </w:r>
          </w:p>
        </w:tc>
        <w:tc>
          <w:tcPr>
            <w:tcW w:w="6237" w:type="dxa"/>
            <w:vAlign w:val="center"/>
          </w:tcPr>
          <w:p w:rsidR="00044BAE" w:rsidRPr="00987E0C" w:rsidRDefault="00987E0C" w:rsidP="00DF278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0805 100 кОм</w:t>
            </w:r>
            <w:r w:rsidR="0060629D">
              <w:rPr>
                <w:rFonts w:ascii="Arial" w:hAnsi="Arial" w:cs="Arial"/>
                <w:i/>
              </w:rPr>
              <w:t xml:space="preserve"> 0,125 ±5%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DF27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366EC8" w:rsidRDefault="00366EC8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R94</w:t>
            </w:r>
          </w:p>
        </w:tc>
        <w:tc>
          <w:tcPr>
            <w:tcW w:w="6237" w:type="dxa"/>
            <w:vAlign w:val="center"/>
          </w:tcPr>
          <w:p w:rsidR="00044BAE" w:rsidRPr="00995702" w:rsidRDefault="00995702" w:rsidP="00DF278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0805 10 кОм</w:t>
            </w:r>
            <w:r w:rsidR="0060629D">
              <w:rPr>
                <w:rFonts w:ascii="Arial" w:hAnsi="Arial" w:cs="Arial"/>
                <w:i/>
              </w:rPr>
              <w:t xml:space="preserve"> 0,125 ±5%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DF27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3D14D4" w:rsidRDefault="003D14D4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R95</w:t>
            </w:r>
          </w:p>
        </w:tc>
        <w:tc>
          <w:tcPr>
            <w:tcW w:w="6237" w:type="dxa"/>
            <w:vAlign w:val="center"/>
          </w:tcPr>
          <w:p w:rsidR="00044BAE" w:rsidRPr="006B4CCA" w:rsidRDefault="003D14D4" w:rsidP="00DF278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Чип-резистор 2512 4,7 Ом</w:t>
            </w:r>
            <w:r w:rsidR="0060629D">
              <w:rPr>
                <w:rFonts w:ascii="Arial" w:hAnsi="Arial" w:cs="Arial"/>
                <w:i/>
              </w:rPr>
              <w:t xml:space="preserve"> 1,0 ±5 %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DF27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BE4CC8" w:rsidRPr="00BE4CC8" w:rsidRDefault="00BE4CC8" w:rsidP="00BE4CC8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R96 – </w:t>
            </w:r>
            <w:r w:rsidR="008E7D87">
              <w:rPr>
                <w:rFonts w:ascii="Arial" w:hAnsi="Arial" w:cs="Arial"/>
                <w:i/>
                <w:lang w:val="en-US"/>
              </w:rPr>
              <w:t>R</w:t>
            </w:r>
            <w:r>
              <w:rPr>
                <w:rFonts w:ascii="Arial" w:hAnsi="Arial" w:cs="Arial"/>
                <w:i/>
                <w:lang w:val="en-US"/>
              </w:rPr>
              <w:t>100</w:t>
            </w:r>
          </w:p>
        </w:tc>
        <w:tc>
          <w:tcPr>
            <w:tcW w:w="6237" w:type="dxa"/>
            <w:vAlign w:val="center"/>
          </w:tcPr>
          <w:p w:rsidR="00044BAE" w:rsidRPr="006B4CCA" w:rsidRDefault="00BE4CC8" w:rsidP="00DF278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Резисторная сборка </w:t>
            </w:r>
            <w:r w:rsidRPr="00B61277">
              <w:rPr>
                <w:rFonts w:ascii="Arial" w:hAnsi="Arial" w:cs="Arial"/>
                <w:i/>
              </w:rPr>
              <w:t>YC164</w:t>
            </w:r>
            <w:r w:rsidR="00B12DF9">
              <w:rPr>
                <w:rFonts w:ascii="Arial" w:hAnsi="Arial" w:cs="Arial"/>
                <w:i/>
              </w:rPr>
              <w:t> 220 Ом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DF278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F50E80" w:rsidRDefault="00F50E80" w:rsidP="00BC4532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R101</w:t>
            </w:r>
          </w:p>
        </w:tc>
        <w:tc>
          <w:tcPr>
            <w:tcW w:w="6237" w:type="dxa"/>
            <w:vAlign w:val="center"/>
          </w:tcPr>
          <w:p w:rsidR="00044BAE" w:rsidRPr="00F50E80" w:rsidRDefault="00F50E80" w:rsidP="00767E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>Чип-резистор 0805 1 МОм</w:t>
            </w:r>
            <w:r w:rsidR="0060629D">
              <w:rPr>
                <w:rFonts w:ascii="Arial" w:hAnsi="Arial" w:cs="Arial"/>
                <w:i/>
              </w:rPr>
              <w:t xml:space="preserve"> 0,125 ±1%</w:t>
            </w:r>
          </w:p>
        </w:tc>
        <w:tc>
          <w:tcPr>
            <w:tcW w:w="567" w:type="dxa"/>
            <w:vAlign w:val="center"/>
          </w:tcPr>
          <w:p w:rsidR="00044BAE" w:rsidRPr="006B4CCA" w:rsidRDefault="00DC7B79" w:rsidP="00BC453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F1FF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767E61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BC453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8A0660" w:rsidRDefault="000A1641" w:rsidP="000A164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4668B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Полупроводники</w:t>
            </w: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F0111E" w:rsidRPr="00F0111E" w:rsidRDefault="00F0111E" w:rsidP="00F0111E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VD1 – VD16</w:t>
            </w:r>
          </w:p>
        </w:tc>
        <w:tc>
          <w:tcPr>
            <w:tcW w:w="6237" w:type="dxa"/>
            <w:vAlign w:val="center"/>
          </w:tcPr>
          <w:p w:rsidR="00044BAE" w:rsidRPr="00F0111E" w:rsidRDefault="000A1641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C423C1">
              <w:rPr>
                <w:rFonts w:ascii="Arial" w:hAnsi="Arial" w:cs="Arial"/>
                <w:i/>
              </w:rPr>
              <w:t xml:space="preserve"> </w:t>
            </w:r>
            <w:r w:rsidR="00F0111E">
              <w:rPr>
                <w:rFonts w:ascii="Arial" w:hAnsi="Arial" w:cs="Arial"/>
                <w:i/>
              </w:rPr>
              <w:t xml:space="preserve">Диод </w:t>
            </w:r>
            <w:r w:rsidR="00F0111E" w:rsidRPr="00F0111E">
              <w:rPr>
                <w:rFonts w:ascii="Arial" w:hAnsi="Arial" w:cs="Arial"/>
                <w:i/>
              </w:rPr>
              <w:t>1N4448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16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24314D" w:rsidRDefault="0024314D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VD17</w:t>
            </w:r>
          </w:p>
        </w:tc>
        <w:tc>
          <w:tcPr>
            <w:tcW w:w="6237" w:type="dxa"/>
            <w:vAlign w:val="center"/>
          </w:tcPr>
          <w:p w:rsidR="00044BAE" w:rsidRPr="00465201" w:rsidRDefault="0024314D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4668B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Диод </w:t>
            </w:r>
            <w:r w:rsidRPr="00F0111E">
              <w:rPr>
                <w:rFonts w:ascii="Arial" w:hAnsi="Arial" w:cs="Arial"/>
                <w:i/>
              </w:rPr>
              <w:t>1N4448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DF0B96">
        <w:trPr>
          <w:trHeight w:hRule="exact" w:val="460"/>
        </w:trPr>
        <w:tc>
          <w:tcPr>
            <w:tcW w:w="1134" w:type="dxa"/>
            <w:vAlign w:val="center"/>
          </w:tcPr>
          <w:p w:rsidR="00044BAE" w:rsidRPr="00D80226" w:rsidRDefault="00D80226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VD18</w:t>
            </w:r>
          </w:p>
        </w:tc>
        <w:tc>
          <w:tcPr>
            <w:tcW w:w="6237" w:type="dxa"/>
            <w:vAlign w:val="center"/>
          </w:tcPr>
          <w:p w:rsidR="00044BAE" w:rsidRPr="004668B5" w:rsidRDefault="004668B5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 Диод </w:t>
            </w:r>
            <w:r w:rsidRPr="004668B5">
              <w:rPr>
                <w:rFonts w:ascii="Arial" w:hAnsi="Arial" w:cs="Arial"/>
                <w:i/>
              </w:rPr>
              <w:t>PTVS33VS1UTR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A909E7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DF0B96">
        <w:trPr>
          <w:trHeight w:hRule="exact" w:val="460"/>
        </w:trPr>
        <w:tc>
          <w:tcPr>
            <w:tcW w:w="1134" w:type="dxa"/>
            <w:vAlign w:val="center"/>
          </w:tcPr>
          <w:p w:rsidR="00044BAE" w:rsidRPr="00972278" w:rsidRDefault="00972278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VD19</w:t>
            </w:r>
          </w:p>
        </w:tc>
        <w:tc>
          <w:tcPr>
            <w:tcW w:w="6237" w:type="dxa"/>
            <w:vAlign w:val="center"/>
          </w:tcPr>
          <w:p w:rsidR="00044BAE" w:rsidRPr="00972278" w:rsidRDefault="00972278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Стабилитрон </w:t>
            </w:r>
            <w:r w:rsidRPr="00972278">
              <w:rPr>
                <w:rFonts w:ascii="Arial" w:hAnsi="Arial" w:cs="Arial"/>
                <w:i/>
              </w:rPr>
              <w:t>MMSZ5252BT1G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BC663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DF0B96">
        <w:trPr>
          <w:trHeight w:hRule="exact" w:val="460"/>
        </w:trPr>
        <w:tc>
          <w:tcPr>
            <w:tcW w:w="1134" w:type="dxa"/>
            <w:vAlign w:val="center"/>
          </w:tcPr>
          <w:p w:rsidR="00044BAE" w:rsidRPr="00932A3A" w:rsidRDefault="00932A3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VD20</w:t>
            </w:r>
          </w:p>
        </w:tc>
        <w:tc>
          <w:tcPr>
            <w:tcW w:w="6237" w:type="dxa"/>
            <w:vAlign w:val="center"/>
          </w:tcPr>
          <w:p w:rsidR="00044BAE" w:rsidRPr="00932A3A" w:rsidRDefault="00932A3A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 Диод слабых сигналов </w:t>
            </w:r>
            <w:r w:rsidRPr="00932A3A">
              <w:rPr>
                <w:rFonts w:ascii="Arial" w:hAnsi="Arial" w:cs="Arial"/>
                <w:i/>
                <w:lang w:val="en-US"/>
              </w:rPr>
              <w:t>1N4448W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A909E7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B77CE0" w:rsidRDefault="000E13A2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21</w:t>
            </w:r>
            <w:r w:rsidR="00B77CE0">
              <w:rPr>
                <w:rFonts w:ascii="Arial" w:hAnsi="Arial" w:cs="Arial"/>
                <w:i/>
              </w:rPr>
              <w:t xml:space="preserve">, </w:t>
            </w:r>
            <w:r w:rsidR="00B77CE0">
              <w:rPr>
                <w:rFonts w:ascii="Arial" w:hAnsi="Arial" w:cs="Arial"/>
                <w:i/>
                <w:lang w:val="en-US"/>
              </w:rPr>
              <w:t>VD31</w:t>
            </w:r>
          </w:p>
        </w:tc>
        <w:tc>
          <w:tcPr>
            <w:tcW w:w="6237" w:type="dxa"/>
            <w:vAlign w:val="center"/>
          </w:tcPr>
          <w:p w:rsidR="00044BAE" w:rsidRPr="002E3E63" w:rsidRDefault="002E3E63" w:rsidP="00806415">
            <w:pPr>
              <w:jc w:val="both"/>
              <w:rPr>
                <w:rFonts w:ascii="Arial" w:hAnsi="Arial" w:cs="Arial"/>
                <w:i/>
              </w:rPr>
            </w:pPr>
            <w:r w:rsidRPr="00B77CE0">
              <w:rPr>
                <w:rFonts w:ascii="Arial" w:hAnsi="Arial" w:cs="Arial"/>
                <w:i/>
              </w:rPr>
              <w:t xml:space="preserve"> </w:t>
            </w:r>
            <w:r w:rsidR="00806415">
              <w:rPr>
                <w:rFonts w:ascii="Arial" w:hAnsi="Arial" w:cs="Arial"/>
                <w:i/>
              </w:rPr>
              <w:t>Светодиодный модуль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2E3E63">
              <w:rPr>
                <w:rFonts w:ascii="Arial" w:hAnsi="Arial" w:cs="Arial"/>
                <w:i/>
              </w:rPr>
              <w:t>L-7104F0</w:t>
            </w:r>
          </w:p>
        </w:tc>
        <w:tc>
          <w:tcPr>
            <w:tcW w:w="567" w:type="dxa"/>
            <w:vAlign w:val="center"/>
          </w:tcPr>
          <w:p w:rsidR="00044BAE" w:rsidRPr="00B77CE0" w:rsidRDefault="00B77CE0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0F7A" w:rsidRPr="00B77CE0" w:rsidRDefault="00B77CE0" w:rsidP="00040F7A">
            <w:pPr>
              <w:ind w:left="-113" w:right="-113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22</w:t>
            </w:r>
            <w:r>
              <w:rPr>
                <w:rFonts w:ascii="Arial" w:hAnsi="Arial" w:cs="Arial"/>
                <w:i/>
              </w:rPr>
              <w:t>,</w:t>
            </w:r>
            <w:r w:rsidR="00040F7A">
              <w:rPr>
                <w:rFonts w:ascii="Arial" w:hAnsi="Arial" w:cs="Arial"/>
                <w:i/>
                <w:lang w:val="en-US"/>
              </w:rPr>
              <w:t>VD</w:t>
            </w:r>
            <w:r w:rsidR="00040F7A" w:rsidRPr="00B77CE0">
              <w:rPr>
                <w:rFonts w:ascii="Arial" w:hAnsi="Arial" w:cs="Arial"/>
                <w:i/>
              </w:rPr>
              <w:t>23</w:t>
            </w:r>
          </w:p>
        </w:tc>
        <w:tc>
          <w:tcPr>
            <w:tcW w:w="6237" w:type="dxa"/>
            <w:vAlign w:val="center"/>
          </w:tcPr>
          <w:p w:rsidR="00044BAE" w:rsidRPr="00B1660E" w:rsidRDefault="00B1660E" w:rsidP="00B1660E">
            <w:pPr>
              <w:jc w:val="both"/>
              <w:rPr>
                <w:rFonts w:ascii="Arial" w:hAnsi="Arial" w:cs="Arial"/>
                <w:i/>
              </w:rPr>
            </w:pPr>
            <w:r w:rsidRPr="00B77CE0">
              <w:rPr>
                <w:rFonts w:ascii="Arial" w:hAnsi="Arial" w:cs="Arial"/>
                <w:i/>
              </w:rPr>
              <w:t xml:space="preserve"> </w:t>
            </w:r>
            <w:r w:rsidR="00474B0B" w:rsidRPr="00B77CE0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Диод </w:t>
            </w:r>
            <w:r w:rsidRPr="00B1660E">
              <w:rPr>
                <w:rFonts w:ascii="Arial" w:hAnsi="Arial" w:cs="Arial"/>
                <w:i/>
              </w:rPr>
              <w:t>PTVS33VS1UTR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B77CE0" w:rsidRDefault="003B371A" w:rsidP="003B371A">
            <w:pPr>
              <w:ind w:left="-113" w:right="-113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24</w:t>
            </w:r>
            <w:r w:rsidR="0052656C" w:rsidRPr="00B77CE0">
              <w:rPr>
                <w:rFonts w:ascii="Arial" w:hAnsi="Arial" w:cs="Arial"/>
                <w:i/>
              </w:rPr>
              <w:t>-</w:t>
            </w: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27</w:t>
            </w:r>
          </w:p>
        </w:tc>
        <w:tc>
          <w:tcPr>
            <w:tcW w:w="6237" w:type="dxa"/>
            <w:vAlign w:val="center"/>
          </w:tcPr>
          <w:p w:rsidR="00044BAE" w:rsidRPr="00BD230B" w:rsidRDefault="00474B0B" w:rsidP="008D2BCC">
            <w:pPr>
              <w:rPr>
                <w:rFonts w:ascii="Arial" w:hAnsi="Arial" w:cs="Arial"/>
                <w:i/>
              </w:rPr>
            </w:pPr>
            <w:r w:rsidRPr="00B77CE0">
              <w:rPr>
                <w:rFonts w:ascii="Arial" w:hAnsi="Arial" w:cs="Arial"/>
                <w:i/>
              </w:rPr>
              <w:t xml:space="preserve">  </w:t>
            </w:r>
            <w:r>
              <w:rPr>
                <w:rFonts w:ascii="Arial" w:hAnsi="Arial" w:cs="Arial"/>
                <w:i/>
              </w:rPr>
              <w:t xml:space="preserve">Диод </w:t>
            </w:r>
            <w:r w:rsidRPr="00F0111E">
              <w:rPr>
                <w:rFonts w:ascii="Arial" w:hAnsi="Arial" w:cs="Arial"/>
                <w:i/>
              </w:rPr>
              <w:t>1N4448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2438" w:type="dxa"/>
            <w:vAlign w:val="center"/>
          </w:tcPr>
          <w:p w:rsidR="00044BAE" w:rsidRPr="0068145D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B77CE0" w:rsidRDefault="006160B7" w:rsidP="0052656C">
            <w:pPr>
              <w:ind w:left="-113" w:right="-113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Pr="00B77CE0">
              <w:rPr>
                <w:rFonts w:ascii="Arial" w:hAnsi="Arial" w:cs="Arial"/>
                <w:i/>
              </w:rPr>
              <w:t>28</w:t>
            </w:r>
            <w:r w:rsidR="0052656C" w:rsidRPr="00B77CE0">
              <w:rPr>
                <w:rFonts w:ascii="Arial" w:hAnsi="Arial" w:cs="Arial"/>
                <w:i/>
              </w:rPr>
              <w:t>-</w:t>
            </w:r>
            <w:r w:rsidR="0052656C">
              <w:rPr>
                <w:rFonts w:ascii="Arial" w:hAnsi="Arial" w:cs="Arial"/>
                <w:i/>
                <w:lang w:val="en-US"/>
              </w:rPr>
              <w:t>VD</w:t>
            </w:r>
            <w:r w:rsidR="0052656C" w:rsidRPr="00B77CE0">
              <w:rPr>
                <w:rFonts w:ascii="Arial" w:hAnsi="Arial" w:cs="Arial"/>
                <w:i/>
              </w:rPr>
              <w:t>30</w:t>
            </w:r>
          </w:p>
        </w:tc>
        <w:tc>
          <w:tcPr>
            <w:tcW w:w="6237" w:type="dxa"/>
            <w:vAlign w:val="center"/>
          </w:tcPr>
          <w:p w:rsidR="00044BAE" w:rsidRPr="006160B7" w:rsidRDefault="006160B7" w:rsidP="002A04E6">
            <w:pPr>
              <w:rPr>
                <w:rFonts w:ascii="Arial" w:hAnsi="Arial" w:cs="Arial"/>
                <w:i/>
              </w:rPr>
            </w:pPr>
            <w:r w:rsidRPr="00B77CE0">
              <w:rPr>
                <w:rFonts w:ascii="Arial" w:hAnsi="Arial" w:cs="Arial"/>
                <w:i/>
              </w:rPr>
              <w:t xml:space="preserve"> </w:t>
            </w:r>
            <w:r w:rsidR="0052656C" w:rsidRPr="00B77CE0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Диод </w:t>
            </w:r>
            <w:r w:rsidRPr="006160B7">
              <w:rPr>
                <w:rFonts w:ascii="Arial" w:hAnsi="Arial" w:cs="Arial"/>
                <w:i/>
              </w:rPr>
              <w:t>PTVS33VS1UTR</w:t>
            </w:r>
          </w:p>
        </w:tc>
        <w:tc>
          <w:tcPr>
            <w:tcW w:w="567" w:type="dxa"/>
            <w:vAlign w:val="center"/>
          </w:tcPr>
          <w:p w:rsidR="00044BAE" w:rsidRPr="006B4CCA" w:rsidRDefault="00B77CE0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0F6D34" w:rsidRDefault="000F6D34" w:rsidP="00B77CE0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</w:t>
            </w:r>
            <w:r w:rsidR="00476EF4">
              <w:rPr>
                <w:rFonts w:ascii="Arial" w:hAnsi="Arial" w:cs="Arial"/>
                <w:i/>
                <w:lang w:val="en-US"/>
              </w:rPr>
              <w:t>3</w:t>
            </w:r>
            <w:r w:rsidR="00B77CE0">
              <w:rPr>
                <w:rFonts w:ascii="Arial" w:hAnsi="Arial" w:cs="Arial"/>
                <w:i/>
                <w:lang w:val="en-US"/>
              </w:rPr>
              <w:t>2</w:t>
            </w:r>
            <w:r>
              <w:rPr>
                <w:rFonts w:ascii="Arial" w:hAnsi="Arial" w:cs="Arial"/>
                <w:i/>
                <w:lang w:val="en-US"/>
              </w:rPr>
              <w:t>-VD39</w:t>
            </w:r>
          </w:p>
        </w:tc>
        <w:tc>
          <w:tcPr>
            <w:tcW w:w="6237" w:type="dxa"/>
            <w:vAlign w:val="center"/>
          </w:tcPr>
          <w:p w:rsidR="00044BAE" w:rsidRPr="004C21EB" w:rsidRDefault="000F6D34" w:rsidP="008064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806415">
              <w:rPr>
                <w:rFonts w:ascii="Arial" w:hAnsi="Arial" w:cs="Arial"/>
                <w:i/>
              </w:rPr>
              <w:t xml:space="preserve">Светодиодный модуль </w:t>
            </w:r>
            <w:r w:rsidRPr="002E3E63">
              <w:rPr>
                <w:rFonts w:ascii="Arial" w:hAnsi="Arial" w:cs="Arial"/>
                <w:i/>
              </w:rPr>
              <w:t>L-7104F0</w:t>
            </w:r>
          </w:p>
        </w:tc>
        <w:tc>
          <w:tcPr>
            <w:tcW w:w="567" w:type="dxa"/>
            <w:vAlign w:val="center"/>
          </w:tcPr>
          <w:p w:rsidR="00044BAE" w:rsidRPr="00B77CE0" w:rsidRDefault="00B77CE0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9A56C1" w:rsidRDefault="009A56C1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VD40-VD42</w:t>
            </w:r>
          </w:p>
        </w:tc>
        <w:tc>
          <w:tcPr>
            <w:tcW w:w="6237" w:type="dxa"/>
            <w:vAlign w:val="center"/>
          </w:tcPr>
          <w:p w:rsidR="00044BAE" w:rsidRPr="00206755" w:rsidRDefault="009A56C1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 </w:t>
            </w:r>
            <w:r>
              <w:rPr>
                <w:rFonts w:ascii="Arial" w:hAnsi="Arial" w:cs="Arial"/>
                <w:i/>
              </w:rPr>
              <w:t xml:space="preserve">Диод </w:t>
            </w:r>
            <w:r w:rsidRPr="006160B7">
              <w:rPr>
                <w:rFonts w:ascii="Arial" w:hAnsi="Arial" w:cs="Arial"/>
                <w:i/>
              </w:rPr>
              <w:t>PTVS33VS1UTR</w:t>
            </w:r>
          </w:p>
        </w:tc>
        <w:tc>
          <w:tcPr>
            <w:tcW w:w="567" w:type="dxa"/>
            <w:vAlign w:val="center"/>
          </w:tcPr>
          <w:p w:rsidR="00044BAE" w:rsidRPr="00B77CE0" w:rsidRDefault="00B77CE0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206755" w:rsidRDefault="00044BAE" w:rsidP="008D2B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336D5E" w:rsidRDefault="00336D5E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Q1</w:t>
            </w:r>
          </w:p>
        </w:tc>
        <w:tc>
          <w:tcPr>
            <w:tcW w:w="6237" w:type="dxa"/>
            <w:vAlign w:val="center"/>
          </w:tcPr>
          <w:p w:rsidR="00044BAE" w:rsidRPr="00336D5E" w:rsidRDefault="00336D5E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Транзистор </w:t>
            </w:r>
            <w:r w:rsidRPr="00336D5E">
              <w:rPr>
                <w:rFonts w:ascii="Arial" w:hAnsi="Arial" w:cs="Arial"/>
                <w:i/>
                <w:lang w:val="en-US"/>
              </w:rPr>
              <w:t>MJD31CT4</w:t>
            </w:r>
          </w:p>
        </w:tc>
        <w:tc>
          <w:tcPr>
            <w:tcW w:w="567" w:type="dxa"/>
            <w:vAlign w:val="center"/>
          </w:tcPr>
          <w:p w:rsidR="00044BAE" w:rsidRPr="0006766A" w:rsidRDefault="0006766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336D5E" w:rsidRDefault="00336D5E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Q2, Q3</w:t>
            </w:r>
          </w:p>
        </w:tc>
        <w:tc>
          <w:tcPr>
            <w:tcW w:w="6237" w:type="dxa"/>
            <w:vAlign w:val="center"/>
          </w:tcPr>
          <w:p w:rsidR="00044BAE" w:rsidRPr="00A4498D" w:rsidRDefault="00533101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Транзистор</w:t>
            </w:r>
            <w:r w:rsidR="00A4498D">
              <w:rPr>
                <w:rFonts w:ascii="Arial" w:hAnsi="Arial" w:cs="Arial"/>
                <w:i/>
                <w:lang w:val="en-US"/>
              </w:rPr>
              <w:t xml:space="preserve"> BC856</w:t>
            </w:r>
          </w:p>
        </w:tc>
        <w:tc>
          <w:tcPr>
            <w:tcW w:w="567" w:type="dxa"/>
            <w:vAlign w:val="center"/>
          </w:tcPr>
          <w:p w:rsidR="00044BAE" w:rsidRPr="0006766A" w:rsidRDefault="0006766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842F92" w:rsidRDefault="00842F92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Q4</w:t>
            </w:r>
          </w:p>
        </w:tc>
        <w:tc>
          <w:tcPr>
            <w:tcW w:w="6237" w:type="dxa"/>
            <w:vAlign w:val="center"/>
          </w:tcPr>
          <w:p w:rsidR="00044BAE" w:rsidRPr="00795A87" w:rsidRDefault="00533101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Транзистор</w:t>
            </w:r>
            <w:r w:rsidR="00795A87">
              <w:rPr>
                <w:rFonts w:ascii="Arial" w:hAnsi="Arial" w:cs="Arial"/>
                <w:i/>
              </w:rPr>
              <w:t xml:space="preserve"> </w:t>
            </w:r>
            <w:r w:rsidR="00795A87">
              <w:rPr>
                <w:rFonts w:ascii="Arial" w:hAnsi="Arial" w:cs="Arial"/>
                <w:i/>
                <w:lang w:val="en-US"/>
              </w:rPr>
              <w:t>BC817</w:t>
            </w:r>
          </w:p>
        </w:tc>
        <w:tc>
          <w:tcPr>
            <w:tcW w:w="567" w:type="dxa"/>
            <w:vAlign w:val="center"/>
          </w:tcPr>
          <w:p w:rsidR="00044BAE" w:rsidRPr="0006766A" w:rsidRDefault="0006766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842F92" w:rsidRDefault="00842F92" w:rsidP="00140DB8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Q5</w:t>
            </w:r>
          </w:p>
        </w:tc>
        <w:tc>
          <w:tcPr>
            <w:tcW w:w="6237" w:type="dxa"/>
            <w:vAlign w:val="center"/>
          </w:tcPr>
          <w:p w:rsidR="00044BAE" w:rsidRPr="000A0688" w:rsidRDefault="00533101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Транзистор</w:t>
            </w:r>
            <w:r w:rsidR="000A0688">
              <w:rPr>
                <w:rFonts w:ascii="Arial" w:hAnsi="Arial" w:cs="Arial"/>
                <w:i/>
                <w:lang w:val="en-US"/>
              </w:rPr>
              <w:t xml:space="preserve"> </w:t>
            </w:r>
            <w:r w:rsidR="000A0688" w:rsidRPr="000A0688">
              <w:rPr>
                <w:rFonts w:ascii="Arial" w:hAnsi="Arial" w:cs="Arial"/>
                <w:i/>
                <w:lang w:val="en-US"/>
              </w:rPr>
              <w:t>MJD31CT4</w:t>
            </w:r>
          </w:p>
        </w:tc>
        <w:tc>
          <w:tcPr>
            <w:tcW w:w="567" w:type="dxa"/>
            <w:vAlign w:val="center"/>
          </w:tcPr>
          <w:p w:rsidR="00044BAE" w:rsidRPr="0006766A" w:rsidRDefault="0006766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8145D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011064" w:rsidRDefault="00011064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Q6</w:t>
            </w:r>
          </w:p>
        </w:tc>
        <w:tc>
          <w:tcPr>
            <w:tcW w:w="6237" w:type="dxa"/>
            <w:vAlign w:val="center"/>
          </w:tcPr>
          <w:p w:rsidR="00044BAE" w:rsidRPr="00AD6E2A" w:rsidRDefault="00533101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Транзистор</w:t>
            </w:r>
            <w:r w:rsidR="009D4515">
              <w:rPr>
                <w:rFonts w:ascii="Arial" w:hAnsi="Arial" w:cs="Arial"/>
                <w:i/>
                <w:lang w:val="en-US"/>
              </w:rPr>
              <w:t xml:space="preserve"> BC817</w:t>
            </w:r>
          </w:p>
        </w:tc>
        <w:tc>
          <w:tcPr>
            <w:tcW w:w="567" w:type="dxa"/>
            <w:vAlign w:val="center"/>
          </w:tcPr>
          <w:p w:rsidR="00044BAE" w:rsidRPr="0006766A" w:rsidRDefault="0006766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9428E0" w:rsidRDefault="00011064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Q7</w:t>
            </w:r>
          </w:p>
        </w:tc>
        <w:tc>
          <w:tcPr>
            <w:tcW w:w="6237" w:type="dxa"/>
            <w:vAlign w:val="center"/>
          </w:tcPr>
          <w:p w:rsidR="00044BAE" w:rsidRPr="0013483D" w:rsidRDefault="00533101" w:rsidP="00C5320D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Транзистор</w:t>
            </w:r>
            <w:r w:rsidR="0013483D">
              <w:rPr>
                <w:rFonts w:ascii="Arial" w:hAnsi="Arial" w:cs="Arial"/>
                <w:i/>
                <w:lang w:val="en-US"/>
              </w:rPr>
              <w:t xml:space="preserve"> </w:t>
            </w:r>
            <w:r w:rsidR="0013483D" w:rsidRPr="000A0688">
              <w:rPr>
                <w:rFonts w:ascii="Arial" w:hAnsi="Arial" w:cs="Arial"/>
                <w:i/>
                <w:lang w:val="en-US"/>
              </w:rPr>
              <w:t>MJD31CT4</w:t>
            </w:r>
          </w:p>
        </w:tc>
        <w:tc>
          <w:tcPr>
            <w:tcW w:w="567" w:type="dxa"/>
            <w:vAlign w:val="center"/>
          </w:tcPr>
          <w:p w:rsidR="00044BAE" w:rsidRPr="0006766A" w:rsidRDefault="0006766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B75FB9" w:rsidRDefault="00B75FB9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VT1</w:t>
            </w:r>
          </w:p>
        </w:tc>
        <w:tc>
          <w:tcPr>
            <w:tcW w:w="6237" w:type="dxa"/>
            <w:vAlign w:val="center"/>
          </w:tcPr>
          <w:p w:rsidR="00044BAE" w:rsidRPr="00411277" w:rsidRDefault="00B75FB9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Транзистор </w:t>
            </w:r>
            <w:r w:rsidRPr="00B75FB9">
              <w:rPr>
                <w:rFonts w:ascii="Arial" w:hAnsi="Arial" w:cs="Arial"/>
                <w:i/>
              </w:rPr>
              <w:t>6N7002</w:t>
            </w:r>
          </w:p>
        </w:tc>
        <w:tc>
          <w:tcPr>
            <w:tcW w:w="567" w:type="dxa"/>
            <w:vAlign w:val="center"/>
          </w:tcPr>
          <w:p w:rsidR="00044BAE" w:rsidRPr="0006766A" w:rsidRDefault="0006766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33443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F23E77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1C3A5E" w:rsidRDefault="001C3A5E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FU1-FU3</w:t>
            </w:r>
          </w:p>
        </w:tc>
        <w:tc>
          <w:tcPr>
            <w:tcW w:w="6237" w:type="dxa"/>
            <w:vAlign w:val="center"/>
          </w:tcPr>
          <w:p w:rsidR="00044BAE" w:rsidRPr="00AD675F" w:rsidRDefault="005067EE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2A7223" w:rsidRPr="002A7223">
              <w:rPr>
                <w:rFonts w:ascii="Arial" w:hAnsi="Arial" w:cs="Arial"/>
                <w:i/>
              </w:rPr>
              <w:t>157000.2 GT</w:t>
            </w:r>
            <w:r w:rsidR="002A7223">
              <w:rPr>
                <w:rFonts w:ascii="Arial" w:hAnsi="Arial" w:cs="Arial"/>
                <w:i/>
              </w:rPr>
              <w:t xml:space="preserve"> 2А</w:t>
            </w:r>
          </w:p>
        </w:tc>
        <w:tc>
          <w:tcPr>
            <w:tcW w:w="567" w:type="dxa"/>
            <w:vAlign w:val="center"/>
          </w:tcPr>
          <w:p w:rsidR="00044BAE" w:rsidRPr="00174C56" w:rsidRDefault="004505E3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7B2F82" w:rsidRDefault="00D52002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Соединители</w:t>
            </w: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96CA4" w:rsidRPr="00096CA4" w:rsidRDefault="00096CA4" w:rsidP="00096CA4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X1 – X3</w:t>
            </w:r>
          </w:p>
        </w:tc>
        <w:tc>
          <w:tcPr>
            <w:tcW w:w="6237" w:type="dxa"/>
            <w:vAlign w:val="center"/>
          </w:tcPr>
          <w:p w:rsidR="00044BAE" w:rsidRPr="00096CA4" w:rsidRDefault="00096CA4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 </w:t>
            </w:r>
            <w:r w:rsidRPr="00096CA4">
              <w:rPr>
                <w:rFonts w:ascii="Arial" w:hAnsi="Arial" w:cs="Arial"/>
                <w:i/>
                <w:lang w:val="en-US"/>
              </w:rPr>
              <w:t>2203902/3</w:t>
            </w:r>
          </w:p>
        </w:tc>
        <w:tc>
          <w:tcPr>
            <w:tcW w:w="567" w:type="dxa"/>
            <w:vAlign w:val="center"/>
          </w:tcPr>
          <w:p w:rsidR="00044BAE" w:rsidRPr="00A15AAD" w:rsidRDefault="00A15AAD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9974B8" w:rsidRDefault="009974B8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X14, X15</w:t>
            </w:r>
          </w:p>
        </w:tc>
        <w:tc>
          <w:tcPr>
            <w:tcW w:w="6237" w:type="dxa"/>
            <w:vAlign w:val="center"/>
          </w:tcPr>
          <w:p w:rsidR="00044BAE" w:rsidRPr="009974B8" w:rsidRDefault="009974B8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 </w:t>
            </w:r>
            <w:r w:rsidRPr="009974B8">
              <w:rPr>
                <w:rFonts w:ascii="Arial" w:hAnsi="Arial" w:cs="Arial"/>
                <w:i/>
                <w:lang w:val="en-US"/>
              </w:rPr>
              <w:t>2203902/3</w:t>
            </w:r>
          </w:p>
        </w:tc>
        <w:tc>
          <w:tcPr>
            <w:tcW w:w="567" w:type="dxa"/>
            <w:vAlign w:val="center"/>
          </w:tcPr>
          <w:p w:rsidR="00044BAE" w:rsidRPr="00A15AAD" w:rsidRDefault="00A15AAD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4F2CCA" w:rsidRDefault="004F2CCA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XP1</w:t>
            </w:r>
          </w:p>
        </w:tc>
        <w:tc>
          <w:tcPr>
            <w:tcW w:w="6237" w:type="dxa"/>
            <w:vAlign w:val="center"/>
          </w:tcPr>
          <w:p w:rsidR="00044BAE" w:rsidRPr="004F2CCA" w:rsidRDefault="004F2CCA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4801D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4F2CCA">
              <w:rPr>
                <w:rFonts w:ascii="Arial" w:hAnsi="Arial" w:cs="Arial"/>
                <w:i/>
                <w:lang w:val="en-US"/>
              </w:rPr>
              <w:t>2202895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44BAE" w:rsidRPr="00A15AAD" w:rsidRDefault="00A15AAD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567030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7B2F82" w:rsidRDefault="00044BAE" w:rsidP="00942BF9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74001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BC4532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E73D7E" w:rsidRDefault="00E73D7E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>Х4</w:t>
            </w:r>
          </w:p>
        </w:tc>
        <w:tc>
          <w:tcPr>
            <w:tcW w:w="6237" w:type="dxa"/>
            <w:vAlign w:val="center"/>
          </w:tcPr>
          <w:p w:rsidR="00044BAE" w:rsidRPr="009E73D5" w:rsidRDefault="009E73D5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PLS-2,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0A34F8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F24C2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17573E" w:rsidP="00735D4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Х5</w:t>
            </w:r>
          </w:p>
        </w:tc>
        <w:tc>
          <w:tcPr>
            <w:tcW w:w="6237" w:type="dxa"/>
            <w:vAlign w:val="center"/>
          </w:tcPr>
          <w:p w:rsidR="00044BAE" w:rsidRPr="0017573E" w:rsidRDefault="0017573E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PLD-6,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8D20C7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F24C2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1428F4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Х6</w:t>
            </w:r>
          </w:p>
        </w:tc>
        <w:tc>
          <w:tcPr>
            <w:tcW w:w="6237" w:type="dxa"/>
            <w:vAlign w:val="center"/>
          </w:tcPr>
          <w:p w:rsidR="00044BAE" w:rsidRPr="0021187A" w:rsidRDefault="0021187A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EF360F" w:rsidRPr="005329D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PLS</w:t>
            </w:r>
            <w:r w:rsidRPr="0021187A">
              <w:rPr>
                <w:rFonts w:ascii="Arial" w:hAnsi="Arial" w:cs="Arial"/>
                <w:i/>
              </w:rPr>
              <w:t>-4</w:t>
            </w:r>
            <w:r>
              <w:rPr>
                <w:rFonts w:ascii="Arial" w:hAnsi="Arial" w:cs="Arial"/>
                <w:i/>
                <w:lang w:val="en-US"/>
              </w:rPr>
              <w:t>R</w:t>
            </w:r>
            <w:r w:rsidRPr="0021187A"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223B93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223B93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Х7</w:t>
            </w:r>
          </w:p>
        </w:tc>
        <w:tc>
          <w:tcPr>
            <w:tcW w:w="6237" w:type="dxa"/>
            <w:vAlign w:val="center"/>
          </w:tcPr>
          <w:p w:rsidR="00044BAE" w:rsidRPr="006B4CCA" w:rsidRDefault="00223B93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EF360F">
              <w:rPr>
                <w:rFonts w:ascii="Arial" w:hAnsi="Arial" w:cs="Arial"/>
                <w:i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PLS-2,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223B93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947F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EF360F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Х8</w:t>
            </w:r>
          </w:p>
        </w:tc>
        <w:tc>
          <w:tcPr>
            <w:tcW w:w="6237" w:type="dxa"/>
            <w:vAlign w:val="center"/>
          </w:tcPr>
          <w:p w:rsidR="00044BAE" w:rsidRPr="00EF360F" w:rsidRDefault="00EF360F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miniUSB</w:t>
            </w:r>
            <w:proofErr w:type="spellEnd"/>
          </w:p>
        </w:tc>
        <w:tc>
          <w:tcPr>
            <w:tcW w:w="567" w:type="dxa"/>
            <w:vAlign w:val="center"/>
          </w:tcPr>
          <w:p w:rsidR="00044BAE" w:rsidRPr="00EF360F" w:rsidRDefault="00EF360F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44608D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44608D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3B5137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44608D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44608D">
        <w:trPr>
          <w:trHeight w:hRule="exact" w:val="460"/>
        </w:trPr>
        <w:tc>
          <w:tcPr>
            <w:tcW w:w="1134" w:type="dxa"/>
            <w:vAlign w:val="center"/>
          </w:tcPr>
          <w:p w:rsidR="00044BAE" w:rsidRPr="0097628F" w:rsidRDefault="0097628F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X9</w:t>
            </w:r>
          </w:p>
        </w:tc>
        <w:tc>
          <w:tcPr>
            <w:tcW w:w="6237" w:type="dxa"/>
            <w:vAlign w:val="center"/>
          </w:tcPr>
          <w:p w:rsidR="00044BAE" w:rsidRPr="0097628F" w:rsidRDefault="0097628F" w:rsidP="008D2BC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CD4108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PLS-2,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3C02DB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44608D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278E3" w:rsidRDefault="006278E3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Х10</w:t>
            </w:r>
          </w:p>
        </w:tc>
        <w:tc>
          <w:tcPr>
            <w:tcW w:w="6237" w:type="dxa"/>
            <w:vAlign w:val="center"/>
          </w:tcPr>
          <w:p w:rsidR="00044BAE" w:rsidRPr="006A06E8" w:rsidRDefault="00CD4108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PLD-6,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3C02DB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36319E" w:rsidRDefault="00A878E3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Х11</w:t>
            </w:r>
          </w:p>
        </w:tc>
        <w:tc>
          <w:tcPr>
            <w:tcW w:w="6237" w:type="dxa"/>
            <w:vAlign w:val="center"/>
          </w:tcPr>
          <w:p w:rsidR="00044BAE" w:rsidRPr="006B4CCA" w:rsidRDefault="00A878E3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PLD-6,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3C02DB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3C02DB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Х12</w:t>
            </w:r>
          </w:p>
        </w:tc>
        <w:tc>
          <w:tcPr>
            <w:tcW w:w="6237" w:type="dxa"/>
            <w:vAlign w:val="center"/>
          </w:tcPr>
          <w:p w:rsidR="00044BAE" w:rsidRPr="006B4CCA" w:rsidRDefault="003C02DB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PLS-2, </w:t>
            </w:r>
            <w:r>
              <w:rPr>
                <w:rFonts w:ascii="Arial" w:hAnsi="Arial" w:cs="Arial"/>
                <w:i/>
              </w:rPr>
              <w:t>Вилка штыревая 2,54 мм</w:t>
            </w:r>
          </w:p>
        </w:tc>
        <w:tc>
          <w:tcPr>
            <w:tcW w:w="567" w:type="dxa"/>
            <w:vAlign w:val="center"/>
          </w:tcPr>
          <w:p w:rsidR="00044BAE" w:rsidRPr="006B4CCA" w:rsidRDefault="003C02DB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3C02DB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Х13</w:t>
            </w:r>
          </w:p>
        </w:tc>
        <w:tc>
          <w:tcPr>
            <w:tcW w:w="6237" w:type="dxa"/>
            <w:vAlign w:val="center"/>
          </w:tcPr>
          <w:p w:rsidR="00044BAE" w:rsidRPr="006B4CCA" w:rsidRDefault="003C02DB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miniUSB</w:t>
            </w:r>
            <w:proofErr w:type="spellEnd"/>
          </w:p>
        </w:tc>
        <w:tc>
          <w:tcPr>
            <w:tcW w:w="567" w:type="dxa"/>
            <w:vAlign w:val="center"/>
          </w:tcPr>
          <w:p w:rsidR="00044BAE" w:rsidRPr="006B4CCA" w:rsidRDefault="003C02DB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37718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377186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F177FF" w:rsidRDefault="003413D5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ZL1</w:t>
            </w:r>
            <w:r w:rsidR="00F177FF">
              <w:rPr>
                <w:rFonts w:ascii="Arial" w:hAnsi="Arial" w:cs="Arial"/>
                <w:i/>
              </w:rPr>
              <w:t xml:space="preserve">, </w:t>
            </w:r>
            <w:r w:rsidR="00F177FF">
              <w:rPr>
                <w:rFonts w:ascii="Arial" w:hAnsi="Arial" w:cs="Arial"/>
                <w:i/>
                <w:lang w:val="en-US"/>
              </w:rPr>
              <w:t>ZL2</w:t>
            </w:r>
          </w:p>
        </w:tc>
        <w:tc>
          <w:tcPr>
            <w:tcW w:w="6237" w:type="dxa"/>
            <w:vAlign w:val="center"/>
          </w:tcPr>
          <w:p w:rsidR="00044BAE" w:rsidRPr="003413D5" w:rsidRDefault="003413D5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DD68D7" w:rsidRPr="00DD68D7">
              <w:rPr>
                <w:rFonts w:ascii="Arial" w:hAnsi="Arial" w:cs="Arial"/>
                <w:i/>
              </w:rPr>
              <w:t>ABS25-32.768KHZ-6-1-T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044BAE" w:rsidRPr="00F177FF" w:rsidRDefault="00F177FF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3413D5" w:rsidRDefault="003413D5" w:rsidP="003413D5">
            <w:pPr>
              <w:pStyle w:val="a9"/>
              <w:jc w:val="center"/>
              <w:rPr>
                <w:rFonts w:ascii="Arial" w:hAnsi="Arial" w:cs="Arial"/>
                <w:i/>
                <w:lang w:val="en-US"/>
              </w:rPr>
            </w:pPr>
            <w:r w:rsidRPr="003413D5">
              <w:rPr>
                <w:rFonts w:ascii="Arial" w:hAnsi="Arial" w:cs="Arial"/>
                <w:i/>
                <w:lang w:val="en-US"/>
              </w:rPr>
              <w:t>ZQ1</w:t>
            </w:r>
            <w:r w:rsidR="00F177FF">
              <w:rPr>
                <w:rFonts w:ascii="Arial" w:hAnsi="Arial" w:cs="Arial"/>
                <w:i/>
                <w:lang w:val="en-US"/>
              </w:rPr>
              <w:t>, ZQ2</w:t>
            </w:r>
          </w:p>
        </w:tc>
        <w:tc>
          <w:tcPr>
            <w:tcW w:w="6237" w:type="dxa"/>
            <w:vAlign w:val="center"/>
          </w:tcPr>
          <w:p w:rsidR="00044BAE" w:rsidRPr="003413D5" w:rsidRDefault="003413D5" w:rsidP="003413D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AD675F" w:rsidRPr="00AD675F">
              <w:rPr>
                <w:rFonts w:ascii="Arial" w:hAnsi="Arial" w:cs="Arial"/>
                <w:i/>
              </w:rPr>
              <w:t>ABM8-24.000MHZ-B2-T</w:t>
            </w:r>
          </w:p>
        </w:tc>
        <w:tc>
          <w:tcPr>
            <w:tcW w:w="567" w:type="dxa"/>
            <w:vAlign w:val="center"/>
          </w:tcPr>
          <w:p w:rsidR="00044BAE" w:rsidRPr="00F177FF" w:rsidRDefault="00F177FF" w:rsidP="008D2BCC">
            <w:pPr>
              <w:jc w:val="center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823355" w:rsidRDefault="00174C56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n-US"/>
              </w:rPr>
              <w:t>U1, U2</w:t>
            </w:r>
          </w:p>
        </w:tc>
        <w:tc>
          <w:tcPr>
            <w:tcW w:w="6237" w:type="dxa"/>
            <w:vAlign w:val="center"/>
          </w:tcPr>
          <w:p w:rsidR="00044BAE" w:rsidRPr="006B4CCA" w:rsidRDefault="00F528E9" w:rsidP="008D2BC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Датчик температуры </w:t>
            </w:r>
            <w:r w:rsidRPr="00F528E9">
              <w:rPr>
                <w:rFonts w:ascii="Arial" w:hAnsi="Arial" w:cs="Arial"/>
                <w:i/>
              </w:rPr>
              <w:t>LM60CIM3/NOPB</w:t>
            </w:r>
          </w:p>
        </w:tc>
        <w:tc>
          <w:tcPr>
            <w:tcW w:w="567" w:type="dxa"/>
            <w:vAlign w:val="center"/>
          </w:tcPr>
          <w:p w:rsidR="00044BAE" w:rsidRPr="006B4CCA" w:rsidRDefault="00F528E9" w:rsidP="008D2BC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3413D5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50B08" w:rsidRDefault="00044BAE" w:rsidP="002519E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48179B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BC4532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BC4532" w:rsidRDefault="00044BAE" w:rsidP="002519E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BC4532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DC4F2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DC4F2D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DC4F2D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DC4F2D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A13D24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742010" w:rsidRDefault="00044BAE" w:rsidP="00A13D24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561EE9" w:rsidRDefault="00044BAE" w:rsidP="00A13D24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A13D24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C33F5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C33F5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C33F5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4D256D" w:rsidRDefault="00044BAE" w:rsidP="008F33A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4D256D" w:rsidRDefault="00044BAE" w:rsidP="008F33A6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F33A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F33A6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4D256D" w:rsidRDefault="00044BAE" w:rsidP="00873EB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4D256D" w:rsidRDefault="00044BAE" w:rsidP="00873EBF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73EB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73EBF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FE7E1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010234" w:rsidRDefault="00044BAE" w:rsidP="008047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047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047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04788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AB61F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AB61FF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AB61F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AB61FF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6C345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6C345E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6C345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6C345E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D0598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D0598A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D0598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D0598A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A173E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A173E2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A173E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A173E2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225E5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225E51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225E5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BF3DB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BF3DBE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BF3DB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5F1A7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5F1A72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5F1A7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D237D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BD2011" w:rsidRDefault="00044BAE" w:rsidP="003A2A86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D237D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B6722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B67221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B67221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B67221">
            <w:pPr>
              <w:rPr>
                <w:rFonts w:ascii="Arial" w:hAnsi="Arial" w:cs="Arial"/>
                <w:i/>
              </w:rPr>
            </w:pPr>
          </w:p>
        </w:tc>
      </w:tr>
      <w:tr w:rsidR="00044BAE" w:rsidRPr="00027FE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981C2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981C2E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981C2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981C2E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68475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68475E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68475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68475E">
            <w:pPr>
              <w:rPr>
                <w:rFonts w:ascii="Arial" w:hAnsi="Arial" w:cs="Arial"/>
                <w:i/>
              </w:rPr>
            </w:pPr>
          </w:p>
        </w:tc>
      </w:tr>
      <w:tr w:rsidR="00044BAE" w:rsidRPr="009F5A8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ED1A9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ED1A92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ED1A9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ED1A92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030EE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030EE7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030EE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9F5A8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471E1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471E1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471E1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9F5A8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E76AD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742010" w:rsidRDefault="00044BAE" w:rsidP="00E76AD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561EE9" w:rsidRDefault="00044BAE" w:rsidP="00E76AD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9F5A8A">
        <w:trPr>
          <w:trHeight w:hRule="exact" w:val="460"/>
        </w:trPr>
        <w:tc>
          <w:tcPr>
            <w:tcW w:w="1134" w:type="dxa"/>
            <w:vAlign w:val="center"/>
          </w:tcPr>
          <w:p w:rsidR="00044BAE" w:rsidRPr="004D256D" w:rsidRDefault="00044BAE" w:rsidP="00D35EC2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4D256D" w:rsidRDefault="00044BAE" w:rsidP="00D35EC2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9F5A8A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BC4532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  <w:tr w:rsidR="00044BAE" w:rsidRPr="00A3303C">
        <w:trPr>
          <w:trHeight w:hRule="exact" w:val="460"/>
        </w:trPr>
        <w:tc>
          <w:tcPr>
            <w:tcW w:w="1134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6237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vAlign w:val="center"/>
          </w:tcPr>
          <w:p w:rsidR="00044BAE" w:rsidRPr="006B4CCA" w:rsidRDefault="00044BAE" w:rsidP="008D2BCC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38" w:type="dxa"/>
            <w:vAlign w:val="center"/>
          </w:tcPr>
          <w:p w:rsidR="00044BAE" w:rsidRPr="006B4CCA" w:rsidRDefault="00044BAE" w:rsidP="008D2BCC">
            <w:pPr>
              <w:rPr>
                <w:rFonts w:ascii="Arial" w:hAnsi="Arial" w:cs="Arial"/>
                <w:i/>
              </w:rPr>
            </w:pPr>
          </w:p>
        </w:tc>
      </w:tr>
    </w:tbl>
    <w:p w:rsidR="009605C3" w:rsidRPr="00E726AD" w:rsidRDefault="009605C3" w:rsidP="00127FD1">
      <w:pPr>
        <w:rPr>
          <w:i/>
          <w:sz w:val="24"/>
          <w:szCs w:val="24"/>
        </w:rPr>
        <w:sectPr w:rsidR="009605C3" w:rsidRPr="00E726A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276" w:right="397" w:bottom="1418" w:left="1134" w:header="397" w:footer="284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134"/>
        <w:gridCol w:w="1134"/>
        <w:gridCol w:w="1134"/>
        <w:gridCol w:w="1361"/>
        <w:gridCol w:w="1192"/>
        <w:gridCol w:w="709"/>
        <w:gridCol w:w="878"/>
      </w:tblGrid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E46E1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6B4CCA" w:rsidRDefault="00892E01" w:rsidP="001673E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6B4CCA" w:rsidRDefault="00892E01" w:rsidP="001673EA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6B4CCA" w:rsidRDefault="00892E01" w:rsidP="001673EA">
            <w:pPr>
              <w:rPr>
                <w:i/>
                <w:sz w:val="24"/>
                <w:szCs w:val="24"/>
              </w:rPr>
            </w:pPr>
            <w:r w:rsidRPr="006B4CCA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878" w:type="dxa"/>
            <w:vAlign w:val="center"/>
          </w:tcPr>
          <w:p w:rsidR="00892E01" w:rsidRPr="006B4CCA" w:rsidRDefault="00892E01" w:rsidP="001673EA">
            <w:pPr>
              <w:rPr>
                <w:i/>
                <w:sz w:val="24"/>
                <w:szCs w:val="24"/>
              </w:rPr>
            </w:pPr>
            <w:r w:rsidRPr="006B4CCA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  <w:tr w:rsidR="00892E01" w:rsidRPr="00065F48">
        <w:trPr>
          <w:trHeight w:hRule="exact" w:val="454"/>
          <w:jc w:val="center"/>
        </w:trPr>
        <w:tc>
          <w:tcPr>
            <w:tcW w:w="567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  <w:tc>
          <w:tcPr>
            <w:tcW w:w="878" w:type="dxa"/>
            <w:vAlign w:val="center"/>
          </w:tcPr>
          <w:p w:rsidR="00892E01" w:rsidRPr="00065F48" w:rsidRDefault="00892E01" w:rsidP="00127FD1">
            <w:pPr>
              <w:rPr>
                <w:i/>
                <w:sz w:val="24"/>
                <w:szCs w:val="24"/>
              </w:rPr>
            </w:pPr>
          </w:p>
        </w:tc>
      </w:tr>
    </w:tbl>
    <w:p w:rsidR="0059782C" w:rsidRPr="00065F48" w:rsidRDefault="0059782C" w:rsidP="00127FD1">
      <w:pPr>
        <w:rPr>
          <w:i/>
          <w:sz w:val="24"/>
          <w:szCs w:val="24"/>
        </w:rPr>
      </w:pPr>
    </w:p>
    <w:sectPr w:rsidR="0059782C" w:rsidRPr="00065F48" w:rsidSect="00C04AD3">
      <w:headerReference w:type="default" r:id="rId13"/>
      <w:headerReference w:type="first" r:id="rId14"/>
      <w:pgSz w:w="11906" w:h="16838" w:code="9"/>
      <w:pgMar w:top="851" w:right="397" w:bottom="1418" w:left="1134" w:header="39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64" w:rsidRDefault="00D64D64">
      <w:pPr>
        <w:pStyle w:val="a4"/>
      </w:pPr>
      <w:r>
        <w:separator/>
      </w:r>
    </w:p>
  </w:endnote>
  <w:endnote w:type="continuationSeparator" w:id="0">
    <w:p w:rsidR="00D64D64" w:rsidRDefault="00D64D64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124"/>
      <w:gridCol w:w="567"/>
    </w:tblGrid>
    <w:tr w:rsidR="00352A0E">
      <w:trPr>
        <w:cantSplit/>
        <w:trHeight w:hRule="exact" w:val="288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6124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 w:rsidP="00EB615C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40"/>
            </w:rPr>
          </w:pPr>
          <w:r>
            <w:rPr>
              <w:rFonts w:ascii="Arial" w:hAnsi="Arial" w:cs="Arial"/>
              <w:i/>
              <w:sz w:val="40"/>
            </w:rPr>
            <w:t>ЕРКФ.</w:t>
          </w:r>
          <w:r w:rsidR="00EB615C">
            <w:rPr>
              <w:rFonts w:ascii="Arial" w:hAnsi="Arial" w:cs="Arial"/>
              <w:i/>
              <w:sz w:val="40"/>
            </w:rPr>
            <w:t>426433.001ПЭ3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</w:tr>
    <w:tr w:rsidR="00352A0E">
      <w:trPr>
        <w:cantSplit/>
        <w:trHeight w:hRule="exact" w:val="288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401CC2" w:rsidRDefault="00352A0E" w:rsidP="001673EA">
          <w:pPr>
            <w:pStyle w:val="a4"/>
            <w:tabs>
              <w:tab w:val="clear" w:pos="4153"/>
              <w:tab w:val="clear" w:pos="8306"/>
            </w:tabs>
            <w:ind w:left="57"/>
            <w:jc w:val="center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892E01" w:rsidRDefault="00352A0E" w:rsidP="001673EA">
          <w:pPr>
            <w:pStyle w:val="a4"/>
            <w:tabs>
              <w:tab w:val="clear" w:pos="4153"/>
              <w:tab w:val="clear" w:pos="8306"/>
            </w:tabs>
            <w:ind w:left="57"/>
            <w:jc w:val="center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851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612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24"/>
            </w:rPr>
          </w:pPr>
          <w:r w:rsidRPr="00E1028A">
            <w:rPr>
              <w:rFonts w:ascii="Arial" w:hAnsi="Arial" w:cs="Arial"/>
              <w:i/>
            </w:rPr>
            <w:fldChar w:fldCharType="begin"/>
          </w:r>
          <w:r w:rsidRPr="00E1028A">
            <w:rPr>
              <w:rFonts w:ascii="Arial" w:hAnsi="Arial" w:cs="Arial"/>
              <w:i/>
            </w:rPr>
            <w:instrText xml:space="preserve"> PAGE </w:instrText>
          </w:r>
          <w:r w:rsidRPr="00E1028A">
            <w:rPr>
              <w:rFonts w:ascii="Arial" w:hAnsi="Arial" w:cs="Arial"/>
              <w:i/>
            </w:rPr>
            <w:fldChar w:fldCharType="separate"/>
          </w:r>
          <w:r w:rsidR="00DD68D7">
            <w:rPr>
              <w:rFonts w:ascii="Arial" w:hAnsi="Arial" w:cs="Arial"/>
              <w:i/>
              <w:noProof/>
            </w:rPr>
            <w:t>6</w:t>
          </w:r>
          <w:r w:rsidRPr="00E1028A">
            <w:rPr>
              <w:rFonts w:ascii="Arial" w:hAnsi="Arial" w:cs="Arial"/>
              <w:i/>
            </w:rPr>
            <w:fldChar w:fldCharType="end"/>
          </w:r>
        </w:p>
      </w:tc>
    </w:tr>
    <w:tr w:rsidR="00352A0E">
      <w:trPr>
        <w:cantSplit/>
        <w:trHeight w:hRule="exact" w:val="288"/>
      </w:trPr>
      <w:tc>
        <w:tcPr>
          <w:tcW w:w="39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7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  <w:tc>
        <w:tcPr>
          <w:tcW w:w="1304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№ докум.</w:t>
          </w:r>
        </w:p>
      </w:tc>
      <w:tc>
        <w:tcPr>
          <w:tcW w:w="851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Подп.</w:t>
          </w:r>
        </w:p>
      </w:tc>
      <w:tc>
        <w:tcPr>
          <w:tcW w:w="567" w:type="dxa"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Дата</w:t>
          </w:r>
        </w:p>
      </w:tc>
      <w:tc>
        <w:tcPr>
          <w:tcW w:w="6124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</w:tr>
    <w:tr w:rsidR="00352A0E">
      <w:trPr>
        <w:cantSplit/>
      </w:trPr>
      <w:tc>
        <w:tcPr>
          <w:tcW w:w="3686" w:type="dxa"/>
          <w:gridSpan w:val="5"/>
          <w:tcBorders>
            <w:left w:val="nil"/>
            <w:bottom w:val="nil"/>
            <w:right w:val="nil"/>
          </w:tcBorders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6691" w:type="dxa"/>
          <w:gridSpan w:val="2"/>
          <w:tcBorders>
            <w:left w:val="nil"/>
            <w:bottom w:val="nil"/>
            <w:right w:val="nil"/>
          </w:tcBorders>
        </w:tcPr>
        <w:p w:rsidR="00352A0E" w:rsidRDefault="00352A0E">
          <w:pPr>
            <w:pStyle w:val="a4"/>
            <w:tabs>
              <w:tab w:val="clear" w:pos="4153"/>
              <w:tab w:val="clear" w:pos="8306"/>
              <w:tab w:val="left" w:pos="3827"/>
            </w:tabs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Копировал </w:t>
          </w:r>
          <w:r>
            <w:rPr>
              <w:rFonts w:ascii="Arial Narrow" w:hAnsi="Arial Narrow"/>
              <w:i/>
            </w:rPr>
            <w:tab/>
            <w:t>Формат А4</w:t>
          </w:r>
        </w:p>
      </w:tc>
    </w:tr>
  </w:tbl>
  <w:p w:rsidR="00352A0E" w:rsidRPr="009605C3" w:rsidRDefault="00352A0E">
    <w:pPr>
      <w:pStyle w:val="a4"/>
      <w:tabs>
        <w:tab w:val="clear" w:pos="4153"/>
        <w:tab w:val="clear" w:pos="8306"/>
      </w:tabs>
      <w:rPr>
        <w:rFonts w:ascii="Arial Narrow" w:hAnsi="Arial Narrow"/>
        <w:i/>
        <w:sz w:val="2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3856"/>
      <w:gridCol w:w="284"/>
      <w:gridCol w:w="284"/>
      <w:gridCol w:w="284"/>
      <w:gridCol w:w="962"/>
      <w:gridCol w:w="1021"/>
    </w:tblGrid>
    <w:tr w:rsidR="00352A0E">
      <w:trPr>
        <w:cantSplit/>
        <w:trHeight w:hRule="exact" w:val="288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6691" w:type="dxa"/>
          <w:gridSpan w:val="6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 w:rsidP="00EB615C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40"/>
              <w:lang w:val="en-US"/>
            </w:rPr>
          </w:pPr>
          <w:r w:rsidRPr="00E1028A">
            <w:rPr>
              <w:rFonts w:ascii="Arial" w:hAnsi="Arial" w:cs="Arial"/>
              <w:i/>
              <w:sz w:val="40"/>
              <w:lang w:val="en-US"/>
            </w:rPr>
            <w:t xml:space="preserve"> </w:t>
          </w:r>
          <w:r w:rsidRPr="00600A88">
            <w:rPr>
              <w:rFonts w:ascii="Arial" w:hAnsi="Arial" w:cs="Arial"/>
              <w:i/>
              <w:sz w:val="40"/>
            </w:rPr>
            <w:t>ЕРКФ.</w:t>
          </w:r>
          <w:r w:rsidR="00EB615C">
            <w:rPr>
              <w:rFonts w:ascii="Arial" w:hAnsi="Arial" w:cs="Arial"/>
              <w:i/>
              <w:sz w:val="40"/>
            </w:rPr>
            <w:t>426433.001ПЭ3</w:t>
          </w:r>
        </w:p>
      </w:tc>
    </w:tr>
    <w:tr w:rsidR="00352A0E">
      <w:trPr>
        <w:cantSplit/>
        <w:trHeight w:hRule="exact" w:val="288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401CC2" w:rsidRDefault="00352A0E" w:rsidP="00892E01">
          <w:pPr>
            <w:pStyle w:val="a4"/>
            <w:tabs>
              <w:tab w:val="clear" w:pos="4153"/>
              <w:tab w:val="clear" w:pos="8306"/>
            </w:tabs>
            <w:ind w:left="57"/>
            <w:jc w:val="center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892E01" w:rsidRDefault="00352A0E" w:rsidP="00401CC2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 Narrow" w:hAnsi="Arial Narrow"/>
              <w:i/>
            </w:rPr>
          </w:pPr>
        </w:p>
      </w:tc>
      <w:tc>
        <w:tcPr>
          <w:tcW w:w="6691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</w:tr>
    <w:tr w:rsidR="00352A0E">
      <w:trPr>
        <w:cantSplit/>
        <w:trHeight w:hRule="exact" w:val="288"/>
      </w:trPr>
      <w:tc>
        <w:tcPr>
          <w:tcW w:w="39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7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  <w:tc>
        <w:tcPr>
          <w:tcW w:w="1304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№ докум.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Подп.</w:t>
          </w:r>
        </w:p>
      </w:tc>
      <w:tc>
        <w:tcPr>
          <w:tcW w:w="567" w:type="dxa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Дата</w:t>
          </w:r>
        </w:p>
      </w:tc>
      <w:tc>
        <w:tcPr>
          <w:tcW w:w="6691" w:type="dxa"/>
          <w:gridSpan w:val="6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" w:hAnsi="Arial" w:cs="Arial"/>
              <w:i/>
            </w:rPr>
          </w:pPr>
        </w:p>
      </w:tc>
    </w:tr>
    <w:tr w:rsidR="00352A0E">
      <w:trPr>
        <w:cantSplit/>
        <w:trHeight w:hRule="exact" w:val="288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proofErr w:type="spellStart"/>
          <w:r w:rsidRPr="00E1028A">
            <w:rPr>
              <w:rFonts w:ascii="Arial" w:hAnsi="Arial" w:cs="Arial"/>
              <w:i/>
            </w:rPr>
            <w:t>Разраб</w:t>
          </w:r>
          <w:proofErr w:type="spellEnd"/>
          <w:r w:rsidRPr="00E1028A">
            <w:rPr>
              <w:rFonts w:ascii="Arial" w:hAnsi="Arial" w:cs="Arial"/>
              <w:i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Pr="00B923F8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Буров</w:t>
          </w:r>
        </w:p>
      </w:tc>
      <w:tc>
        <w:tcPr>
          <w:tcW w:w="851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7A7AFC" w:rsidRDefault="00376DF7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28"/>
              <w:szCs w:val="28"/>
            </w:rPr>
          </w:pPr>
          <w:r>
            <w:rPr>
              <w:rFonts w:ascii="Arial" w:hAnsi="Arial" w:cs="Arial"/>
              <w:i/>
              <w:sz w:val="28"/>
              <w:szCs w:val="28"/>
            </w:rPr>
            <w:t>МВВ</w:t>
          </w:r>
          <w:r w:rsidR="009F39A5">
            <w:rPr>
              <w:rFonts w:ascii="Arial" w:hAnsi="Arial" w:cs="Arial"/>
              <w:i/>
              <w:sz w:val="28"/>
              <w:szCs w:val="28"/>
            </w:rPr>
            <w:t xml:space="preserve"> </w:t>
          </w:r>
          <w:r>
            <w:rPr>
              <w:rFonts w:ascii="Arial" w:hAnsi="Arial" w:cs="Arial"/>
              <w:i/>
              <w:sz w:val="28"/>
              <w:szCs w:val="28"/>
            </w:rPr>
            <w:t>–</w:t>
          </w:r>
          <w:r w:rsidR="009F39A5">
            <w:rPr>
              <w:rFonts w:ascii="Arial" w:hAnsi="Arial" w:cs="Arial"/>
              <w:i/>
              <w:sz w:val="28"/>
              <w:szCs w:val="28"/>
            </w:rPr>
            <w:t xml:space="preserve"> </w:t>
          </w:r>
          <w:r>
            <w:rPr>
              <w:rFonts w:ascii="Arial" w:hAnsi="Arial" w:cs="Arial"/>
              <w:i/>
              <w:sz w:val="28"/>
              <w:szCs w:val="28"/>
            </w:rPr>
            <w:t>Модуль ввода</w:t>
          </w:r>
        </w:p>
        <w:p w:rsidR="00352A0E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 w:rsidRPr="00E1028A">
            <w:rPr>
              <w:rFonts w:ascii="Arial" w:hAnsi="Arial" w:cs="Arial"/>
              <w:i/>
              <w:sz w:val="28"/>
              <w:szCs w:val="28"/>
            </w:rPr>
            <w:t>Перечень элементов</w:t>
          </w:r>
        </w:p>
      </w:tc>
      <w:tc>
        <w:tcPr>
          <w:tcW w:w="852" w:type="dxa"/>
          <w:gridSpan w:val="3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Лит.</w:t>
          </w:r>
        </w:p>
      </w:tc>
      <w:tc>
        <w:tcPr>
          <w:tcW w:w="962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</w:t>
          </w:r>
        </w:p>
      </w:tc>
      <w:tc>
        <w:tcPr>
          <w:tcW w:w="102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Листов</w:t>
          </w:r>
        </w:p>
      </w:tc>
    </w:tr>
    <w:tr w:rsidR="00352A0E">
      <w:trPr>
        <w:cantSplit/>
        <w:trHeight w:hRule="exact" w:val="288"/>
      </w:trPr>
      <w:tc>
        <w:tcPr>
          <w:tcW w:w="964" w:type="dxa"/>
          <w:gridSpan w:val="2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Пров.</w:t>
          </w:r>
        </w:p>
      </w:tc>
      <w:tc>
        <w:tcPr>
          <w:tcW w:w="1304" w:type="dxa"/>
          <w:tcBorders>
            <w:top w:val="nil"/>
            <w:left w:val="nil"/>
            <w:right w:val="single" w:sz="12" w:space="0" w:color="auto"/>
          </w:tcBorders>
          <w:vAlign w:val="center"/>
        </w:tcPr>
        <w:p w:rsidR="00352A0E" w:rsidRPr="00E57146" w:rsidRDefault="00E57146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Сычев</w:t>
          </w:r>
        </w:p>
      </w:tc>
      <w:tc>
        <w:tcPr>
          <w:tcW w:w="851" w:type="dxa"/>
          <w:tcBorders>
            <w:top w:val="nil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top w:val="nil"/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nil"/>
          </w:tcBorders>
          <w:vAlign w:val="center"/>
        </w:tcPr>
        <w:p w:rsidR="00352A0E" w:rsidRPr="00CE7E51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Т</w:t>
          </w:r>
        </w:p>
      </w:tc>
      <w:tc>
        <w:tcPr>
          <w:tcW w:w="284" w:type="dxa"/>
          <w:tcBorders>
            <w:top w:val="single" w:sz="12" w:space="0" w:color="auto"/>
            <w:bottom w:val="nil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</w:p>
      </w:tc>
      <w:tc>
        <w:tcPr>
          <w:tcW w:w="284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</w:p>
      </w:tc>
      <w:tc>
        <w:tcPr>
          <w:tcW w:w="962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1</w:t>
          </w:r>
        </w:p>
      </w:tc>
      <w:tc>
        <w:tcPr>
          <w:tcW w:w="102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352A0E" w:rsidRPr="009574B5" w:rsidRDefault="009574B5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  <w:r>
            <w:rPr>
              <w:rStyle w:val="a5"/>
              <w:rFonts w:ascii="Arial" w:hAnsi="Arial" w:cs="Arial"/>
              <w:i/>
            </w:rPr>
            <w:t>8</w:t>
          </w:r>
        </w:p>
      </w:tc>
    </w:tr>
    <w:tr w:rsidR="00352A0E">
      <w:trPr>
        <w:cantSplit/>
        <w:trHeight w:hRule="exact" w:val="288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 w:rsidP="00C07F66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1304" w:type="dxa"/>
          <w:tcBorders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851" w:type="dxa"/>
          <w:tcBorders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35" w:type="dxa"/>
          <w:gridSpan w:val="5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</w:rPr>
          </w:pPr>
        </w:p>
      </w:tc>
    </w:tr>
    <w:tr w:rsidR="00352A0E">
      <w:trPr>
        <w:cantSplit/>
        <w:trHeight w:hRule="exact" w:val="288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proofErr w:type="spellStart"/>
          <w:r>
            <w:rPr>
              <w:rFonts w:ascii="Arial" w:hAnsi="Arial" w:cs="Arial"/>
              <w:i/>
            </w:rPr>
            <w:t>Н.</w:t>
          </w:r>
          <w:r w:rsidRPr="00E1028A">
            <w:rPr>
              <w:rFonts w:ascii="Arial" w:hAnsi="Arial" w:cs="Arial"/>
              <w:i/>
            </w:rPr>
            <w:t>контр</w:t>
          </w:r>
          <w:proofErr w:type="spellEnd"/>
          <w:r w:rsidRPr="00E1028A">
            <w:rPr>
              <w:rFonts w:ascii="Arial" w:hAnsi="Arial" w:cs="Arial"/>
              <w:i/>
            </w:rPr>
            <w:t>.</w:t>
          </w:r>
        </w:p>
      </w:tc>
      <w:tc>
        <w:tcPr>
          <w:tcW w:w="1304" w:type="dxa"/>
          <w:tcBorders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proofErr w:type="spellStart"/>
          <w:r>
            <w:rPr>
              <w:rFonts w:ascii="Arial" w:hAnsi="Arial" w:cs="Arial"/>
              <w:i/>
            </w:rPr>
            <w:t>Тромпет</w:t>
          </w:r>
          <w:proofErr w:type="spellEnd"/>
        </w:p>
      </w:tc>
      <w:tc>
        <w:tcPr>
          <w:tcW w:w="851" w:type="dxa"/>
          <w:tcBorders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</w:tr>
    <w:tr w:rsidR="00352A0E">
      <w:trPr>
        <w:cantSplit/>
        <w:trHeight w:hRule="exact" w:val="288"/>
      </w:trPr>
      <w:tc>
        <w:tcPr>
          <w:tcW w:w="964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 w:rsidRPr="00E1028A">
            <w:rPr>
              <w:rFonts w:ascii="Arial" w:hAnsi="Arial" w:cs="Arial"/>
              <w:i/>
            </w:rPr>
            <w:t>Утв.</w:t>
          </w:r>
        </w:p>
      </w:tc>
      <w:tc>
        <w:tcPr>
          <w:tcW w:w="1304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E57146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Белов</w:t>
          </w:r>
        </w:p>
      </w:tc>
      <w:tc>
        <w:tcPr>
          <w:tcW w:w="851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Pr="00E1028A" w:rsidRDefault="00352A0E">
          <w:pPr>
            <w:pStyle w:val="a4"/>
            <w:tabs>
              <w:tab w:val="clear" w:pos="4153"/>
              <w:tab w:val="clear" w:pos="8306"/>
            </w:tabs>
            <w:ind w:left="57"/>
            <w:rPr>
              <w:rFonts w:ascii="Arial" w:hAnsi="Arial" w:cs="Arial"/>
              <w:i/>
            </w:rPr>
          </w:pPr>
        </w:p>
      </w:tc>
      <w:tc>
        <w:tcPr>
          <w:tcW w:w="3856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2835" w:type="dxa"/>
          <w:gridSpan w:val="5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</w:tr>
    <w:tr w:rsidR="00352A0E">
      <w:trPr>
        <w:cantSplit/>
      </w:trPr>
      <w:tc>
        <w:tcPr>
          <w:tcW w:w="3686" w:type="dxa"/>
          <w:gridSpan w:val="5"/>
          <w:tcBorders>
            <w:left w:val="nil"/>
            <w:bottom w:val="nil"/>
            <w:right w:val="nil"/>
          </w:tcBorders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</w:p>
      </w:tc>
      <w:tc>
        <w:tcPr>
          <w:tcW w:w="3856" w:type="dxa"/>
          <w:tcBorders>
            <w:top w:val="nil"/>
            <w:left w:val="nil"/>
            <w:bottom w:val="nil"/>
            <w:right w:val="nil"/>
          </w:tcBorders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Копировал</w:t>
          </w:r>
        </w:p>
      </w:tc>
      <w:tc>
        <w:tcPr>
          <w:tcW w:w="2835" w:type="dxa"/>
          <w:gridSpan w:val="5"/>
          <w:tcBorders>
            <w:top w:val="nil"/>
            <w:left w:val="nil"/>
            <w:bottom w:val="nil"/>
            <w:right w:val="nil"/>
          </w:tcBorders>
        </w:tcPr>
        <w:p w:rsidR="00352A0E" w:rsidRDefault="00352A0E">
          <w:pPr>
            <w:pStyle w:val="a4"/>
            <w:tabs>
              <w:tab w:val="clear" w:pos="4153"/>
              <w:tab w:val="clear" w:pos="8306"/>
            </w:tabs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Формат А4</w:t>
          </w:r>
        </w:p>
      </w:tc>
    </w:tr>
  </w:tbl>
  <w:p w:rsidR="00352A0E" w:rsidRDefault="00352A0E">
    <w:pPr>
      <w:pStyle w:val="a4"/>
      <w:tabs>
        <w:tab w:val="clear" w:pos="4153"/>
        <w:tab w:val="clear" w:pos="8306"/>
      </w:tabs>
      <w:rPr>
        <w:rFonts w:ascii="Arial Narrow" w:hAnsi="Arial Narrow"/>
        <w:i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64" w:rsidRDefault="00D64D64">
      <w:pPr>
        <w:pStyle w:val="a4"/>
      </w:pPr>
      <w:r>
        <w:separator/>
      </w:r>
    </w:p>
  </w:footnote>
  <w:footnote w:type="continuationSeparator" w:id="0">
    <w:p w:rsidR="00D64D64" w:rsidRDefault="00D64D64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438"/>
    </w:tblGrid>
    <w:tr w:rsidR="00352A0E">
      <w:trPr>
        <w:trHeight w:hRule="exact" w:val="860"/>
      </w:trPr>
      <w:tc>
        <w:tcPr>
          <w:tcW w:w="1134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7"/>
            </w:rPr>
          </w:pP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F1AAA9C" wp14:editId="4D101144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20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2.85pt;margin-top:2.85pt;width:589.6pt;height:8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7C733B6F" wp14:editId="6BBC1A71">
                    <wp:simplePos x="0" y="0"/>
                    <wp:positionH relativeFrom="column">
                      <wp:posOffset>727710</wp:posOffset>
                    </wp:positionH>
                    <wp:positionV relativeFrom="paragraph">
                      <wp:posOffset>1270</wp:posOffset>
                    </wp:positionV>
                    <wp:extent cx="0" cy="9540240"/>
                    <wp:effectExtent l="0" t="0" r="0" b="0"/>
                    <wp:wrapNone/>
                    <wp:docPr id="19" name="Lin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540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.1pt" to="57.3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4IEg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A4F4A7A" wp14:editId="3EE8F3AD">
                    <wp:simplePos x="0" y="0"/>
                    <wp:positionH relativeFrom="column">
                      <wp:posOffset>4672965</wp:posOffset>
                    </wp:positionH>
                    <wp:positionV relativeFrom="paragraph">
                      <wp:posOffset>1270</wp:posOffset>
                    </wp:positionV>
                    <wp:extent cx="0" cy="9540240"/>
                    <wp:effectExtent l="0" t="0" r="0" b="0"/>
                    <wp:wrapNone/>
                    <wp:docPr id="18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540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95pt,.1pt" to="367.9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7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09D90706" wp14:editId="65EF161E">
                    <wp:simplePos x="0" y="0"/>
                    <wp:positionH relativeFrom="column">
                      <wp:posOffset>5034915</wp:posOffset>
                    </wp:positionH>
                    <wp:positionV relativeFrom="paragraph">
                      <wp:posOffset>1270</wp:posOffset>
                    </wp:positionV>
                    <wp:extent cx="0" cy="9540240"/>
                    <wp:effectExtent l="0" t="0" r="0" b="0"/>
                    <wp:wrapNone/>
                    <wp:docPr id="17" name="Lin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540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.1pt" to="396.4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QDFAIAACs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" o:allowincell="f" strokeweight="1.5pt"/>
                </w:pict>
              </mc:Fallback>
            </mc:AlternateContent>
          </w:r>
          <w:r w:rsidRPr="00E1028A">
            <w:rPr>
              <w:rFonts w:ascii="Arial" w:hAnsi="Arial" w:cs="Arial"/>
              <w:i/>
              <w:noProof/>
              <w:sz w:val="27"/>
            </w:rPr>
            <w:t>Поз.</w:t>
          </w:r>
        </w:p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7"/>
            </w:rPr>
          </w:pPr>
          <w:r w:rsidRPr="00E1028A">
            <w:rPr>
              <w:rFonts w:ascii="Arial" w:hAnsi="Arial" w:cs="Arial"/>
              <w:i/>
              <w:noProof/>
              <w:sz w:val="27"/>
            </w:rPr>
            <w:t>обозна-</w:t>
          </w:r>
        </w:p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7"/>
            </w:rPr>
            <w:t>чение</w:t>
          </w:r>
        </w:p>
      </w:tc>
      <w:tc>
        <w:tcPr>
          <w:tcW w:w="6237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28"/>
            </w:rPr>
          </w:pPr>
          <w:r w:rsidRPr="00E1028A">
            <w:rPr>
              <w:rFonts w:ascii="Arial" w:hAnsi="Arial" w:cs="Arial"/>
              <w:i/>
              <w:sz w:val="28"/>
            </w:rPr>
            <w:t>Наименование</w:t>
          </w:r>
        </w:p>
      </w:tc>
      <w:tc>
        <w:tcPr>
          <w:tcW w:w="567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Кол.</w:t>
          </w:r>
        </w:p>
      </w:tc>
      <w:tc>
        <w:tcPr>
          <w:tcW w:w="2438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Примечание</w:t>
          </w:r>
        </w:p>
      </w:tc>
    </w:tr>
  </w:tbl>
  <w:p w:rsidR="00352A0E" w:rsidRDefault="00352A0E">
    <w:pPr>
      <w:pStyle w:val="a3"/>
      <w:rPr>
        <w:rFonts w:ascii="Arial Narrow" w:hAnsi="Arial Narrow"/>
        <w:i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306BCB" wp14:editId="7CA41DFD">
              <wp:simplePos x="0" y="0"/>
              <wp:positionH relativeFrom="page">
                <wp:posOffset>720090</wp:posOffset>
              </wp:positionH>
              <wp:positionV relativeFrom="page">
                <wp:posOffset>817245</wp:posOffset>
              </wp:positionV>
              <wp:extent cx="6587490" cy="0"/>
              <wp:effectExtent l="0" t="0" r="0" b="0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74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4.35pt" to="575.4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1n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3F1F6B8C" wp14:editId="336D9E6B">
              <wp:simplePos x="0" y="0"/>
              <wp:positionH relativeFrom="page">
                <wp:posOffset>288290</wp:posOffset>
              </wp:positionH>
              <wp:positionV relativeFrom="page">
                <wp:posOffset>5101590</wp:posOffset>
              </wp:positionV>
              <wp:extent cx="431800" cy="5255895"/>
              <wp:effectExtent l="0" t="0" r="0" b="0"/>
              <wp:wrapNone/>
              <wp:docPr id="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525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352A0E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 w:rsidP="00DB4E56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352A0E" w:rsidRDefault="00352A0E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2.7pt;margin-top:401.7pt;width:34pt;height:413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a8rQIAAKo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" o:allowincell="f" filled="f" stroked="f">
              <v:textbox inset="0,0,0,0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352A0E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 w:rsidP="00DB4E56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352A0E" w:rsidRDefault="00352A0E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F63506E" wp14:editId="70115277">
              <wp:simplePos x="0" y="0"/>
              <wp:positionH relativeFrom="page">
                <wp:posOffset>720090</wp:posOffset>
              </wp:positionH>
              <wp:positionV relativeFrom="page">
                <wp:posOffset>253365</wp:posOffset>
              </wp:positionV>
              <wp:extent cx="6588125" cy="9540240"/>
              <wp:effectExtent l="0" t="0" r="0" b="0"/>
              <wp:wrapNone/>
              <wp:docPr id="1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954024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6.7pt;margin-top:19.95pt;width:518.75pt;height:751.2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" o:allowincell="f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438"/>
    </w:tblGrid>
    <w:tr w:rsidR="00352A0E">
      <w:trPr>
        <w:trHeight w:hRule="exact" w:val="860"/>
      </w:trPr>
      <w:tc>
        <w:tcPr>
          <w:tcW w:w="1134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6"/>
            </w:rPr>
          </w:pPr>
          <w:r>
            <w:rPr>
              <w:rFonts w:ascii="Arial" w:hAnsi="Arial" w:cs="Arial"/>
              <w:i/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3959C82" wp14:editId="7DA21C09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6" style="position:absolute;margin-left:2.85pt;margin-top:2.85pt;width:589.6pt;height:8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4F1A8C4A" wp14:editId="4884D903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817245</wp:posOffset>
                    </wp:positionV>
                    <wp:extent cx="6587490" cy="0"/>
                    <wp:effectExtent l="0" t="0" r="0" b="0"/>
                    <wp:wrapNone/>
                    <wp:docPr id="12" name="Lin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874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4.35pt" to="575.4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AH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" o:allowincell="f" strokeweight="1.5pt">
                    <w10:wrap anchorx="page" anchory="page"/>
                  </v:line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6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2B8611AC" wp14:editId="5160B532">
                    <wp:simplePos x="0" y="0"/>
                    <wp:positionH relativeFrom="column">
                      <wp:posOffset>727710</wp:posOffset>
                    </wp:positionH>
                    <wp:positionV relativeFrom="paragraph">
                      <wp:posOffset>1270</wp:posOffset>
                    </wp:positionV>
                    <wp:extent cx="0" cy="8625840"/>
                    <wp:effectExtent l="0" t="0" r="0" b="0"/>
                    <wp:wrapNone/>
                    <wp:docPr id="11" name="Lin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6258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.1pt" to="57.3pt,6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aLEg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6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0" allowOverlap="1" wp14:anchorId="06142479" wp14:editId="4DC7D93F">
                    <wp:simplePos x="0" y="0"/>
                    <wp:positionH relativeFrom="column">
                      <wp:posOffset>5034915</wp:posOffset>
                    </wp:positionH>
                    <wp:positionV relativeFrom="paragraph">
                      <wp:posOffset>1270</wp:posOffset>
                    </wp:positionV>
                    <wp:extent cx="0" cy="8625840"/>
                    <wp:effectExtent l="0" t="0" r="0" b="0"/>
                    <wp:wrapNone/>
                    <wp:docPr id="10" name="Lin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6258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.1pt" to="396.45pt,6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" o:allowincell="f" strokeweight="1.5pt"/>
                </w:pict>
              </mc:Fallback>
            </mc:AlternateContent>
          </w:r>
          <w:r>
            <w:rPr>
              <w:rFonts w:ascii="Arial" w:hAnsi="Arial" w:cs="Arial"/>
              <w:i/>
              <w:noProof/>
              <w:sz w:val="26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06E634EF" wp14:editId="48896FA5">
                    <wp:simplePos x="0" y="0"/>
                    <wp:positionH relativeFrom="column">
                      <wp:posOffset>4672965</wp:posOffset>
                    </wp:positionH>
                    <wp:positionV relativeFrom="paragraph">
                      <wp:posOffset>1270</wp:posOffset>
                    </wp:positionV>
                    <wp:extent cx="0" cy="8625840"/>
                    <wp:effectExtent l="0" t="0" r="0" b="0"/>
                    <wp:wrapNone/>
                    <wp:docPr id="9" name="Lin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6258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95pt,.1pt" to="367.95pt,6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aHEgIAACk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" o:allowincell="f" strokeweight="1.5pt"/>
                </w:pict>
              </mc:Fallback>
            </mc:AlternateContent>
          </w:r>
          <w:r w:rsidRPr="00E1028A">
            <w:rPr>
              <w:rFonts w:ascii="Arial" w:hAnsi="Arial" w:cs="Arial"/>
              <w:i/>
              <w:noProof/>
              <w:sz w:val="26"/>
            </w:rPr>
            <w:t>Поз.</w:t>
          </w:r>
        </w:p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6"/>
            </w:rPr>
          </w:pPr>
          <w:r w:rsidRPr="00E1028A">
            <w:rPr>
              <w:rFonts w:ascii="Arial" w:hAnsi="Arial" w:cs="Arial"/>
              <w:i/>
              <w:noProof/>
              <w:sz w:val="26"/>
            </w:rPr>
            <w:t>обозна-</w:t>
          </w:r>
        </w:p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6"/>
            </w:rPr>
            <w:t>чение</w:t>
          </w:r>
        </w:p>
      </w:tc>
      <w:tc>
        <w:tcPr>
          <w:tcW w:w="6237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sz w:val="28"/>
            </w:rPr>
          </w:pPr>
          <w:r w:rsidRPr="00E1028A">
            <w:rPr>
              <w:rFonts w:ascii="Arial" w:hAnsi="Arial" w:cs="Arial"/>
              <w:i/>
              <w:sz w:val="28"/>
            </w:rPr>
            <w:t>Наименование</w:t>
          </w:r>
        </w:p>
      </w:tc>
      <w:tc>
        <w:tcPr>
          <w:tcW w:w="567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Кол.</w:t>
          </w:r>
        </w:p>
      </w:tc>
      <w:tc>
        <w:tcPr>
          <w:tcW w:w="2438" w:type="dxa"/>
          <w:vAlign w:val="center"/>
        </w:tcPr>
        <w:p w:rsidR="00352A0E" w:rsidRPr="00E1028A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  <w:i/>
              <w:noProof/>
              <w:sz w:val="28"/>
            </w:rPr>
          </w:pPr>
          <w:r w:rsidRPr="00E1028A">
            <w:rPr>
              <w:rFonts w:ascii="Arial" w:hAnsi="Arial" w:cs="Arial"/>
              <w:i/>
              <w:noProof/>
              <w:sz w:val="28"/>
            </w:rPr>
            <w:t>Примечание</w:t>
          </w:r>
        </w:p>
      </w:tc>
    </w:tr>
  </w:tbl>
  <w:p w:rsidR="00352A0E" w:rsidRDefault="00352A0E">
    <w:pPr>
      <w:pStyle w:val="a3"/>
      <w:tabs>
        <w:tab w:val="clear" w:pos="4153"/>
        <w:tab w:val="clear" w:pos="8306"/>
      </w:tabs>
      <w:rPr>
        <w:rFonts w:ascii="Arial Narrow" w:hAnsi="Arial Narrow"/>
        <w:i/>
        <w:noProof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5B8CD6F8" wp14:editId="451FD39E">
              <wp:simplePos x="0" y="0"/>
              <wp:positionH relativeFrom="page">
                <wp:posOffset>288290</wp:posOffset>
              </wp:positionH>
              <wp:positionV relativeFrom="page">
                <wp:posOffset>243205</wp:posOffset>
              </wp:positionV>
              <wp:extent cx="431800" cy="1010856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0108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352A0E">
                            <w:trPr>
                              <w:cantSplit/>
                              <w:trHeight w:hRule="exact" w:val="33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Перв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примен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Pr="007A7AFC" w:rsidRDefault="00352A0E" w:rsidP="007A7AFC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3360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Справ.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93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 w:rsidR="00352A0E" w:rsidRDefault="00352A0E">
                                <w:pPr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  <w:p w:rsidR="00352A0E" w:rsidRDefault="00352A0E">
                                <w:pPr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352A0E" w:rsidRDefault="00352A0E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2.7pt;margin-top:19.15pt;width:34pt;height:795.9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I9rgIAALE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" o:allowincell="f" filled="f" stroked="f">
              <v:textbox inset="0,0,0,0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352A0E">
                      <w:trPr>
                        <w:cantSplit/>
                        <w:trHeight w:hRule="exact" w:val="33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Перв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примен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Pr="007A7AFC" w:rsidRDefault="00352A0E" w:rsidP="007A7AFC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3360"/>
                      </w:trPr>
                      <w:tc>
                        <w:tcPr>
                          <w:tcW w:w="284" w:type="dxa"/>
                          <w:tcBorders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Справ.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930"/>
                      </w:trPr>
                      <w:tc>
                        <w:tcPr>
                          <w:tcW w:w="681" w:type="dxa"/>
                          <w:gridSpan w:val="2"/>
                          <w:tcBorders>
                            <w:left w:val="nil"/>
                          </w:tcBorders>
                          <w:vAlign w:val="center"/>
                        </w:tcPr>
                        <w:p w:rsidR="00352A0E" w:rsidRDefault="00352A0E">
                          <w:pPr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  <w:p w:rsidR="00352A0E" w:rsidRDefault="00352A0E">
                          <w:pPr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352A0E" w:rsidRDefault="00352A0E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48000" behindDoc="0" locked="0" layoutInCell="0" allowOverlap="1" wp14:anchorId="710620F9" wp14:editId="132BE2BA">
              <wp:simplePos x="0" y="0"/>
              <wp:positionH relativeFrom="page">
                <wp:posOffset>720090</wp:posOffset>
              </wp:positionH>
              <wp:positionV relativeFrom="page">
                <wp:posOffset>253365</wp:posOffset>
              </wp:positionV>
              <wp:extent cx="6588125" cy="862584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862584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6.7pt;margin-top:19.95pt;width:518.75pt;height:679.2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" o:allowincell="f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1134"/>
      <w:gridCol w:w="1134"/>
      <w:gridCol w:w="1134"/>
      <w:gridCol w:w="1134"/>
      <w:gridCol w:w="1134"/>
      <w:gridCol w:w="1361"/>
      <w:gridCol w:w="1191"/>
      <w:gridCol w:w="709"/>
      <w:gridCol w:w="879"/>
    </w:tblGrid>
    <w:tr w:rsidR="00352A0E">
      <w:trPr>
        <w:cantSplit/>
        <w:trHeight w:hRule="exact" w:val="567"/>
      </w:trPr>
      <w:tc>
        <w:tcPr>
          <w:tcW w:w="10377" w:type="dxa"/>
          <w:gridSpan w:val="10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253365</wp:posOffset>
                    </wp:positionV>
                    <wp:extent cx="6588125" cy="9540240"/>
                    <wp:effectExtent l="0" t="0" r="0" b="0"/>
                    <wp:wrapNone/>
                    <wp:docPr id="6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8125" cy="954024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9" o:spid="_x0000_s1026" style="position:absolute;margin-left:56.7pt;margin-top:19.95pt;width:518.75pt;height:751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" o:allowincell="f" filled="f" strokeweight="1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8"/>
            </w:rPr>
            <w:t>Лист регистрации изменений</w:t>
          </w:r>
        </w:p>
      </w:tc>
    </w:tr>
    <w:tr w:rsidR="00352A0E">
      <w:trPr>
        <w:cantSplit/>
        <w:trHeight w:hRule="exact" w:val="397"/>
      </w:trPr>
      <w:tc>
        <w:tcPr>
          <w:tcW w:w="567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5" name="Rectangl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0" o:spid="_x0000_s1026" style="position:absolute;margin-left:2.85pt;margin-top:2.85pt;width:589.6pt;height:8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4"/>
            </w:rPr>
            <w:t>Изм</w:t>
          </w:r>
          <w:r>
            <w:rPr>
              <w:rFonts w:ascii="Arial Narrow" w:hAnsi="Arial Narrow"/>
              <w:i/>
              <w:noProof/>
              <w:sz w:val="24"/>
            </w:rPr>
            <w:t>.</w:t>
          </w:r>
        </w:p>
      </w:tc>
      <w:tc>
        <w:tcPr>
          <w:tcW w:w="4536" w:type="dxa"/>
          <w:gridSpan w:val="4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Номера листов (страниц)</w:t>
          </w:r>
        </w:p>
      </w:tc>
      <w:tc>
        <w:tcPr>
          <w:tcW w:w="1134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 xml:space="preserve">Всего листов (страниц) </w:t>
          </w:r>
          <w:r>
            <w:rPr>
              <w:rFonts w:ascii="Arial Narrow" w:hAnsi="Arial Narrow"/>
              <w:i/>
              <w:sz w:val="24"/>
            </w:rPr>
            <w:br/>
            <w:t>в докум.</w:t>
          </w:r>
        </w:p>
      </w:tc>
      <w:tc>
        <w:tcPr>
          <w:tcW w:w="1361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№ докум.</w:t>
          </w:r>
        </w:p>
      </w:tc>
      <w:tc>
        <w:tcPr>
          <w:tcW w:w="1191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Входящий</w:t>
          </w:r>
          <w:r>
            <w:rPr>
              <w:rFonts w:ascii="Arial Narrow" w:hAnsi="Arial Narrow"/>
              <w:i/>
              <w:sz w:val="24"/>
            </w:rPr>
            <w:br/>
            <w:t xml:space="preserve">№ </w:t>
          </w:r>
          <w:proofErr w:type="spellStart"/>
          <w:r>
            <w:rPr>
              <w:rFonts w:ascii="Arial Narrow" w:hAnsi="Arial Narrow"/>
              <w:i/>
              <w:sz w:val="24"/>
            </w:rPr>
            <w:t>сопро</w:t>
          </w:r>
          <w:proofErr w:type="spellEnd"/>
          <w:r>
            <w:rPr>
              <w:rFonts w:ascii="Arial Narrow" w:hAnsi="Arial Narrow"/>
              <w:i/>
              <w:sz w:val="24"/>
            </w:rPr>
            <w:t>-водитель-</w:t>
          </w:r>
          <w:proofErr w:type="spellStart"/>
          <w:r>
            <w:rPr>
              <w:rFonts w:ascii="Arial Narrow" w:hAnsi="Arial Narrow"/>
              <w:i/>
              <w:sz w:val="24"/>
            </w:rPr>
            <w:t>ного</w:t>
          </w:r>
          <w:proofErr w:type="spellEnd"/>
          <w:r>
            <w:rPr>
              <w:rFonts w:ascii="Arial Narrow" w:hAnsi="Arial Narrow"/>
              <w:i/>
              <w:sz w:val="24"/>
            </w:rPr>
            <w:t xml:space="preserve"> докум. </w:t>
          </w:r>
          <w:r>
            <w:rPr>
              <w:rFonts w:ascii="Arial Narrow" w:hAnsi="Arial Narrow"/>
              <w:i/>
              <w:sz w:val="24"/>
            </w:rPr>
            <w:br/>
            <w:t>и дата</w:t>
          </w:r>
        </w:p>
      </w:tc>
      <w:tc>
        <w:tcPr>
          <w:tcW w:w="709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sz w:val="24"/>
            </w:rPr>
            <w:t>Подп</w:t>
          </w:r>
          <w:r>
            <w:rPr>
              <w:rFonts w:ascii="Arial Narrow" w:hAnsi="Arial Narrow"/>
              <w:i/>
              <w:sz w:val="28"/>
            </w:rPr>
            <w:t>.</w:t>
          </w:r>
        </w:p>
      </w:tc>
      <w:tc>
        <w:tcPr>
          <w:tcW w:w="879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Дата</w:t>
          </w:r>
        </w:p>
      </w:tc>
    </w:tr>
    <w:tr w:rsidR="00352A0E">
      <w:trPr>
        <w:cantSplit/>
        <w:trHeight w:hRule="exact" w:val="737"/>
      </w:trPr>
      <w:tc>
        <w:tcPr>
          <w:tcW w:w="567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изме-ненных</w:t>
          </w: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заме-ненных</w:t>
          </w: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новых</w:t>
          </w: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анну-</w:t>
          </w:r>
          <w:r>
            <w:rPr>
              <w:rFonts w:ascii="Arial Narrow" w:hAnsi="Arial Narrow"/>
              <w:i/>
              <w:noProof/>
              <w:sz w:val="24"/>
            </w:rPr>
            <w:br/>
            <w:t>лиро-ванных</w:t>
          </w:r>
        </w:p>
      </w:tc>
      <w:tc>
        <w:tcPr>
          <w:tcW w:w="1134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361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91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709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879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</w:tr>
  </w:tbl>
  <w:p w:rsidR="00352A0E" w:rsidRDefault="00352A0E">
    <w:pPr>
      <w:pStyle w:val="a3"/>
      <w:rPr>
        <w:rFonts w:ascii="Arial Narrow" w:hAnsi="Arial Narrow"/>
        <w:i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288290</wp:posOffset>
              </wp:positionH>
              <wp:positionV relativeFrom="page">
                <wp:posOffset>5101590</wp:posOffset>
              </wp:positionV>
              <wp:extent cx="431800" cy="5255895"/>
              <wp:effectExtent l="0" t="0" r="0" b="0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525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352A0E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96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Pr="00DD249B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352A0E">
                            <w:trPr>
                              <w:cantSplit/>
                              <w:trHeight w:hRule="exact" w:val="1440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52A0E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  <w:vAlign w:val="center"/>
                              </w:tcPr>
                              <w:p w:rsidR="00352A0E" w:rsidRPr="00DD249B" w:rsidRDefault="00352A0E">
                                <w:pPr>
                                  <w:ind w:left="113" w:right="113"/>
                                  <w:jc w:val="center"/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352A0E" w:rsidRDefault="00352A0E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22.7pt;margin-top:401.7pt;width:34pt;height:4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RSsQ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" o:allowincell="f" filled="f" stroked="f">
              <v:textbox inset="0,0,0,0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352A0E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c>
                    </w:tr>
                    <w:tr w:rsidR="00352A0E">
                      <w:trPr>
                        <w:cantSplit/>
                        <w:trHeight w:hRule="exact" w:val="196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Pr="00DD249B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  <w:t xml:space="preserve"> </w:t>
                          </w:r>
                        </w:p>
                      </w:tc>
                    </w:tr>
                    <w:tr w:rsidR="00352A0E">
                      <w:trPr>
                        <w:cantSplit/>
                        <w:trHeight w:hRule="exact" w:val="1440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52A0E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  <w:vAlign w:val="center"/>
                        </w:tcPr>
                        <w:p w:rsidR="00352A0E" w:rsidRPr="00DD249B" w:rsidRDefault="00352A0E">
                          <w:pPr>
                            <w:ind w:left="113" w:right="113"/>
                            <w:jc w:val="center"/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lang w:val="en-US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352A0E" w:rsidRDefault="00352A0E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A0E" w:rsidRDefault="00352A0E">
    <w:pPr>
      <w:pStyle w:val="a3"/>
      <w:tabs>
        <w:tab w:val="clear" w:pos="4153"/>
        <w:tab w:val="clear" w:pos="8306"/>
      </w:tabs>
      <w:rPr>
        <w:rFonts w:ascii="Arial Narrow" w:hAnsi="Arial Narrow"/>
        <w:i/>
        <w:noProof/>
        <w:sz w:val="2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1134"/>
      <w:gridCol w:w="1134"/>
      <w:gridCol w:w="1134"/>
      <w:gridCol w:w="1134"/>
      <w:gridCol w:w="1134"/>
      <w:gridCol w:w="1361"/>
      <w:gridCol w:w="1191"/>
      <w:gridCol w:w="709"/>
      <w:gridCol w:w="879"/>
    </w:tblGrid>
    <w:tr w:rsidR="00352A0E">
      <w:trPr>
        <w:cantSplit/>
        <w:trHeight w:hRule="exact" w:val="567"/>
      </w:trPr>
      <w:tc>
        <w:tcPr>
          <w:tcW w:w="10377" w:type="dxa"/>
          <w:gridSpan w:val="10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253365</wp:posOffset>
                    </wp:positionV>
                    <wp:extent cx="6588125" cy="9540240"/>
                    <wp:effectExtent l="0" t="0" r="0" b="0"/>
                    <wp:wrapNone/>
                    <wp:docPr id="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8125" cy="954024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56.7pt;margin-top:19.95pt;width:518.75pt;height:75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" o:allowincell="f" filled="f" strokeweight="1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8"/>
            </w:rPr>
            <w:t>Лист регистрации изменений</w:t>
          </w:r>
        </w:p>
      </w:tc>
    </w:tr>
    <w:tr w:rsidR="00352A0E">
      <w:trPr>
        <w:cantSplit/>
        <w:trHeight w:hRule="exact" w:val="397"/>
      </w:trPr>
      <w:tc>
        <w:tcPr>
          <w:tcW w:w="567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page">
                      <wp:posOffset>36195</wp:posOffset>
                    </wp:positionH>
                    <wp:positionV relativeFrom="page">
                      <wp:posOffset>36195</wp:posOffset>
                    </wp:positionV>
                    <wp:extent cx="7487920" cy="10547985"/>
                    <wp:effectExtent l="0" t="0" r="0" b="0"/>
                    <wp:wrapNone/>
                    <wp:docPr id="2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7920" cy="10547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2.85pt;margin-top:2.85pt;width:589.6pt;height:8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" o:allowincell="f" filled="f" strokeweight=".5pt">
                    <w10:wrap anchorx="page" anchory="page"/>
                  </v:rect>
                </w:pict>
              </mc:Fallback>
            </mc:AlternateContent>
          </w:r>
          <w:r>
            <w:rPr>
              <w:rFonts w:ascii="Arial Narrow" w:hAnsi="Arial Narrow"/>
              <w:i/>
              <w:sz w:val="24"/>
            </w:rPr>
            <w:t>Изм</w:t>
          </w:r>
          <w:r>
            <w:rPr>
              <w:rFonts w:ascii="Arial Narrow" w:hAnsi="Arial Narrow"/>
              <w:i/>
              <w:noProof/>
              <w:sz w:val="24"/>
            </w:rPr>
            <w:t>.</w:t>
          </w:r>
        </w:p>
      </w:tc>
      <w:tc>
        <w:tcPr>
          <w:tcW w:w="4536" w:type="dxa"/>
          <w:gridSpan w:val="4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Номера листов (страниц)</w:t>
          </w:r>
        </w:p>
      </w:tc>
      <w:tc>
        <w:tcPr>
          <w:tcW w:w="1134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 xml:space="preserve">Всего листов (страниц) </w:t>
          </w:r>
          <w:r>
            <w:rPr>
              <w:rFonts w:ascii="Arial Narrow" w:hAnsi="Arial Narrow"/>
              <w:i/>
              <w:sz w:val="24"/>
            </w:rPr>
            <w:br/>
            <w:t>в докум.</w:t>
          </w:r>
        </w:p>
      </w:tc>
      <w:tc>
        <w:tcPr>
          <w:tcW w:w="1361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№ докум.</w:t>
          </w:r>
        </w:p>
      </w:tc>
      <w:tc>
        <w:tcPr>
          <w:tcW w:w="1191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Входящий</w:t>
          </w:r>
          <w:r>
            <w:rPr>
              <w:rFonts w:ascii="Arial Narrow" w:hAnsi="Arial Narrow"/>
              <w:i/>
              <w:sz w:val="24"/>
            </w:rPr>
            <w:br/>
            <w:t xml:space="preserve">№ </w:t>
          </w:r>
          <w:proofErr w:type="spellStart"/>
          <w:r>
            <w:rPr>
              <w:rFonts w:ascii="Arial Narrow" w:hAnsi="Arial Narrow"/>
              <w:i/>
              <w:sz w:val="24"/>
            </w:rPr>
            <w:t>сопро</w:t>
          </w:r>
          <w:proofErr w:type="spellEnd"/>
          <w:r>
            <w:rPr>
              <w:rFonts w:ascii="Arial Narrow" w:hAnsi="Arial Narrow"/>
              <w:i/>
              <w:sz w:val="24"/>
            </w:rPr>
            <w:t>-водитель-</w:t>
          </w:r>
          <w:proofErr w:type="spellStart"/>
          <w:r>
            <w:rPr>
              <w:rFonts w:ascii="Arial Narrow" w:hAnsi="Arial Narrow"/>
              <w:i/>
              <w:sz w:val="24"/>
            </w:rPr>
            <w:t>ного</w:t>
          </w:r>
          <w:proofErr w:type="spellEnd"/>
          <w:r>
            <w:rPr>
              <w:rFonts w:ascii="Arial Narrow" w:hAnsi="Arial Narrow"/>
              <w:i/>
              <w:sz w:val="24"/>
            </w:rPr>
            <w:t xml:space="preserve"> докум. </w:t>
          </w:r>
          <w:r>
            <w:rPr>
              <w:rFonts w:ascii="Arial Narrow" w:hAnsi="Arial Narrow"/>
              <w:i/>
              <w:sz w:val="24"/>
            </w:rPr>
            <w:br/>
            <w:t>и дата</w:t>
          </w:r>
        </w:p>
      </w:tc>
      <w:tc>
        <w:tcPr>
          <w:tcW w:w="709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8"/>
            </w:rPr>
          </w:pPr>
          <w:r>
            <w:rPr>
              <w:rFonts w:ascii="Arial Narrow" w:hAnsi="Arial Narrow"/>
              <w:i/>
              <w:sz w:val="24"/>
            </w:rPr>
            <w:t>Подп</w:t>
          </w:r>
          <w:r>
            <w:rPr>
              <w:rFonts w:ascii="Arial Narrow" w:hAnsi="Arial Narrow"/>
              <w:i/>
              <w:sz w:val="28"/>
            </w:rPr>
            <w:t>.</w:t>
          </w:r>
        </w:p>
      </w:tc>
      <w:tc>
        <w:tcPr>
          <w:tcW w:w="879" w:type="dxa"/>
          <w:vMerge w:val="restart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 Narrow" w:hAnsi="Arial Narrow"/>
              <w:i/>
              <w:sz w:val="24"/>
            </w:rPr>
          </w:pPr>
          <w:r>
            <w:rPr>
              <w:rFonts w:ascii="Arial Narrow" w:hAnsi="Arial Narrow"/>
              <w:i/>
              <w:sz w:val="24"/>
            </w:rPr>
            <w:t>Дата</w:t>
          </w:r>
        </w:p>
      </w:tc>
    </w:tr>
    <w:tr w:rsidR="00352A0E">
      <w:trPr>
        <w:cantSplit/>
        <w:trHeight w:hRule="exact" w:val="737"/>
      </w:trPr>
      <w:tc>
        <w:tcPr>
          <w:tcW w:w="567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изме-ненных</w:t>
          </w: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заме-ненных</w:t>
          </w: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новых</w:t>
          </w:r>
        </w:p>
      </w:tc>
      <w:tc>
        <w:tcPr>
          <w:tcW w:w="1134" w:type="dxa"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2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  <w:r>
            <w:rPr>
              <w:rFonts w:ascii="Arial Narrow" w:hAnsi="Arial Narrow"/>
              <w:i/>
              <w:noProof/>
              <w:sz w:val="24"/>
            </w:rPr>
            <w:t>анну-</w:t>
          </w:r>
          <w:r>
            <w:rPr>
              <w:rFonts w:ascii="Arial Narrow" w:hAnsi="Arial Narrow"/>
              <w:i/>
              <w:noProof/>
              <w:sz w:val="24"/>
            </w:rPr>
            <w:br/>
            <w:t>лиро-ванных</w:t>
          </w:r>
        </w:p>
      </w:tc>
      <w:tc>
        <w:tcPr>
          <w:tcW w:w="1134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361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1191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709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  <w:tc>
        <w:tcPr>
          <w:tcW w:w="879" w:type="dxa"/>
          <w:vMerge/>
          <w:vAlign w:val="center"/>
        </w:tcPr>
        <w:p w:rsidR="00352A0E" w:rsidRDefault="00352A0E">
          <w:pPr>
            <w:pStyle w:val="a3"/>
            <w:tabs>
              <w:tab w:val="clear" w:pos="4153"/>
              <w:tab w:val="clear" w:pos="8306"/>
            </w:tabs>
            <w:spacing w:line="240" w:lineRule="exact"/>
            <w:jc w:val="center"/>
            <w:rPr>
              <w:rFonts w:ascii="Arial Narrow" w:hAnsi="Arial Narrow"/>
              <w:i/>
              <w:noProof/>
              <w:sz w:val="24"/>
            </w:rPr>
          </w:pPr>
        </w:p>
      </w:tc>
    </w:tr>
  </w:tbl>
  <w:p w:rsidR="00352A0E" w:rsidRDefault="00352A0E">
    <w:pPr>
      <w:pStyle w:val="a3"/>
      <w:tabs>
        <w:tab w:val="clear" w:pos="4153"/>
        <w:tab w:val="clear" w:pos="8306"/>
      </w:tabs>
      <w:rPr>
        <w:rFonts w:ascii="Arial Narrow" w:hAnsi="Arial Narrow"/>
        <w:i/>
        <w:noProof/>
        <w:sz w:val="2"/>
      </w:rPr>
    </w:pPr>
    <w:r>
      <w:rPr>
        <w:rFonts w:ascii="Arial Narrow" w:hAnsi="Arial Narrow"/>
        <w:i/>
        <w:noProof/>
        <w:sz w:val="2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288290</wp:posOffset>
              </wp:positionH>
              <wp:positionV relativeFrom="page">
                <wp:posOffset>243205</wp:posOffset>
              </wp:positionV>
              <wp:extent cx="431800" cy="10108565"/>
              <wp:effectExtent l="0" t="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0108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0E" w:rsidRDefault="00352A0E">
                          <w:pPr>
                            <w:rPr>
                              <w:rFonts w:ascii="Arial Narrow" w:hAnsi="Arial Narrow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margin-left:22.7pt;margin-top:19.15pt;width:34pt;height:795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z9tAIAALI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" o:allowincell="f" filled="f" stroked="f">
              <v:textbox inset="0,0,0,0">
                <w:txbxContent>
                  <w:p w:rsidR="00352A0E" w:rsidRDefault="00352A0E">
                    <w:pPr>
                      <w:rPr>
                        <w:rFonts w:ascii="Arial Narrow" w:hAnsi="Arial Narrow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4D8"/>
    <w:multiLevelType w:val="hybridMultilevel"/>
    <w:tmpl w:val="C26C27AC"/>
    <w:lvl w:ilvl="0" w:tplc="879AA71E">
      <w:numFmt w:val="bullet"/>
      <w:lvlText w:val=""/>
      <w:lvlJc w:val="left"/>
      <w:pPr>
        <w:ind w:left="465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62E82E93"/>
    <w:multiLevelType w:val="hybridMultilevel"/>
    <w:tmpl w:val="801C3814"/>
    <w:lvl w:ilvl="0" w:tplc="59440DDE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FC04DAF"/>
    <w:multiLevelType w:val="hybridMultilevel"/>
    <w:tmpl w:val="415EFF1C"/>
    <w:lvl w:ilvl="0" w:tplc="849CD1E2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17"/>
    <w:rsid w:val="00000908"/>
    <w:rsid w:val="00001DFF"/>
    <w:rsid w:val="000025C1"/>
    <w:rsid w:val="000034BD"/>
    <w:rsid w:val="000049CB"/>
    <w:rsid w:val="00004BD1"/>
    <w:rsid w:val="000050B9"/>
    <w:rsid w:val="000072CE"/>
    <w:rsid w:val="00010234"/>
    <w:rsid w:val="00011064"/>
    <w:rsid w:val="000125E9"/>
    <w:rsid w:val="00013144"/>
    <w:rsid w:val="00013569"/>
    <w:rsid w:val="00013996"/>
    <w:rsid w:val="000177F4"/>
    <w:rsid w:val="000201CD"/>
    <w:rsid w:val="00020618"/>
    <w:rsid w:val="00023432"/>
    <w:rsid w:val="00027FEA"/>
    <w:rsid w:val="00034C1E"/>
    <w:rsid w:val="00040F7A"/>
    <w:rsid w:val="0004103F"/>
    <w:rsid w:val="00041438"/>
    <w:rsid w:val="00041893"/>
    <w:rsid w:val="0004436D"/>
    <w:rsid w:val="00044BAE"/>
    <w:rsid w:val="0004791E"/>
    <w:rsid w:val="00047B7F"/>
    <w:rsid w:val="00050721"/>
    <w:rsid w:val="0006001B"/>
    <w:rsid w:val="00061646"/>
    <w:rsid w:val="00061E10"/>
    <w:rsid w:val="000639C6"/>
    <w:rsid w:val="00063FF3"/>
    <w:rsid w:val="00065F48"/>
    <w:rsid w:val="0006766A"/>
    <w:rsid w:val="00072DE2"/>
    <w:rsid w:val="00073809"/>
    <w:rsid w:val="00076E1A"/>
    <w:rsid w:val="000826AC"/>
    <w:rsid w:val="00083771"/>
    <w:rsid w:val="000904CB"/>
    <w:rsid w:val="000913CA"/>
    <w:rsid w:val="00091D4C"/>
    <w:rsid w:val="00092754"/>
    <w:rsid w:val="000947FC"/>
    <w:rsid w:val="00096CA4"/>
    <w:rsid w:val="00097776"/>
    <w:rsid w:val="0009794D"/>
    <w:rsid w:val="000A0688"/>
    <w:rsid w:val="000A1641"/>
    <w:rsid w:val="000A3056"/>
    <w:rsid w:val="000A34F8"/>
    <w:rsid w:val="000A3D58"/>
    <w:rsid w:val="000A3F5F"/>
    <w:rsid w:val="000A7C6E"/>
    <w:rsid w:val="000B0171"/>
    <w:rsid w:val="000B26DD"/>
    <w:rsid w:val="000B271F"/>
    <w:rsid w:val="000B2BD2"/>
    <w:rsid w:val="000B4534"/>
    <w:rsid w:val="000B7FD9"/>
    <w:rsid w:val="000C0764"/>
    <w:rsid w:val="000C07D8"/>
    <w:rsid w:val="000C252A"/>
    <w:rsid w:val="000C3BBB"/>
    <w:rsid w:val="000C4B73"/>
    <w:rsid w:val="000C5842"/>
    <w:rsid w:val="000C6A7E"/>
    <w:rsid w:val="000D21FB"/>
    <w:rsid w:val="000D5523"/>
    <w:rsid w:val="000D74AF"/>
    <w:rsid w:val="000E13A2"/>
    <w:rsid w:val="000E1CF9"/>
    <w:rsid w:val="000E2458"/>
    <w:rsid w:val="000E4208"/>
    <w:rsid w:val="000E5684"/>
    <w:rsid w:val="000E5A7B"/>
    <w:rsid w:val="000E7AC2"/>
    <w:rsid w:val="000F037E"/>
    <w:rsid w:val="000F2172"/>
    <w:rsid w:val="000F6D34"/>
    <w:rsid w:val="001031A3"/>
    <w:rsid w:val="00105AEA"/>
    <w:rsid w:val="00106D7B"/>
    <w:rsid w:val="00112855"/>
    <w:rsid w:val="00113C44"/>
    <w:rsid w:val="00114C25"/>
    <w:rsid w:val="00115DDB"/>
    <w:rsid w:val="001178B2"/>
    <w:rsid w:val="001214A6"/>
    <w:rsid w:val="001257F2"/>
    <w:rsid w:val="001264E0"/>
    <w:rsid w:val="00127FD1"/>
    <w:rsid w:val="00131394"/>
    <w:rsid w:val="0013395E"/>
    <w:rsid w:val="0013483D"/>
    <w:rsid w:val="00140498"/>
    <w:rsid w:val="00140DB8"/>
    <w:rsid w:val="001428F4"/>
    <w:rsid w:val="00143F8E"/>
    <w:rsid w:val="00144123"/>
    <w:rsid w:val="00144B5B"/>
    <w:rsid w:val="00146B3D"/>
    <w:rsid w:val="00147276"/>
    <w:rsid w:val="0014747D"/>
    <w:rsid w:val="00147E97"/>
    <w:rsid w:val="0015419F"/>
    <w:rsid w:val="001545E8"/>
    <w:rsid w:val="00154889"/>
    <w:rsid w:val="00155953"/>
    <w:rsid w:val="00157764"/>
    <w:rsid w:val="00157BED"/>
    <w:rsid w:val="001637E7"/>
    <w:rsid w:val="0016476F"/>
    <w:rsid w:val="00164A86"/>
    <w:rsid w:val="00164DF8"/>
    <w:rsid w:val="001673EA"/>
    <w:rsid w:val="00167492"/>
    <w:rsid w:val="00167813"/>
    <w:rsid w:val="00167B83"/>
    <w:rsid w:val="00170272"/>
    <w:rsid w:val="0017049D"/>
    <w:rsid w:val="00170731"/>
    <w:rsid w:val="001713ED"/>
    <w:rsid w:val="001720FE"/>
    <w:rsid w:val="00173E55"/>
    <w:rsid w:val="00174C56"/>
    <w:rsid w:val="0017573E"/>
    <w:rsid w:val="00175AA4"/>
    <w:rsid w:val="001814DF"/>
    <w:rsid w:val="00184A37"/>
    <w:rsid w:val="00187A05"/>
    <w:rsid w:val="00187A3B"/>
    <w:rsid w:val="001916A6"/>
    <w:rsid w:val="001953CA"/>
    <w:rsid w:val="00195E2E"/>
    <w:rsid w:val="001966D7"/>
    <w:rsid w:val="00197D1F"/>
    <w:rsid w:val="001A080D"/>
    <w:rsid w:val="001A0F8A"/>
    <w:rsid w:val="001A12D3"/>
    <w:rsid w:val="001A1B21"/>
    <w:rsid w:val="001A1E9D"/>
    <w:rsid w:val="001A2630"/>
    <w:rsid w:val="001A5EE3"/>
    <w:rsid w:val="001B3D00"/>
    <w:rsid w:val="001B6289"/>
    <w:rsid w:val="001B6CE9"/>
    <w:rsid w:val="001B6D05"/>
    <w:rsid w:val="001C058A"/>
    <w:rsid w:val="001C0D7E"/>
    <w:rsid w:val="001C0F45"/>
    <w:rsid w:val="001C247B"/>
    <w:rsid w:val="001C3A5E"/>
    <w:rsid w:val="001D539F"/>
    <w:rsid w:val="001D55C9"/>
    <w:rsid w:val="001E07BC"/>
    <w:rsid w:val="001E151C"/>
    <w:rsid w:val="001E2EBA"/>
    <w:rsid w:val="001E53BB"/>
    <w:rsid w:val="001E6EF0"/>
    <w:rsid w:val="001F0180"/>
    <w:rsid w:val="001F3284"/>
    <w:rsid w:val="001F3E49"/>
    <w:rsid w:val="001F485C"/>
    <w:rsid w:val="001F6246"/>
    <w:rsid w:val="00203845"/>
    <w:rsid w:val="00206755"/>
    <w:rsid w:val="00210F89"/>
    <w:rsid w:val="00211473"/>
    <w:rsid w:val="0021187A"/>
    <w:rsid w:val="00216C94"/>
    <w:rsid w:val="002205B1"/>
    <w:rsid w:val="00220939"/>
    <w:rsid w:val="00220AC0"/>
    <w:rsid w:val="0022382E"/>
    <w:rsid w:val="00223B93"/>
    <w:rsid w:val="00224086"/>
    <w:rsid w:val="00225769"/>
    <w:rsid w:val="00225CE3"/>
    <w:rsid w:val="00235F47"/>
    <w:rsid w:val="0023669C"/>
    <w:rsid w:val="00236D33"/>
    <w:rsid w:val="00237F3E"/>
    <w:rsid w:val="0024314D"/>
    <w:rsid w:val="00243C6D"/>
    <w:rsid w:val="00245AA4"/>
    <w:rsid w:val="0024651A"/>
    <w:rsid w:val="00246963"/>
    <w:rsid w:val="00246FEF"/>
    <w:rsid w:val="00250C09"/>
    <w:rsid w:val="002519E3"/>
    <w:rsid w:val="0025344A"/>
    <w:rsid w:val="00254EB2"/>
    <w:rsid w:val="00265D18"/>
    <w:rsid w:val="002673C1"/>
    <w:rsid w:val="00271803"/>
    <w:rsid w:val="0027420B"/>
    <w:rsid w:val="00275679"/>
    <w:rsid w:val="002806CE"/>
    <w:rsid w:val="002836C6"/>
    <w:rsid w:val="00286FE8"/>
    <w:rsid w:val="00290712"/>
    <w:rsid w:val="002909E5"/>
    <w:rsid w:val="002937BA"/>
    <w:rsid w:val="00294BD7"/>
    <w:rsid w:val="002961DF"/>
    <w:rsid w:val="002A04E6"/>
    <w:rsid w:val="002A7223"/>
    <w:rsid w:val="002B2D33"/>
    <w:rsid w:val="002B4BF2"/>
    <w:rsid w:val="002B62C0"/>
    <w:rsid w:val="002C0B7A"/>
    <w:rsid w:val="002C2BB0"/>
    <w:rsid w:val="002C442F"/>
    <w:rsid w:val="002C5172"/>
    <w:rsid w:val="002D0A00"/>
    <w:rsid w:val="002D1A80"/>
    <w:rsid w:val="002D6558"/>
    <w:rsid w:val="002D6EF6"/>
    <w:rsid w:val="002E27C8"/>
    <w:rsid w:val="002E39C7"/>
    <w:rsid w:val="002E3E63"/>
    <w:rsid w:val="002E4043"/>
    <w:rsid w:val="002E6538"/>
    <w:rsid w:val="002E67AF"/>
    <w:rsid w:val="002E6A0D"/>
    <w:rsid w:val="002F0234"/>
    <w:rsid w:val="002F2A77"/>
    <w:rsid w:val="002F61ED"/>
    <w:rsid w:val="002F6B42"/>
    <w:rsid w:val="002F7287"/>
    <w:rsid w:val="002F7509"/>
    <w:rsid w:val="00303B3B"/>
    <w:rsid w:val="00306B70"/>
    <w:rsid w:val="00306F48"/>
    <w:rsid w:val="00311210"/>
    <w:rsid w:val="00311E07"/>
    <w:rsid w:val="0031261C"/>
    <w:rsid w:val="00313B4E"/>
    <w:rsid w:val="00315EA4"/>
    <w:rsid w:val="003171DF"/>
    <w:rsid w:val="003219F8"/>
    <w:rsid w:val="00330374"/>
    <w:rsid w:val="00331507"/>
    <w:rsid w:val="00334437"/>
    <w:rsid w:val="00336D5E"/>
    <w:rsid w:val="00336FC9"/>
    <w:rsid w:val="003413D5"/>
    <w:rsid w:val="00341AFF"/>
    <w:rsid w:val="00342E79"/>
    <w:rsid w:val="00343CDC"/>
    <w:rsid w:val="00343EE6"/>
    <w:rsid w:val="00345659"/>
    <w:rsid w:val="00345DED"/>
    <w:rsid w:val="00347741"/>
    <w:rsid w:val="00350A3C"/>
    <w:rsid w:val="00352167"/>
    <w:rsid w:val="00352A0E"/>
    <w:rsid w:val="003576CB"/>
    <w:rsid w:val="00361B40"/>
    <w:rsid w:val="00362C94"/>
    <w:rsid w:val="0036319E"/>
    <w:rsid w:val="00365677"/>
    <w:rsid w:val="003669DB"/>
    <w:rsid w:val="00366EC8"/>
    <w:rsid w:val="003678C9"/>
    <w:rsid w:val="0037177A"/>
    <w:rsid w:val="003754EA"/>
    <w:rsid w:val="00376DF7"/>
    <w:rsid w:val="00377186"/>
    <w:rsid w:val="0038163C"/>
    <w:rsid w:val="00381DFF"/>
    <w:rsid w:val="003827EA"/>
    <w:rsid w:val="00385BA5"/>
    <w:rsid w:val="003871A6"/>
    <w:rsid w:val="00390641"/>
    <w:rsid w:val="003927DC"/>
    <w:rsid w:val="0039499F"/>
    <w:rsid w:val="003A1CBE"/>
    <w:rsid w:val="003A23AD"/>
    <w:rsid w:val="003A26B8"/>
    <w:rsid w:val="003A2A86"/>
    <w:rsid w:val="003A4AB3"/>
    <w:rsid w:val="003B3146"/>
    <w:rsid w:val="003B371A"/>
    <w:rsid w:val="003B4856"/>
    <w:rsid w:val="003B5137"/>
    <w:rsid w:val="003C02DB"/>
    <w:rsid w:val="003C08B7"/>
    <w:rsid w:val="003C4459"/>
    <w:rsid w:val="003D06B9"/>
    <w:rsid w:val="003D08EF"/>
    <w:rsid w:val="003D09C7"/>
    <w:rsid w:val="003D14D4"/>
    <w:rsid w:val="003D39A1"/>
    <w:rsid w:val="003E12DB"/>
    <w:rsid w:val="003E1334"/>
    <w:rsid w:val="003E1E09"/>
    <w:rsid w:val="003E297F"/>
    <w:rsid w:val="003E5E4C"/>
    <w:rsid w:val="003E66DB"/>
    <w:rsid w:val="003E679E"/>
    <w:rsid w:val="003F3238"/>
    <w:rsid w:val="00401420"/>
    <w:rsid w:val="00401BA1"/>
    <w:rsid w:val="00401CC2"/>
    <w:rsid w:val="004067DF"/>
    <w:rsid w:val="00411277"/>
    <w:rsid w:val="00411EA0"/>
    <w:rsid w:val="0041374D"/>
    <w:rsid w:val="00413CFF"/>
    <w:rsid w:val="00417198"/>
    <w:rsid w:val="00417C6D"/>
    <w:rsid w:val="00420ECE"/>
    <w:rsid w:val="0042501D"/>
    <w:rsid w:val="00432D9F"/>
    <w:rsid w:val="00433CB2"/>
    <w:rsid w:val="00433E12"/>
    <w:rsid w:val="004369CB"/>
    <w:rsid w:val="004376E6"/>
    <w:rsid w:val="00440243"/>
    <w:rsid w:val="004415BE"/>
    <w:rsid w:val="0044208C"/>
    <w:rsid w:val="00443F60"/>
    <w:rsid w:val="00445001"/>
    <w:rsid w:val="0044608D"/>
    <w:rsid w:val="004469D0"/>
    <w:rsid w:val="004505E3"/>
    <w:rsid w:val="00451E38"/>
    <w:rsid w:val="004560AD"/>
    <w:rsid w:val="004561E2"/>
    <w:rsid w:val="004611E8"/>
    <w:rsid w:val="0046489E"/>
    <w:rsid w:val="00465201"/>
    <w:rsid w:val="00465327"/>
    <w:rsid w:val="0046681C"/>
    <w:rsid w:val="004668B5"/>
    <w:rsid w:val="00474B0B"/>
    <w:rsid w:val="00476EF4"/>
    <w:rsid w:val="004801D9"/>
    <w:rsid w:val="0048179B"/>
    <w:rsid w:val="00481FE2"/>
    <w:rsid w:val="004832B4"/>
    <w:rsid w:val="00484D61"/>
    <w:rsid w:val="00490DC6"/>
    <w:rsid w:val="004944AC"/>
    <w:rsid w:val="0049584F"/>
    <w:rsid w:val="00496FDE"/>
    <w:rsid w:val="00497A91"/>
    <w:rsid w:val="00497FE9"/>
    <w:rsid w:val="004A2597"/>
    <w:rsid w:val="004A307F"/>
    <w:rsid w:val="004A3470"/>
    <w:rsid w:val="004A4161"/>
    <w:rsid w:val="004A72DE"/>
    <w:rsid w:val="004B09EB"/>
    <w:rsid w:val="004B289F"/>
    <w:rsid w:val="004B38AC"/>
    <w:rsid w:val="004B3E47"/>
    <w:rsid w:val="004B46E4"/>
    <w:rsid w:val="004B5E02"/>
    <w:rsid w:val="004B6FFD"/>
    <w:rsid w:val="004C0B6F"/>
    <w:rsid w:val="004C21EB"/>
    <w:rsid w:val="004C3F23"/>
    <w:rsid w:val="004C503A"/>
    <w:rsid w:val="004C5137"/>
    <w:rsid w:val="004C57B4"/>
    <w:rsid w:val="004C62A5"/>
    <w:rsid w:val="004C7EDC"/>
    <w:rsid w:val="004D1E8E"/>
    <w:rsid w:val="004D226D"/>
    <w:rsid w:val="004D256D"/>
    <w:rsid w:val="004D6BD3"/>
    <w:rsid w:val="004D7FC4"/>
    <w:rsid w:val="004E1FE4"/>
    <w:rsid w:val="004E5CF9"/>
    <w:rsid w:val="004F0548"/>
    <w:rsid w:val="004F0DD2"/>
    <w:rsid w:val="004F2CCA"/>
    <w:rsid w:val="004F503A"/>
    <w:rsid w:val="004F7B24"/>
    <w:rsid w:val="0050150B"/>
    <w:rsid w:val="00502815"/>
    <w:rsid w:val="00502F51"/>
    <w:rsid w:val="005067EE"/>
    <w:rsid w:val="00506BB7"/>
    <w:rsid w:val="0050759C"/>
    <w:rsid w:val="005077DA"/>
    <w:rsid w:val="00507CD7"/>
    <w:rsid w:val="0051144F"/>
    <w:rsid w:val="0051255F"/>
    <w:rsid w:val="00515A4F"/>
    <w:rsid w:val="005167AE"/>
    <w:rsid w:val="00516E6C"/>
    <w:rsid w:val="00517294"/>
    <w:rsid w:val="00520948"/>
    <w:rsid w:val="00521831"/>
    <w:rsid w:val="00522E23"/>
    <w:rsid w:val="005233FF"/>
    <w:rsid w:val="0052656C"/>
    <w:rsid w:val="005320B7"/>
    <w:rsid w:val="005329D5"/>
    <w:rsid w:val="00533101"/>
    <w:rsid w:val="00534DD5"/>
    <w:rsid w:val="00536A15"/>
    <w:rsid w:val="0054211B"/>
    <w:rsid w:val="00542276"/>
    <w:rsid w:val="005423E8"/>
    <w:rsid w:val="00544019"/>
    <w:rsid w:val="00546E30"/>
    <w:rsid w:val="005516F2"/>
    <w:rsid w:val="00552E2F"/>
    <w:rsid w:val="00554B8E"/>
    <w:rsid w:val="00554CED"/>
    <w:rsid w:val="00556FC8"/>
    <w:rsid w:val="00557382"/>
    <w:rsid w:val="00557EE8"/>
    <w:rsid w:val="00561EE9"/>
    <w:rsid w:val="00561FAC"/>
    <w:rsid w:val="00562F84"/>
    <w:rsid w:val="00565BA0"/>
    <w:rsid w:val="00567030"/>
    <w:rsid w:val="00567AD6"/>
    <w:rsid w:val="005774FD"/>
    <w:rsid w:val="00581DA4"/>
    <w:rsid w:val="005826C2"/>
    <w:rsid w:val="00582912"/>
    <w:rsid w:val="005863EC"/>
    <w:rsid w:val="0058726F"/>
    <w:rsid w:val="00587406"/>
    <w:rsid w:val="00590256"/>
    <w:rsid w:val="005903AA"/>
    <w:rsid w:val="00590458"/>
    <w:rsid w:val="00592AAD"/>
    <w:rsid w:val="00595730"/>
    <w:rsid w:val="0059782C"/>
    <w:rsid w:val="00597A2A"/>
    <w:rsid w:val="00597D4D"/>
    <w:rsid w:val="005A133E"/>
    <w:rsid w:val="005A37BF"/>
    <w:rsid w:val="005A4A12"/>
    <w:rsid w:val="005A4C25"/>
    <w:rsid w:val="005B007A"/>
    <w:rsid w:val="005B29C6"/>
    <w:rsid w:val="005B4E2D"/>
    <w:rsid w:val="005B74BF"/>
    <w:rsid w:val="005C10E3"/>
    <w:rsid w:val="005C2A3F"/>
    <w:rsid w:val="005C343A"/>
    <w:rsid w:val="005C5C13"/>
    <w:rsid w:val="005C69DD"/>
    <w:rsid w:val="005C7019"/>
    <w:rsid w:val="005C7319"/>
    <w:rsid w:val="005D2942"/>
    <w:rsid w:val="005D388F"/>
    <w:rsid w:val="005D5EB3"/>
    <w:rsid w:val="005D6E41"/>
    <w:rsid w:val="005E0796"/>
    <w:rsid w:val="005E3177"/>
    <w:rsid w:val="005E52CB"/>
    <w:rsid w:val="005E6292"/>
    <w:rsid w:val="005E73F3"/>
    <w:rsid w:val="005F199F"/>
    <w:rsid w:val="005F2E66"/>
    <w:rsid w:val="005F64F1"/>
    <w:rsid w:val="005F6615"/>
    <w:rsid w:val="00600A88"/>
    <w:rsid w:val="00600E78"/>
    <w:rsid w:val="00602E72"/>
    <w:rsid w:val="0060629D"/>
    <w:rsid w:val="0061089F"/>
    <w:rsid w:val="00611C0C"/>
    <w:rsid w:val="006121C5"/>
    <w:rsid w:val="0061333B"/>
    <w:rsid w:val="00613736"/>
    <w:rsid w:val="0061406C"/>
    <w:rsid w:val="00614419"/>
    <w:rsid w:val="006160B7"/>
    <w:rsid w:val="00623D3F"/>
    <w:rsid w:val="006278E3"/>
    <w:rsid w:val="0063353D"/>
    <w:rsid w:val="00635610"/>
    <w:rsid w:val="00637253"/>
    <w:rsid w:val="00641CEB"/>
    <w:rsid w:val="00641DF9"/>
    <w:rsid w:val="00642B7F"/>
    <w:rsid w:val="00644141"/>
    <w:rsid w:val="00650B08"/>
    <w:rsid w:val="00650D3E"/>
    <w:rsid w:val="00656314"/>
    <w:rsid w:val="00660F16"/>
    <w:rsid w:val="00661E4F"/>
    <w:rsid w:val="00664C70"/>
    <w:rsid w:val="00667D25"/>
    <w:rsid w:val="00667EFC"/>
    <w:rsid w:val="00674BED"/>
    <w:rsid w:val="006758F2"/>
    <w:rsid w:val="006811E5"/>
    <w:rsid w:val="0068145D"/>
    <w:rsid w:val="00683B86"/>
    <w:rsid w:val="00687FBD"/>
    <w:rsid w:val="00690994"/>
    <w:rsid w:val="00691431"/>
    <w:rsid w:val="00692EAA"/>
    <w:rsid w:val="006A06E8"/>
    <w:rsid w:val="006A2761"/>
    <w:rsid w:val="006A4278"/>
    <w:rsid w:val="006B3659"/>
    <w:rsid w:val="006B3900"/>
    <w:rsid w:val="006B4CCA"/>
    <w:rsid w:val="006B5BD8"/>
    <w:rsid w:val="006B6081"/>
    <w:rsid w:val="006B65CC"/>
    <w:rsid w:val="006B73D7"/>
    <w:rsid w:val="006B790E"/>
    <w:rsid w:val="006C01C8"/>
    <w:rsid w:val="006C21CE"/>
    <w:rsid w:val="006C39C0"/>
    <w:rsid w:val="006C7555"/>
    <w:rsid w:val="006D1E16"/>
    <w:rsid w:val="006E0724"/>
    <w:rsid w:val="006E0BFD"/>
    <w:rsid w:val="006E15AF"/>
    <w:rsid w:val="006E442D"/>
    <w:rsid w:val="006E5619"/>
    <w:rsid w:val="006E7ED5"/>
    <w:rsid w:val="006F453B"/>
    <w:rsid w:val="006F7F48"/>
    <w:rsid w:val="007017F2"/>
    <w:rsid w:val="00702480"/>
    <w:rsid w:val="007048E8"/>
    <w:rsid w:val="00704EE4"/>
    <w:rsid w:val="007053E2"/>
    <w:rsid w:val="00707454"/>
    <w:rsid w:val="007112A2"/>
    <w:rsid w:val="0071430F"/>
    <w:rsid w:val="00716B49"/>
    <w:rsid w:val="00717C49"/>
    <w:rsid w:val="007212B9"/>
    <w:rsid w:val="00730AC3"/>
    <w:rsid w:val="00734C17"/>
    <w:rsid w:val="007355D3"/>
    <w:rsid w:val="00735D4A"/>
    <w:rsid w:val="0073666C"/>
    <w:rsid w:val="00736D26"/>
    <w:rsid w:val="007370CB"/>
    <w:rsid w:val="00737C87"/>
    <w:rsid w:val="00740011"/>
    <w:rsid w:val="00741A04"/>
    <w:rsid w:val="00742010"/>
    <w:rsid w:val="00743A24"/>
    <w:rsid w:val="00745686"/>
    <w:rsid w:val="00747796"/>
    <w:rsid w:val="00747F59"/>
    <w:rsid w:val="0075107E"/>
    <w:rsid w:val="007546A5"/>
    <w:rsid w:val="00754F31"/>
    <w:rsid w:val="00755567"/>
    <w:rsid w:val="007559AE"/>
    <w:rsid w:val="0075692F"/>
    <w:rsid w:val="00760732"/>
    <w:rsid w:val="007608B1"/>
    <w:rsid w:val="00761330"/>
    <w:rsid w:val="00766BA3"/>
    <w:rsid w:val="00767E61"/>
    <w:rsid w:val="007704B3"/>
    <w:rsid w:val="007720C9"/>
    <w:rsid w:val="0077474A"/>
    <w:rsid w:val="00775FC8"/>
    <w:rsid w:val="00780388"/>
    <w:rsid w:val="00780D80"/>
    <w:rsid w:val="00780FA7"/>
    <w:rsid w:val="00783600"/>
    <w:rsid w:val="00785552"/>
    <w:rsid w:val="007902E6"/>
    <w:rsid w:val="007912F2"/>
    <w:rsid w:val="0079156E"/>
    <w:rsid w:val="00792606"/>
    <w:rsid w:val="00792D2B"/>
    <w:rsid w:val="0079345D"/>
    <w:rsid w:val="007936C6"/>
    <w:rsid w:val="00795A87"/>
    <w:rsid w:val="007A18AD"/>
    <w:rsid w:val="007A3140"/>
    <w:rsid w:val="007A3996"/>
    <w:rsid w:val="007A7AFC"/>
    <w:rsid w:val="007B0CF9"/>
    <w:rsid w:val="007B21EB"/>
    <w:rsid w:val="007B2F82"/>
    <w:rsid w:val="007B2FB6"/>
    <w:rsid w:val="007B37A0"/>
    <w:rsid w:val="007B65FE"/>
    <w:rsid w:val="007B6F43"/>
    <w:rsid w:val="007B7600"/>
    <w:rsid w:val="007B7B13"/>
    <w:rsid w:val="007C12CF"/>
    <w:rsid w:val="007C3EEC"/>
    <w:rsid w:val="007C42F5"/>
    <w:rsid w:val="007C53FC"/>
    <w:rsid w:val="007D224B"/>
    <w:rsid w:val="007D77D4"/>
    <w:rsid w:val="007E3102"/>
    <w:rsid w:val="007E34EC"/>
    <w:rsid w:val="007F1570"/>
    <w:rsid w:val="007F18B8"/>
    <w:rsid w:val="007F49A6"/>
    <w:rsid w:val="007F50A4"/>
    <w:rsid w:val="00806415"/>
    <w:rsid w:val="008106B4"/>
    <w:rsid w:val="00811B20"/>
    <w:rsid w:val="0081227B"/>
    <w:rsid w:val="008134D6"/>
    <w:rsid w:val="008155A3"/>
    <w:rsid w:val="00815F65"/>
    <w:rsid w:val="00816CD9"/>
    <w:rsid w:val="008205FB"/>
    <w:rsid w:val="00821FE3"/>
    <w:rsid w:val="00823355"/>
    <w:rsid w:val="00825696"/>
    <w:rsid w:val="008344C7"/>
    <w:rsid w:val="00834D43"/>
    <w:rsid w:val="00835DE0"/>
    <w:rsid w:val="00836FC6"/>
    <w:rsid w:val="00842F92"/>
    <w:rsid w:val="0084348F"/>
    <w:rsid w:val="008461E7"/>
    <w:rsid w:val="008470FD"/>
    <w:rsid w:val="00847560"/>
    <w:rsid w:val="008500F9"/>
    <w:rsid w:val="00851819"/>
    <w:rsid w:val="00851C55"/>
    <w:rsid w:val="00852DBA"/>
    <w:rsid w:val="0085329D"/>
    <w:rsid w:val="008533F1"/>
    <w:rsid w:val="0085734D"/>
    <w:rsid w:val="008625C9"/>
    <w:rsid w:val="00862608"/>
    <w:rsid w:val="008630C7"/>
    <w:rsid w:val="00867113"/>
    <w:rsid w:val="008703F6"/>
    <w:rsid w:val="00875829"/>
    <w:rsid w:val="00880AB5"/>
    <w:rsid w:val="00885532"/>
    <w:rsid w:val="00886929"/>
    <w:rsid w:val="00887416"/>
    <w:rsid w:val="008877F6"/>
    <w:rsid w:val="00890378"/>
    <w:rsid w:val="00892CB0"/>
    <w:rsid w:val="00892E01"/>
    <w:rsid w:val="008967CC"/>
    <w:rsid w:val="00897025"/>
    <w:rsid w:val="0089710E"/>
    <w:rsid w:val="008A0660"/>
    <w:rsid w:val="008A6844"/>
    <w:rsid w:val="008B0D03"/>
    <w:rsid w:val="008B217A"/>
    <w:rsid w:val="008B52FB"/>
    <w:rsid w:val="008B774B"/>
    <w:rsid w:val="008D20C7"/>
    <w:rsid w:val="008D2BCC"/>
    <w:rsid w:val="008D2CB3"/>
    <w:rsid w:val="008D3A54"/>
    <w:rsid w:val="008D73CA"/>
    <w:rsid w:val="008D7519"/>
    <w:rsid w:val="008E1DFE"/>
    <w:rsid w:val="008E1E58"/>
    <w:rsid w:val="008E2346"/>
    <w:rsid w:val="008E5723"/>
    <w:rsid w:val="008E5EC8"/>
    <w:rsid w:val="008E5FAA"/>
    <w:rsid w:val="008E61C0"/>
    <w:rsid w:val="008E7D87"/>
    <w:rsid w:val="008F0FFF"/>
    <w:rsid w:val="008F1FF2"/>
    <w:rsid w:val="008F6B18"/>
    <w:rsid w:val="008F6F1E"/>
    <w:rsid w:val="00903647"/>
    <w:rsid w:val="00903A2B"/>
    <w:rsid w:val="00905D19"/>
    <w:rsid w:val="00911ED9"/>
    <w:rsid w:val="00912BD3"/>
    <w:rsid w:val="00913267"/>
    <w:rsid w:val="0092319F"/>
    <w:rsid w:val="00932A3A"/>
    <w:rsid w:val="00933BC7"/>
    <w:rsid w:val="0093549A"/>
    <w:rsid w:val="009379CE"/>
    <w:rsid w:val="009428E0"/>
    <w:rsid w:val="00943A6B"/>
    <w:rsid w:val="00944A66"/>
    <w:rsid w:val="009502F6"/>
    <w:rsid w:val="00955A46"/>
    <w:rsid w:val="009574B5"/>
    <w:rsid w:val="009605C3"/>
    <w:rsid w:val="00961B01"/>
    <w:rsid w:val="009634EE"/>
    <w:rsid w:val="00964083"/>
    <w:rsid w:val="00966C73"/>
    <w:rsid w:val="0097178E"/>
    <w:rsid w:val="00972278"/>
    <w:rsid w:val="0097628F"/>
    <w:rsid w:val="009776E2"/>
    <w:rsid w:val="00977A05"/>
    <w:rsid w:val="00980045"/>
    <w:rsid w:val="00980760"/>
    <w:rsid w:val="00980F84"/>
    <w:rsid w:val="00983BE8"/>
    <w:rsid w:val="009854DF"/>
    <w:rsid w:val="009859B3"/>
    <w:rsid w:val="00985DA9"/>
    <w:rsid w:val="00987780"/>
    <w:rsid w:val="00987CF4"/>
    <w:rsid w:val="00987E0C"/>
    <w:rsid w:val="00992786"/>
    <w:rsid w:val="00995702"/>
    <w:rsid w:val="009974B8"/>
    <w:rsid w:val="009A03BB"/>
    <w:rsid w:val="009A0DF7"/>
    <w:rsid w:val="009A1598"/>
    <w:rsid w:val="009A56C1"/>
    <w:rsid w:val="009B1C7B"/>
    <w:rsid w:val="009B41FB"/>
    <w:rsid w:val="009B7C96"/>
    <w:rsid w:val="009C6466"/>
    <w:rsid w:val="009C685B"/>
    <w:rsid w:val="009D3792"/>
    <w:rsid w:val="009D4515"/>
    <w:rsid w:val="009E3146"/>
    <w:rsid w:val="009E33AE"/>
    <w:rsid w:val="009E462E"/>
    <w:rsid w:val="009E4BBB"/>
    <w:rsid w:val="009E6956"/>
    <w:rsid w:val="009E73D5"/>
    <w:rsid w:val="009F2072"/>
    <w:rsid w:val="009F2A32"/>
    <w:rsid w:val="009F39A5"/>
    <w:rsid w:val="009F4613"/>
    <w:rsid w:val="009F4BB8"/>
    <w:rsid w:val="009F5A8A"/>
    <w:rsid w:val="009F6BA7"/>
    <w:rsid w:val="009F7075"/>
    <w:rsid w:val="00A01127"/>
    <w:rsid w:val="00A016A5"/>
    <w:rsid w:val="00A03407"/>
    <w:rsid w:val="00A04D30"/>
    <w:rsid w:val="00A05170"/>
    <w:rsid w:val="00A07E38"/>
    <w:rsid w:val="00A1136A"/>
    <w:rsid w:val="00A11842"/>
    <w:rsid w:val="00A13B0D"/>
    <w:rsid w:val="00A1471B"/>
    <w:rsid w:val="00A153FD"/>
    <w:rsid w:val="00A15AAD"/>
    <w:rsid w:val="00A204BE"/>
    <w:rsid w:val="00A219A7"/>
    <w:rsid w:val="00A21F3A"/>
    <w:rsid w:val="00A3303C"/>
    <w:rsid w:val="00A351FC"/>
    <w:rsid w:val="00A43ACB"/>
    <w:rsid w:val="00A4498D"/>
    <w:rsid w:val="00A45F46"/>
    <w:rsid w:val="00A50ACB"/>
    <w:rsid w:val="00A510F2"/>
    <w:rsid w:val="00A56027"/>
    <w:rsid w:val="00A60190"/>
    <w:rsid w:val="00A616DC"/>
    <w:rsid w:val="00A6652B"/>
    <w:rsid w:val="00A668CD"/>
    <w:rsid w:val="00A70C6E"/>
    <w:rsid w:val="00A71350"/>
    <w:rsid w:val="00A718BB"/>
    <w:rsid w:val="00A72583"/>
    <w:rsid w:val="00A7576D"/>
    <w:rsid w:val="00A7653B"/>
    <w:rsid w:val="00A77C68"/>
    <w:rsid w:val="00A80A3B"/>
    <w:rsid w:val="00A814D6"/>
    <w:rsid w:val="00A81AD7"/>
    <w:rsid w:val="00A8213A"/>
    <w:rsid w:val="00A832A3"/>
    <w:rsid w:val="00A835AE"/>
    <w:rsid w:val="00A878E3"/>
    <w:rsid w:val="00A909E7"/>
    <w:rsid w:val="00A93CBB"/>
    <w:rsid w:val="00A953F0"/>
    <w:rsid w:val="00A96F43"/>
    <w:rsid w:val="00AA1EFD"/>
    <w:rsid w:val="00AA2ED6"/>
    <w:rsid w:val="00AA4389"/>
    <w:rsid w:val="00AA795B"/>
    <w:rsid w:val="00AA7C74"/>
    <w:rsid w:val="00AB3B51"/>
    <w:rsid w:val="00AB66E4"/>
    <w:rsid w:val="00AC3166"/>
    <w:rsid w:val="00AC359F"/>
    <w:rsid w:val="00AC38B3"/>
    <w:rsid w:val="00AC609C"/>
    <w:rsid w:val="00AD1C2F"/>
    <w:rsid w:val="00AD2538"/>
    <w:rsid w:val="00AD2802"/>
    <w:rsid w:val="00AD675F"/>
    <w:rsid w:val="00AD6E2A"/>
    <w:rsid w:val="00AE0E0C"/>
    <w:rsid w:val="00AE1C64"/>
    <w:rsid w:val="00AE25FD"/>
    <w:rsid w:val="00AE2720"/>
    <w:rsid w:val="00AE3A2C"/>
    <w:rsid w:val="00AE512A"/>
    <w:rsid w:val="00AE5BDA"/>
    <w:rsid w:val="00AE616F"/>
    <w:rsid w:val="00AE6C03"/>
    <w:rsid w:val="00AF75D9"/>
    <w:rsid w:val="00B028DE"/>
    <w:rsid w:val="00B05FD0"/>
    <w:rsid w:val="00B063DC"/>
    <w:rsid w:val="00B12DF9"/>
    <w:rsid w:val="00B1660E"/>
    <w:rsid w:val="00B20335"/>
    <w:rsid w:val="00B22A6B"/>
    <w:rsid w:val="00B26D4D"/>
    <w:rsid w:val="00B315C9"/>
    <w:rsid w:val="00B31939"/>
    <w:rsid w:val="00B3794D"/>
    <w:rsid w:val="00B403B7"/>
    <w:rsid w:val="00B40EEF"/>
    <w:rsid w:val="00B41871"/>
    <w:rsid w:val="00B4387A"/>
    <w:rsid w:val="00B44350"/>
    <w:rsid w:val="00B45F20"/>
    <w:rsid w:val="00B51C64"/>
    <w:rsid w:val="00B5408C"/>
    <w:rsid w:val="00B602E8"/>
    <w:rsid w:val="00B61277"/>
    <w:rsid w:val="00B64A88"/>
    <w:rsid w:val="00B65A6F"/>
    <w:rsid w:val="00B70BCF"/>
    <w:rsid w:val="00B71FA4"/>
    <w:rsid w:val="00B72103"/>
    <w:rsid w:val="00B722D0"/>
    <w:rsid w:val="00B74385"/>
    <w:rsid w:val="00B75FB9"/>
    <w:rsid w:val="00B77566"/>
    <w:rsid w:val="00B77CE0"/>
    <w:rsid w:val="00B805C9"/>
    <w:rsid w:val="00B84A17"/>
    <w:rsid w:val="00B86C6D"/>
    <w:rsid w:val="00B877AB"/>
    <w:rsid w:val="00B90E7D"/>
    <w:rsid w:val="00B9224A"/>
    <w:rsid w:val="00B923F8"/>
    <w:rsid w:val="00B93220"/>
    <w:rsid w:val="00B94230"/>
    <w:rsid w:val="00B94882"/>
    <w:rsid w:val="00B97399"/>
    <w:rsid w:val="00B97A95"/>
    <w:rsid w:val="00BA0A82"/>
    <w:rsid w:val="00BA0D5E"/>
    <w:rsid w:val="00BA199E"/>
    <w:rsid w:val="00BA3824"/>
    <w:rsid w:val="00BA6431"/>
    <w:rsid w:val="00BB2B7E"/>
    <w:rsid w:val="00BB4237"/>
    <w:rsid w:val="00BC31A8"/>
    <w:rsid w:val="00BC3DC6"/>
    <w:rsid w:val="00BC4532"/>
    <w:rsid w:val="00BC56C6"/>
    <w:rsid w:val="00BC5733"/>
    <w:rsid w:val="00BC663A"/>
    <w:rsid w:val="00BC7159"/>
    <w:rsid w:val="00BD2011"/>
    <w:rsid w:val="00BD209D"/>
    <w:rsid w:val="00BD230B"/>
    <w:rsid w:val="00BD54E2"/>
    <w:rsid w:val="00BD5E48"/>
    <w:rsid w:val="00BE0C79"/>
    <w:rsid w:val="00BE1C24"/>
    <w:rsid w:val="00BE3C87"/>
    <w:rsid w:val="00BE4CC8"/>
    <w:rsid w:val="00BE6401"/>
    <w:rsid w:val="00BE69D2"/>
    <w:rsid w:val="00BE794D"/>
    <w:rsid w:val="00BF070D"/>
    <w:rsid w:val="00BF164D"/>
    <w:rsid w:val="00BF4529"/>
    <w:rsid w:val="00BF4E1A"/>
    <w:rsid w:val="00BF5728"/>
    <w:rsid w:val="00C04043"/>
    <w:rsid w:val="00C04289"/>
    <w:rsid w:val="00C04AD3"/>
    <w:rsid w:val="00C0504C"/>
    <w:rsid w:val="00C07F66"/>
    <w:rsid w:val="00C108EB"/>
    <w:rsid w:val="00C13A87"/>
    <w:rsid w:val="00C14FDB"/>
    <w:rsid w:val="00C162D6"/>
    <w:rsid w:val="00C20E78"/>
    <w:rsid w:val="00C24369"/>
    <w:rsid w:val="00C250B0"/>
    <w:rsid w:val="00C33406"/>
    <w:rsid w:val="00C3443F"/>
    <w:rsid w:val="00C34E05"/>
    <w:rsid w:val="00C37153"/>
    <w:rsid w:val="00C423C1"/>
    <w:rsid w:val="00C4299A"/>
    <w:rsid w:val="00C43537"/>
    <w:rsid w:val="00C45A50"/>
    <w:rsid w:val="00C47956"/>
    <w:rsid w:val="00C5013A"/>
    <w:rsid w:val="00C51F00"/>
    <w:rsid w:val="00C52788"/>
    <w:rsid w:val="00C5320D"/>
    <w:rsid w:val="00C53623"/>
    <w:rsid w:val="00C54FA0"/>
    <w:rsid w:val="00C60AFC"/>
    <w:rsid w:val="00C627EB"/>
    <w:rsid w:val="00C6298E"/>
    <w:rsid w:val="00C6508F"/>
    <w:rsid w:val="00C67F12"/>
    <w:rsid w:val="00C7237C"/>
    <w:rsid w:val="00C74A7D"/>
    <w:rsid w:val="00C775B2"/>
    <w:rsid w:val="00C776F0"/>
    <w:rsid w:val="00C80E83"/>
    <w:rsid w:val="00C81F02"/>
    <w:rsid w:val="00C826B4"/>
    <w:rsid w:val="00C915F2"/>
    <w:rsid w:val="00C93A8E"/>
    <w:rsid w:val="00C953A7"/>
    <w:rsid w:val="00C97ED7"/>
    <w:rsid w:val="00CA20DA"/>
    <w:rsid w:val="00CA42AB"/>
    <w:rsid w:val="00CB0BC5"/>
    <w:rsid w:val="00CB2A02"/>
    <w:rsid w:val="00CB3BAD"/>
    <w:rsid w:val="00CB652D"/>
    <w:rsid w:val="00CC3D76"/>
    <w:rsid w:val="00CC6848"/>
    <w:rsid w:val="00CC75FC"/>
    <w:rsid w:val="00CD1D1B"/>
    <w:rsid w:val="00CD21DA"/>
    <w:rsid w:val="00CD3F9C"/>
    <w:rsid w:val="00CD4108"/>
    <w:rsid w:val="00CD5189"/>
    <w:rsid w:val="00CD5E59"/>
    <w:rsid w:val="00CD6BB4"/>
    <w:rsid w:val="00CD7E10"/>
    <w:rsid w:val="00CE26D7"/>
    <w:rsid w:val="00CE4724"/>
    <w:rsid w:val="00CE5934"/>
    <w:rsid w:val="00CE6C57"/>
    <w:rsid w:val="00CE6D61"/>
    <w:rsid w:val="00CE7D24"/>
    <w:rsid w:val="00CE7E51"/>
    <w:rsid w:val="00CE7F79"/>
    <w:rsid w:val="00CF413F"/>
    <w:rsid w:val="00CF5C0C"/>
    <w:rsid w:val="00D035AD"/>
    <w:rsid w:val="00D04277"/>
    <w:rsid w:val="00D22862"/>
    <w:rsid w:val="00D22891"/>
    <w:rsid w:val="00D22992"/>
    <w:rsid w:val="00D24323"/>
    <w:rsid w:val="00D25E6F"/>
    <w:rsid w:val="00D309AB"/>
    <w:rsid w:val="00D31744"/>
    <w:rsid w:val="00D320E0"/>
    <w:rsid w:val="00D3577F"/>
    <w:rsid w:val="00D3649B"/>
    <w:rsid w:val="00D37171"/>
    <w:rsid w:val="00D42A28"/>
    <w:rsid w:val="00D431DA"/>
    <w:rsid w:val="00D43ACC"/>
    <w:rsid w:val="00D43B06"/>
    <w:rsid w:val="00D44AF5"/>
    <w:rsid w:val="00D45732"/>
    <w:rsid w:val="00D45EEE"/>
    <w:rsid w:val="00D52002"/>
    <w:rsid w:val="00D53BCE"/>
    <w:rsid w:val="00D55187"/>
    <w:rsid w:val="00D574AB"/>
    <w:rsid w:val="00D606C3"/>
    <w:rsid w:val="00D612D4"/>
    <w:rsid w:val="00D621E5"/>
    <w:rsid w:val="00D63AB2"/>
    <w:rsid w:val="00D64D64"/>
    <w:rsid w:val="00D660E8"/>
    <w:rsid w:val="00D71186"/>
    <w:rsid w:val="00D716AD"/>
    <w:rsid w:val="00D77533"/>
    <w:rsid w:val="00D77688"/>
    <w:rsid w:val="00D77B6E"/>
    <w:rsid w:val="00D80226"/>
    <w:rsid w:val="00D8118F"/>
    <w:rsid w:val="00D83825"/>
    <w:rsid w:val="00D83F71"/>
    <w:rsid w:val="00D860C8"/>
    <w:rsid w:val="00D8724C"/>
    <w:rsid w:val="00D90F04"/>
    <w:rsid w:val="00D915F2"/>
    <w:rsid w:val="00D92458"/>
    <w:rsid w:val="00D944B9"/>
    <w:rsid w:val="00D95E6F"/>
    <w:rsid w:val="00D9610D"/>
    <w:rsid w:val="00DB08B5"/>
    <w:rsid w:val="00DB3035"/>
    <w:rsid w:val="00DB384E"/>
    <w:rsid w:val="00DB440E"/>
    <w:rsid w:val="00DB4D4A"/>
    <w:rsid w:val="00DB4E56"/>
    <w:rsid w:val="00DB6EBF"/>
    <w:rsid w:val="00DB7473"/>
    <w:rsid w:val="00DC04B9"/>
    <w:rsid w:val="00DC0EA2"/>
    <w:rsid w:val="00DC3015"/>
    <w:rsid w:val="00DC7B79"/>
    <w:rsid w:val="00DD1563"/>
    <w:rsid w:val="00DD249B"/>
    <w:rsid w:val="00DD68D7"/>
    <w:rsid w:val="00DD7728"/>
    <w:rsid w:val="00DE0AC3"/>
    <w:rsid w:val="00DE1BB9"/>
    <w:rsid w:val="00DE254B"/>
    <w:rsid w:val="00DE6FB9"/>
    <w:rsid w:val="00DF0B96"/>
    <w:rsid w:val="00DF2781"/>
    <w:rsid w:val="00DF3B17"/>
    <w:rsid w:val="00DF47DC"/>
    <w:rsid w:val="00DF67FE"/>
    <w:rsid w:val="00DF6D4B"/>
    <w:rsid w:val="00DF7334"/>
    <w:rsid w:val="00DF751E"/>
    <w:rsid w:val="00E00043"/>
    <w:rsid w:val="00E0023D"/>
    <w:rsid w:val="00E02BDD"/>
    <w:rsid w:val="00E02F50"/>
    <w:rsid w:val="00E03534"/>
    <w:rsid w:val="00E1028A"/>
    <w:rsid w:val="00E10B4B"/>
    <w:rsid w:val="00E11BBD"/>
    <w:rsid w:val="00E11BDD"/>
    <w:rsid w:val="00E13687"/>
    <w:rsid w:val="00E16041"/>
    <w:rsid w:val="00E16662"/>
    <w:rsid w:val="00E21B14"/>
    <w:rsid w:val="00E21B4C"/>
    <w:rsid w:val="00E22CBA"/>
    <w:rsid w:val="00E23CBC"/>
    <w:rsid w:val="00E257AF"/>
    <w:rsid w:val="00E30A23"/>
    <w:rsid w:val="00E34E4E"/>
    <w:rsid w:val="00E367B6"/>
    <w:rsid w:val="00E42E3C"/>
    <w:rsid w:val="00E433C5"/>
    <w:rsid w:val="00E45683"/>
    <w:rsid w:val="00E503B3"/>
    <w:rsid w:val="00E52199"/>
    <w:rsid w:val="00E54547"/>
    <w:rsid w:val="00E5596F"/>
    <w:rsid w:val="00E57146"/>
    <w:rsid w:val="00E57776"/>
    <w:rsid w:val="00E5777F"/>
    <w:rsid w:val="00E657D1"/>
    <w:rsid w:val="00E667C5"/>
    <w:rsid w:val="00E710E4"/>
    <w:rsid w:val="00E726AD"/>
    <w:rsid w:val="00E73D7E"/>
    <w:rsid w:val="00E76C08"/>
    <w:rsid w:val="00E80C28"/>
    <w:rsid w:val="00E81489"/>
    <w:rsid w:val="00E8462E"/>
    <w:rsid w:val="00E84E28"/>
    <w:rsid w:val="00E907EB"/>
    <w:rsid w:val="00E918E3"/>
    <w:rsid w:val="00E922FA"/>
    <w:rsid w:val="00E936E6"/>
    <w:rsid w:val="00E94AC9"/>
    <w:rsid w:val="00EA5B8E"/>
    <w:rsid w:val="00EB0575"/>
    <w:rsid w:val="00EB062B"/>
    <w:rsid w:val="00EB1F62"/>
    <w:rsid w:val="00EB2039"/>
    <w:rsid w:val="00EB543B"/>
    <w:rsid w:val="00EB615C"/>
    <w:rsid w:val="00EC1673"/>
    <w:rsid w:val="00EC20AD"/>
    <w:rsid w:val="00EC2C18"/>
    <w:rsid w:val="00EC6076"/>
    <w:rsid w:val="00ED5279"/>
    <w:rsid w:val="00ED6EBF"/>
    <w:rsid w:val="00EE0DE4"/>
    <w:rsid w:val="00EE3989"/>
    <w:rsid w:val="00EE51F2"/>
    <w:rsid w:val="00EE5A64"/>
    <w:rsid w:val="00EE5CDA"/>
    <w:rsid w:val="00EF1EB9"/>
    <w:rsid w:val="00EF360F"/>
    <w:rsid w:val="00EF4CFB"/>
    <w:rsid w:val="00EF580F"/>
    <w:rsid w:val="00EF5DB0"/>
    <w:rsid w:val="00EF7126"/>
    <w:rsid w:val="00F0111E"/>
    <w:rsid w:val="00F038B9"/>
    <w:rsid w:val="00F04EB8"/>
    <w:rsid w:val="00F05110"/>
    <w:rsid w:val="00F0511B"/>
    <w:rsid w:val="00F05364"/>
    <w:rsid w:val="00F054C7"/>
    <w:rsid w:val="00F05D4C"/>
    <w:rsid w:val="00F07AF4"/>
    <w:rsid w:val="00F15987"/>
    <w:rsid w:val="00F1708C"/>
    <w:rsid w:val="00F177FF"/>
    <w:rsid w:val="00F218A4"/>
    <w:rsid w:val="00F23201"/>
    <w:rsid w:val="00F23E77"/>
    <w:rsid w:val="00F245BD"/>
    <w:rsid w:val="00F24C2A"/>
    <w:rsid w:val="00F250EB"/>
    <w:rsid w:val="00F250FE"/>
    <w:rsid w:val="00F266EF"/>
    <w:rsid w:val="00F26DC8"/>
    <w:rsid w:val="00F33579"/>
    <w:rsid w:val="00F35A37"/>
    <w:rsid w:val="00F36353"/>
    <w:rsid w:val="00F407B5"/>
    <w:rsid w:val="00F44133"/>
    <w:rsid w:val="00F4428F"/>
    <w:rsid w:val="00F45C74"/>
    <w:rsid w:val="00F47326"/>
    <w:rsid w:val="00F47385"/>
    <w:rsid w:val="00F50E80"/>
    <w:rsid w:val="00F528E9"/>
    <w:rsid w:val="00F546F3"/>
    <w:rsid w:val="00F55819"/>
    <w:rsid w:val="00F60246"/>
    <w:rsid w:val="00F615C8"/>
    <w:rsid w:val="00F626A4"/>
    <w:rsid w:val="00F6351B"/>
    <w:rsid w:val="00F64EAD"/>
    <w:rsid w:val="00F65893"/>
    <w:rsid w:val="00F711F3"/>
    <w:rsid w:val="00F73958"/>
    <w:rsid w:val="00F75927"/>
    <w:rsid w:val="00F8026E"/>
    <w:rsid w:val="00F81D45"/>
    <w:rsid w:val="00F8232E"/>
    <w:rsid w:val="00F830DA"/>
    <w:rsid w:val="00F84E03"/>
    <w:rsid w:val="00F86176"/>
    <w:rsid w:val="00F87E3B"/>
    <w:rsid w:val="00F87F18"/>
    <w:rsid w:val="00F900A2"/>
    <w:rsid w:val="00F902E9"/>
    <w:rsid w:val="00F9534E"/>
    <w:rsid w:val="00FA03CE"/>
    <w:rsid w:val="00FA0861"/>
    <w:rsid w:val="00FA2B81"/>
    <w:rsid w:val="00FA49C5"/>
    <w:rsid w:val="00FA59F4"/>
    <w:rsid w:val="00FA5ECB"/>
    <w:rsid w:val="00FA6216"/>
    <w:rsid w:val="00FB0DBB"/>
    <w:rsid w:val="00FB0F29"/>
    <w:rsid w:val="00FB51D7"/>
    <w:rsid w:val="00FB67D5"/>
    <w:rsid w:val="00FB7071"/>
    <w:rsid w:val="00FB7DCA"/>
    <w:rsid w:val="00FD2105"/>
    <w:rsid w:val="00FD370B"/>
    <w:rsid w:val="00FD4B2B"/>
    <w:rsid w:val="00FD72B9"/>
    <w:rsid w:val="00FE2B93"/>
    <w:rsid w:val="00FE2FA5"/>
    <w:rsid w:val="00FE6000"/>
    <w:rsid w:val="00FE7E16"/>
    <w:rsid w:val="00FF7736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20" w:lineRule="exact"/>
      <w:ind w:left="-57" w:right="-113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0" w:lineRule="exact"/>
      <w:outlineLvl w:val="1"/>
    </w:pPr>
    <w:rPr>
      <w:sz w:val="24"/>
    </w:rPr>
  </w:style>
  <w:style w:type="paragraph" w:styleId="5">
    <w:name w:val="heading 5"/>
    <w:basedOn w:val="a"/>
    <w:next w:val="a"/>
    <w:qFormat/>
    <w:pPr>
      <w:keepNext/>
      <w:spacing w:line="240" w:lineRule="exact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position w:val="4"/>
      <w:sz w:val="24"/>
    </w:rPr>
  </w:style>
  <w:style w:type="paragraph" w:styleId="9">
    <w:name w:val="heading 9"/>
    <w:basedOn w:val="a"/>
    <w:next w:val="a"/>
    <w:qFormat/>
    <w:pPr>
      <w:keepNext/>
      <w:spacing w:line="400" w:lineRule="exact"/>
      <w:jc w:val="center"/>
      <w:outlineLvl w:val="8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BC5733"/>
    <w:pPr>
      <w:ind w:left="720"/>
      <w:contextualSpacing/>
    </w:pPr>
  </w:style>
  <w:style w:type="paragraph" w:styleId="a7">
    <w:name w:val="Balloon Text"/>
    <w:basedOn w:val="a"/>
    <w:link w:val="a8"/>
    <w:rsid w:val="00490D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90DC6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8D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20" w:lineRule="exact"/>
      <w:ind w:left="-57" w:right="-113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0" w:lineRule="exact"/>
      <w:outlineLvl w:val="1"/>
    </w:pPr>
    <w:rPr>
      <w:sz w:val="24"/>
    </w:rPr>
  </w:style>
  <w:style w:type="paragraph" w:styleId="5">
    <w:name w:val="heading 5"/>
    <w:basedOn w:val="a"/>
    <w:next w:val="a"/>
    <w:qFormat/>
    <w:pPr>
      <w:keepNext/>
      <w:spacing w:line="240" w:lineRule="exact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position w:val="4"/>
      <w:sz w:val="24"/>
    </w:rPr>
  </w:style>
  <w:style w:type="paragraph" w:styleId="9">
    <w:name w:val="heading 9"/>
    <w:basedOn w:val="a"/>
    <w:next w:val="a"/>
    <w:qFormat/>
    <w:pPr>
      <w:keepNext/>
      <w:spacing w:line="400" w:lineRule="exact"/>
      <w:jc w:val="center"/>
      <w:outlineLvl w:val="8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BC5733"/>
    <w:pPr>
      <w:ind w:left="720"/>
      <w:contextualSpacing/>
    </w:pPr>
  </w:style>
  <w:style w:type="paragraph" w:styleId="a7">
    <w:name w:val="Balloon Text"/>
    <w:basedOn w:val="a"/>
    <w:link w:val="a8"/>
    <w:rsid w:val="00490D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90DC6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8D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4;&#1088;&#1091;&#1075;&#1080;&#1077;%20&#1076;&#1086;&#1082;&#1091;&#1084;&#1077;&#1085;&#1090;&#1099;\f356f357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7108B-97E9-4E44-9EE0-EB9A0FAA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f356f357l</Template>
  <TotalTime>2379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В1</vt:lpstr>
    </vt:vector>
  </TitlesOfParts>
  <Company>UKBS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В1</dc:title>
  <dc:creator>KUBRINA</dc:creator>
  <cp:lastModifiedBy>Буров Михаил Андреевич</cp:lastModifiedBy>
  <cp:revision>1006</cp:revision>
  <cp:lastPrinted>2021-04-21T11:53:00Z</cp:lastPrinted>
  <dcterms:created xsi:type="dcterms:W3CDTF">2021-04-20T10:53:00Z</dcterms:created>
  <dcterms:modified xsi:type="dcterms:W3CDTF">2021-07-01T13:44:00Z</dcterms:modified>
</cp:coreProperties>
</file>