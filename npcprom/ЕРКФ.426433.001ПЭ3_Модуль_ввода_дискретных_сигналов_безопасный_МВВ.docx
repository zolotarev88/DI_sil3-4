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6" w:type="dxa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237"/>
        <w:gridCol w:w="567"/>
        <w:gridCol w:w="2438"/>
      </w:tblGrid>
      <w:tr w:rsidR="0071430F" w:rsidRPr="00A3303C">
        <w:trPr>
          <w:trHeight w:hRule="exact" w:val="460"/>
        </w:trPr>
        <w:tc>
          <w:tcPr>
            <w:tcW w:w="1134" w:type="dxa"/>
            <w:vAlign w:val="center"/>
          </w:tcPr>
          <w:p w:rsidR="0071430F" w:rsidRPr="001F606B" w:rsidRDefault="0071430F" w:rsidP="008D7519"/>
        </w:tc>
        <w:tc>
          <w:tcPr>
            <w:tcW w:w="6237" w:type="dxa"/>
            <w:vAlign w:val="center"/>
          </w:tcPr>
          <w:p w:rsidR="0071430F" w:rsidRPr="00762F63" w:rsidRDefault="00275679" w:rsidP="00362C9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62F63">
              <w:rPr>
                <w:rFonts w:ascii="Arial" w:hAnsi="Arial" w:cs="Arial"/>
                <w:b/>
                <w:i/>
                <w:sz w:val="24"/>
                <w:szCs w:val="24"/>
              </w:rPr>
              <w:t>Конденсаторы</w:t>
            </w:r>
          </w:p>
        </w:tc>
        <w:tc>
          <w:tcPr>
            <w:tcW w:w="567" w:type="dxa"/>
            <w:vAlign w:val="center"/>
          </w:tcPr>
          <w:p w:rsidR="0071430F" w:rsidRPr="00BC4532" w:rsidRDefault="0071430F" w:rsidP="00DC3015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71430F" w:rsidRPr="00BC4532" w:rsidRDefault="0071430F" w:rsidP="00127FD1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7A7AFC" w:rsidRPr="00A3303C">
        <w:trPr>
          <w:trHeight w:hRule="exact" w:val="460"/>
        </w:trPr>
        <w:tc>
          <w:tcPr>
            <w:tcW w:w="1134" w:type="dxa"/>
            <w:vAlign w:val="center"/>
          </w:tcPr>
          <w:p w:rsidR="007A7AFC" w:rsidRPr="00156488" w:rsidRDefault="000A3F5F" w:rsidP="00186208">
            <w:pPr>
              <w:jc w:val="center"/>
              <w:rPr>
                <w:rFonts w:ascii="Arial" w:hAnsi="Arial" w:cs="Arial"/>
                <w:i/>
              </w:rPr>
            </w:pPr>
            <w:r w:rsidRPr="00156488">
              <w:rPr>
                <w:rFonts w:ascii="Arial" w:hAnsi="Arial" w:cs="Arial"/>
                <w:i/>
              </w:rPr>
              <w:t>С</w:t>
            </w:r>
            <w:proofErr w:type="gramStart"/>
            <w:r w:rsidRPr="00156488">
              <w:rPr>
                <w:rFonts w:ascii="Arial" w:hAnsi="Arial" w:cs="Arial"/>
                <w:i/>
              </w:rPr>
              <w:t>1</w:t>
            </w:r>
            <w:proofErr w:type="gramEnd"/>
            <w:r w:rsidR="00E16662" w:rsidRPr="00156488">
              <w:rPr>
                <w:rFonts w:ascii="Arial" w:hAnsi="Arial" w:cs="Arial"/>
                <w:i/>
              </w:rPr>
              <w:t xml:space="preserve"> – С</w:t>
            </w:r>
            <w:r w:rsidR="00C67A61">
              <w:rPr>
                <w:rFonts w:ascii="Arial" w:hAnsi="Arial" w:cs="Arial"/>
                <w:i/>
              </w:rPr>
              <w:t>9</w:t>
            </w:r>
          </w:p>
        </w:tc>
        <w:tc>
          <w:tcPr>
            <w:tcW w:w="6237" w:type="dxa"/>
            <w:vAlign w:val="center"/>
          </w:tcPr>
          <w:p w:rsidR="007A7AFC" w:rsidRPr="003715D9" w:rsidRDefault="00762F63" w:rsidP="00762F6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0603 </w:t>
            </w:r>
            <w:r w:rsidR="003715D9">
              <w:rPr>
                <w:rFonts w:ascii="Arial" w:hAnsi="Arial" w:cs="Arial"/>
                <w:i/>
                <w:lang w:val="en-US"/>
              </w:rPr>
              <w:t xml:space="preserve">X7R 1000 </w:t>
            </w:r>
            <w:r w:rsidR="003715D9">
              <w:rPr>
                <w:rFonts w:ascii="Arial" w:hAnsi="Arial" w:cs="Arial"/>
                <w:i/>
              </w:rPr>
              <w:t xml:space="preserve">пФ </w:t>
            </w:r>
            <w:r w:rsidR="003715D9" w:rsidRPr="003715D9">
              <w:rPr>
                <w:rFonts w:ascii="Arial" w:hAnsi="Arial" w:cs="Arial"/>
                <w:i/>
              </w:rPr>
              <w:t>±</w:t>
            </w:r>
            <w:r w:rsidR="003715D9">
              <w:rPr>
                <w:rFonts w:ascii="Arial" w:hAnsi="Arial" w:cs="Arial"/>
                <w:i/>
              </w:rPr>
              <w:t>10% 50</w:t>
            </w:r>
            <w:proofErr w:type="gramStart"/>
            <w:r w:rsidR="003715D9"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7A7AFC" w:rsidRPr="003715D9" w:rsidRDefault="003715D9" w:rsidP="007A7AF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9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127FD1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7A7AFC" w:rsidRPr="00A3303C">
        <w:trPr>
          <w:trHeight w:hRule="exact" w:val="460"/>
        </w:trPr>
        <w:tc>
          <w:tcPr>
            <w:tcW w:w="1134" w:type="dxa"/>
            <w:vAlign w:val="center"/>
          </w:tcPr>
          <w:p w:rsidR="001D539F" w:rsidRPr="00156488" w:rsidRDefault="001D539F" w:rsidP="00186208">
            <w:pPr>
              <w:jc w:val="center"/>
              <w:rPr>
                <w:rFonts w:ascii="Arial" w:hAnsi="Arial" w:cs="Arial"/>
                <w:i/>
              </w:rPr>
            </w:pPr>
            <w:r w:rsidRPr="00156488">
              <w:rPr>
                <w:rFonts w:ascii="Arial" w:hAnsi="Arial" w:cs="Arial"/>
                <w:i/>
              </w:rPr>
              <w:t>С</w:t>
            </w:r>
            <w:r w:rsidR="003715D9">
              <w:rPr>
                <w:rFonts w:ascii="Arial" w:hAnsi="Arial" w:cs="Arial"/>
                <w:i/>
              </w:rPr>
              <w:t>10</w:t>
            </w:r>
          </w:p>
        </w:tc>
        <w:tc>
          <w:tcPr>
            <w:tcW w:w="6237" w:type="dxa"/>
            <w:vAlign w:val="center"/>
          </w:tcPr>
          <w:p w:rsidR="007A7AFC" w:rsidRPr="003715D9" w:rsidRDefault="001D539F" w:rsidP="004B5E0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</w:t>
            </w:r>
            <w:r w:rsidR="003715D9">
              <w:rPr>
                <w:rFonts w:ascii="Arial" w:hAnsi="Arial" w:cs="Arial"/>
                <w:i/>
              </w:rPr>
              <w:t xml:space="preserve">1210 </w:t>
            </w:r>
            <w:r w:rsidR="003715D9">
              <w:rPr>
                <w:rFonts w:ascii="Arial" w:hAnsi="Arial" w:cs="Arial"/>
                <w:i/>
                <w:lang w:val="en-US"/>
              </w:rPr>
              <w:t xml:space="preserve">X7R 10 </w:t>
            </w:r>
            <w:r w:rsidR="003715D9">
              <w:rPr>
                <w:rFonts w:ascii="Arial" w:hAnsi="Arial" w:cs="Arial"/>
                <w:i/>
              </w:rPr>
              <w:t xml:space="preserve">мкФ </w:t>
            </w:r>
            <w:r w:rsidR="003715D9">
              <w:rPr>
                <w:rFonts w:ascii="Arial" w:hAnsi="Arial" w:cs="Arial"/>
                <w:i/>
                <w:lang w:val="en-US"/>
              </w:rPr>
              <w:t>±</w:t>
            </w:r>
            <w:r w:rsidR="003715D9">
              <w:rPr>
                <w:rFonts w:ascii="Arial" w:hAnsi="Arial" w:cs="Arial"/>
                <w:i/>
              </w:rPr>
              <w:t>10% 50</w:t>
            </w:r>
            <w:proofErr w:type="gramStart"/>
            <w:r w:rsidR="003715D9"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7A7AFC" w:rsidRPr="003715D9" w:rsidRDefault="002649B7" w:rsidP="00DC3015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127FD1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2649B7" w:rsidRPr="00A3303C">
        <w:trPr>
          <w:trHeight w:hRule="exact" w:val="460"/>
        </w:trPr>
        <w:tc>
          <w:tcPr>
            <w:tcW w:w="1134" w:type="dxa"/>
            <w:vAlign w:val="center"/>
          </w:tcPr>
          <w:p w:rsidR="002649B7" w:rsidRPr="00156488" w:rsidRDefault="002649B7" w:rsidP="0018620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С11</w:t>
            </w:r>
          </w:p>
        </w:tc>
        <w:tc>
          <w:tcPr>
            <w:tcW w:w="6237" w:type="dxa"/>
            <w:vAlign w:val="center"/>
          </w:tcPr>
          <w:p w:rsidR="002649B7" w:rsidRPr="002649B7" w:rsidRDefault="002649B7" w:rsidP="004B5E0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SH063M0470B5S-1325 470 </w:t>
            </w:r>
            <w:r>
              <w:rPr>
                <w:rFonts w:ascii="Arial" w:hAnsi="Arial" w:cs="Arial"/>
                <w:i/>
              </w:rPr>
              <w:t xml:space="preserve">мкФ 63 В </w:t>
            </w:r>
            <w:r>
              <w:rPr>
                <w:rFonts w:ascii="Arial" w:hAnsi="Arial" w:cs="Arial"/>
                <w:i/>
                <w:lang w:val="en-US"/>
              </w:rPr>
              <w:t>±</w:t>
            </w:r>
            <w:r>
              <w:rPr>
                <w:rFonts w:ascii="Arial" w:hAnsi="Arial" w:cs="Arial"/>
                <w:i/>
              </w:rPr>
              <w:t xml:space="preserve"> 20%</w:t>
            </w:r>
            <w:r w:rsidR="00CB5E3B">
              <w:rPr>
                <w:rFonts w:ascii="Arial" w:hAnsi="Arial" w:cs="Arial"/>
                <w:i/>
              </w:rPr>
              <w:t xml:space="preserve"> 13*25</w:t>
            </w:r>
          </w:p>
        </w:tc>
        <w:tc>
          <w:tcPr>
            <w:tcW w:w="567" w:type="dxa"/>
            <w:vAlign w:val="center"/>
          </w:tcPr>
          <w:p w:rsidR="002649B7" w:rsidRDefault="002649B7" w:rsidP="00DC3015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2649B7" w:rsidRPr="00BC4532" w:rsidRDefault="002649B7" w:rsidP="00127FD1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7A7AFC" w:rsidRPr="00A3303C">
        <w:trPr>
          <w:trHeight w:hRule="exact" w:val="460"/>
        </w:trPr>
        <w:tc>
          <w:tcPr>
            <w:tcW w:w="1134" w:type="dxa"/>
            <w:vAlign w:val="center"/>
          </w:tcPr>
          <w:p w:rsidR="000E7AC2" w:rsidRPr="00156488" w:rsidRDefault="000E7AC2" w:rsidP="00186208">
            <w:pPr>
              <w:jc w:val="center"/>
              <w:rPr>
                <w:rFonts w:ascii="Arial" w:hAnsi="Arial" w:cs="Arial"/>
                <w:i/>
              </w:rPr>
            </w:pPr>
            <w:r w:rsidRPr="00156488">
              <w:rPr>
                <w:rFonts w:ascii="Arial" w:hAnsi="Arial" w:cs="Arial"/>
                <w:i/>
              </w:rPr>
              <w:t>С</w:t>
            </w:r>
            <w:r w:rsidR="002649B7">
              <w:rPr>
                <w:rFonts w:ascii="Arial" w:hAnsi="Arial" w:cs="Arial"/>
                <w:i/>
              </w:rPr>
              <w:t>12</w:t>
            </w:r>
          </w:p>
        </w:tc>
        <w:tc>
          <w:tcPr>
            <w:tcW w:w="6237" w:type="dxa"/>
            <w:vAlign w:val="center"/>
          </w:tcPr>
          <w:p w:rsidR="007A7AFC" w:rsidRPr="002649B7" w:rsidRDefault="000E7AC2" w:rsidP="00D716A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</w:t>
            </w:r>
            <w:r w:rsidR="002649B7">
              <w:rPr>
                <w:rFonts w:ascii="Arial" w:hAnsi="Arial" w:cs="Arial"/>
                <w:i/>
              </w:rPr>
              <w:t xml:space="preserve">п </w:t>
            </w:r>
            <w:r w:rsidR="00DD3680">
              <w:rPr>
                <w:rFonts w:ascii="Arial" w:hAnsi="Arial" w:cs="Arial"/>
                <w:i/>
                <w:lang w:val="en-US"/>
              </w:rPr>
              <w:t>0603</w:t>
            </w:r>
            <w:r w:rsidR="002649B7">
              <w:rPr>
                <w:rFonts w:ascii="Arial" w:hAnsi="Arial" w:cs="Arial"/>
                <w:i/>
              </w:rPr>
              <w:t xml:space="preserve"> </w:t>
            </w:r>
            <w:r w:rsidR="002649B7">
              <w:rPr>
                <w:rFonts w:ascii="Arial" w:hAnsi="Arial" w:cs="Arial"/>
                <w:i/>
                <w:lang w:val="en-US"/>
              </w:rPr>
              <w:t xml:space="preserve">X7R 1 </w:t>
            </w:r>
            <w:r w:rsidR="002649B7">
              <w:rPr>
                <w:rFonts w:ascii="Arial" w:hAnsi="Arial" w:cs="Arial"/>
                <w:i/>
              </w:rPr>
              <w:t xml:space="preserve">мкФ </w:t>
            </w:r>
            <w:r w:rsidR="002649B7">
              <w:rPr>
                <w:rFonts w:ascii="Arial" w:hAnsi="Arial" w:cs="Arial"/>
                <w:i/>
                <w:lang w:val="en-US"/>
              </w:rPr>
              <w:t>±</w:t>
            </w:r>
            <w:r w:rsidR="002649B7">
              <w:rPr>
                <w:rFonts w:ascii="Arial" w:hAnsi="Arial" w:cs="Arial"/>
                <w:i/>
              </w:rPr>
              <w:t>10% 50</w:t>
            </w:r>
            <w:proofErr w:type="gramStart"/>
            <w:r w:rsidR="002649B7"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7A7AFC" w:rsidRPr="002649B7" w:rsidRDefault="002649B7" w:rsidP="000947F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8625C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7A7AFC" w:rsidRPr="003E5E4C">
        <w:trPr>
          <w:trHeight w:hRule="exact" w:val="460"/>
        </w:trPr>
        <w:tc>
          <w:tcPr>
            <w:tcW w:w="1134" w:type="dxa"/>
            <w:vAlign w:val="center"/>
          </w:tcPr>
          <w:p w:rsidR="000B2BD2" w:rsidRPr="00156488" w:rsidRDefault="000B2BD2" w:rsidP="00186208">
            <w:pPr>
              <w:jc w:val="center"/>
              <w:rPr>
                <w:rFonts w:ascii="Arial" w:hAnsi="Arial" w:cs="Arial"/>
                <w:i/>
              </w:rPr>
            </w:pPr>
            <w:r w:rsidRPr="00156488">
              <w:rPr>
                <w:rFonts w:ascii="Arial" w:hAnsi="Arial" w:cs="Arial"/>
                <w:i/>
              </w:rPr>
              <w:t>С</w:t>
            </w:r>
            <w:r w:rsidR="002649B7">
              <w:rPr>
                <w:rFonts w:ascii="Arial" w:hAnsi="Arial" w:cs="Arial"/>
                <w:i/>
              </w:rPr>
              <w:t>13</w:t>
            </w:r>
          </w:p>
        </w:tc>
        <w:tc>
          <w:tcPr>
            <w:tcW w:w="6237" w:type="dxa"/>
            <w:vAlign w:val="center"/>
          </w:tcPr>
          <w:p w:rsidR="007A7AFC" w:rsidRPr="00C34E05" w:rsidRDefault="00DD3680" w:rsidP="00C34E0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</w:t>
            </w:r>
            <w:r>
              <w:rPr>
                <w:rFonts w:ascii="Arial" w:hAnsi="Arial" w:cs="Arial"/>
                <w:i/>
                <w:lang w:val="en-US"/>
              </w:rPr>
              <w:t>1210 X7R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10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мк</w:t>
            </w:r>
            <w:r w:rsidR="000B2BD2">
              <w:rPr>
                <w:rFonts w:ascii="Arial" w:hAnsi="Arial" w:cs="Arial"/>
                <w:i/>
              </w:rPr>
              <w:t>Ф</w:t>
            </w:r>
            <w:r w:rsidR="00A153FD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±</w:t>
            </w:r>
            <w:r>
              <w:rPr>
                <w:rFonts w:ascii="Arial" w:hAnsi="Arial" w:cs="Arial"/>
                <w:i/>
              </w:rPr>
              <w:t>10</w:t>
            </w:r>
            <w:r w:rsidR="00762F63">
              <w:rPr>
                <w:rFonts w:ascii="Arial" w:hAnsi="Arial" w:cs="Arial"/>
                <w:i/>
                <w:lang w:val="en-US"/>
              </w:rPr>
              <w:t>% 50</w:t>
            </w:r>
            <w:proofErr w:type="gramStart"/>
            <w:r w:rsidR="00762F63"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7A7AFC" w:rsidRPr="00DD3680" w:rsidRDefault="00DD3680" w:rsidP="005F6615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8625C9">
            <w:pPr>
              <w:rPr>
                <w:rFonts w:ascii="Arial" w:hAnsi="Arial" w:cs="Arial"/>
                <w:i/>
              </w:rPr>
            </w:pPr>
          </w:p>
        </w:tc>
      </w:tr>
      <w:tr w:rsidR="007A7AFC" w:rsidRPr="003E5E4C">
        <w:trPr>
          <w:trHeight w:hRule="exact" w:val="460"/>
        </w:trPr>
        <w:tc>
          <w:tcPr>
            <w:tcW w:w="1134" w:type="dxa"/>
            <w:vAlign w:val="center"/>
          </w:tcPr>
          <w:p w:rsidR="007A7AFC" w:rsidRPr="00156488" w:rsidRDefault="00FA5ECB" w:rsidP="00186208">
            <w:pPr>
              <w:jc w:val="center"/>
              <w:rPr>
                <w:rFonts w:ascii="Arial" w:hAnsi="Arial" w:cs="Arial"/>
                <w:i/>
              </w:rPr>
            </w:pPr>
            <w:r w:rsidRPr="00DD3680">
              <w:rPr>
                <w:rFonts w:ascii="Arial" w:hAnsi="Arial" w:cs="Arial"/>
                <w:i/>
                <w:highlight w:val="yellow"/>
              </w:rPr>
              <w:t>С</w:t>
            </w:r>
            <w:r w:rsidR="002649B7" w:rsidRPr="00DD3680">
              <w:rPr>
                <w:rFonts w:ascii="Arial" w:hAnsi="Arial" w:cs="Arial"/>
                <w:i/>
                <w:highlight w:val="yellow"/>
              </w:rPr>
              <w:t>14, С15</w:t>
            </w:r>
          </w:p>
        </w:tc>
        <w:tc>
          <w:tcPr>
            <w:tcW w:w="6237" w:type="dxa"/>
            <w:vAlign w:val="center"/>
          </w:tcPr>
          <w:p w:rsidR="007A7AFC" w:rsidRPr="00762F63" w:rsidRDefault="00FA5ECB" w:rsidP="00CB5E3B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Чип 1206 </w:t>
            </w:r>
            <w:r w:rsidR="002649B7">
              <w:rPr>
                <w:rFonts w:ascii="Arial" w:hAnsi="Arial" w:cs="Arial"/>
                <w:i/>
                <w:lang w:val="en-US"/>
              </w:rPr>
              <w:t xml:space="preserve">X7R 1000 </w:t>
            </w:r>
            <w:r w:rsidR="002649B7">
              <w:rPr>
                <w:rFonts w:ascii="Arial" w:hAnsi="Arial" w:cs="Arial"/>
                <w:i/>
              </w:rPr>
              <w:t>пФ</w:t>
            </w:r>
            <w:r w:rsidR="0031261C">
              <w:rPr>
                <w:rFonts w:ascii="Arial" w:hAnsi="Arial" w:cs="Arial"/>
                <w:i/>
              </w:rPr>
              <w:t xml:space="preserve"> </w:t>
            </w:r>
            <w:r w:rsidR="002649B7">
              <w:rPr>
                <w:rFonts w:ascii="Arial" w:hAnsi="Arial" w:cs="Arial"/>
                <w:i/>
              </w:rPr>
              <w:t>±1</w:t>
            </w:r>
            <w:r w:rsidR="00762F63">
              <w:rPr>
                <w:rFonts w:ascii="Arial" w:hAnsi="Arial" w:cs="Arial"/>
                <w:i/>
              </w:rPr>
              <w:t>0%</w:t>
            </w:r>
            <w:r w:rsidR="00762F63">
              <w:rPr>
                <w:rFonts w:ascii="Arial" w:hAnsi="Arial" w:cs="Arial"/>
                <w:i/>
                <w:lang w:val="en-US"/>
              </w:rPr>
              <w:t xml:space="preserve"> </w:t>
            </w:r>
            <w:r w:rsidR="002649B7">
              <w:rPr>
                <w:rFonts w:ascii="Arial" w:hAnsi="Arial" w:cs="Arial"/>
                <w:i/>
              </w:rPr>
              <w:t>2000</w:t>
            </w:r>
            <w:proofErr w:type="gramStart"/>
            <w:r w:rsidR="003A4AB3"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7A7AFC" w:rsidRPr="00DD3680" w:rsidRDefault="00DD3680" w:rsidP="00DF0B9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0947FC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7A7AFC" w:rsidRPr="003E5E4C">
        <w:trPr>
          <w:trHeight w:hRule="exact" w:val="460"/>
        </w:trPr>
        <w:tc>
          <w:tcPr>
            <w:tcW w:w="1134" w:type="dxa"/>
            <w:vAlign w:val="center"/>
          </w:tcPr>
          <w:p w:rsidR="007A7AFC" w:rsidRPr="00156488" w:rsidRDefault="005E6292" w:rsidP="00186208">
            <w:pPr>
              <w:jc w:val="center"/>
              <w:rPr>
                <w:rFonts w:ascii="Arial" w:hAnsi="Arial" w:cs="Arial"/>
                <w:i/>
              </w:rPr>
            </w:pPr>
            <w:r w:rsidRPr="00156488">
              <w:rPr>
                <w:rFonts w:ascii="Arial" w:hAnsi="Arial" w:cs="Arial"/>
                <w:i/>
              </w:rPr>
              <w:t>С</w:t>
            </w:r>
            <w:r w:rsidR="00DD3680">
              <w:rPr>
                <w:rFonts w:ascii="Arial" w:hAnsi="Arial" w:cs="Arial"/>
                <w:i/>
              </w:rPr>
              <w:t>16, С17</w:t>
            </w:r>
          </w:p>
        </w:tc>
        <w:tc>
          <w:tcPr>
            <w:tcW w:w="6237" w:type="dxa"/>
            <w:vAlign w:val="center"/>
          </w:tcPr>
          <w:p w:rsidR="007A7AFC" w:rsidRPr="00762F63" w:rsidRDefault="00DD3680" w:rsidP="00762F63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Чип 1210 </w:t>
            </w:r>
            <w:r>
              <w:rPr>
                <w:rFonts w:ascii="Arial" w:hAnsi="Arial" w:cs="Arial"/>
                <w:i/>
                <w:lang w:val="en-US"/>
              </w:rPr>
              <w:t>X7R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5E6292">
              <w:rPr>
                <w:rFonts w:ascii="Arial" w:hAnsi="Arial" w:cs="Arial"/>
                <w:i/>
              </w:rPr>
              <w:t>1</w:t>
            </w:r>
            <w:r>
              <w:rPr>
                <w:rFonts w:ascii="Arial" w:hAnsi="Arial" w:cs="Arial"/>
                <w:i/>
                <w:lang w:val="en-US"/>
              </w:rPr>
              <w:t>0</w:t>
            </w:r>
            <w:r w:rsidR="005E6292">
              <w:rPr>
                <w:rFonts w:ascii="Arial" w:hAnsi="Arial" w:cs="Arial"/>
                <w:i/>
              </w:rPr>
              <w:t xml:space="preserve"> мкФ</w:t>
            </w:r>
            <w:r w:rsidR="00762F63">
              <w:rPr>
                <w:rFonts w:ascii="Arial" w:hAnsi="Arial" w:cs="Arial"/>
                <w:i/>
                <w:lang w:val="en-US"/>
              </w:rPr>
              <w:t xml:space="preserve"> </w:t>
            </w:r>
            <w:r w:rsidR="00762F63">
              <w:rPr>
                <w:rFonts w:ascii="Arial" w:hAnsi="Arial" w:cs="Arial"/>
                <w:i/>
              </w:rPr>
              <w:t>±10%</w:t>
            </w:r>
            <w:r w:rsidR="0031261C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31261C"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7A7AFC" w:rsidRPr="00DD3680" w:rsidRDefault="00DD3680" w:rsidP="007A7AF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0947FC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</w:tr>
      <w:tr w:rsidR="007A7AFC" w:rsidRPr="003E5E4C">
        <w:trPr>
          <w:trHeight w:hRule="exact" w:val="460"/>
        </w:trPr>
        <w:tc>
          <w:tcPr>
            <w:tcW w:w="1134" w:type="dxa"/>
            <w:vAlign w:val="center"/>
          </w:tcPr>
          <w:p w:rsidR="009502F6" w:rsidRPr="00156488" w:rsidRDefault="009502F6" w:rsidP="00186208">
            <w:pPr>
              <w:jc w:val="center"/>
              <w:rPr>
                <w:rFonts w:ascii="Arial" w:hAnsi="Arial" w:cs="Arial"/>
                <w:i/>
              </w:rPr>
            </w:pPr>
            <w:r w:rsidRPr="00156488">
              <w:rPr>
                <w:rFonts w:ascii="Arial" w:hAnsi="Arial" w:cs="Arial"/>
                <w:i/>
              </w:rPr>
              <w:t>С</w:t>
            </w:r>
            <w:r w:rsidR="00DD3680">
              <w:rPr>
                <w:rFonts w:ascii="Arial" w:hAnsi="Arial" w:cs="Arial"/>
                <w:i/>
              </w:rPr>
              <w:t>18</w:t>
            </w:r>
          </w:p>
        </w:tc>
        <w:tc>
          <w:tcPr>
            <w:tcW w:w="6237" w:type="dxa"/>
            <w:vAlign w:val="center"/>
          </w:tcPr>
          <w:p w:rsidR="007A7AFC" w:rsidRPr="00762F63" w:rsidRDefault="00DD3680" w:rsidP="00DD3680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Чип 0603 </w:t>
            </w:r>
            <w:r>
              <w:rPr>
                <w:rFonts w:ascii="Arial" w:hAnsi="Arial" w:cs="Arial"/>
                <w:i/>
                <w:lang w:val="en-US"/>
              </w:rPr>
              <w:t>X7R</w:t>
            </w:r>
            <w:r w:rsidR="002F7287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1 мк</w:t>
            </w:r>
            <w:r w:rsidR="00433E12">
              <w:rPr>
                <w:rFonts w:ascii="Arial" w:hAnsi="Arial" w:cs="Arial"/>
                <w:i/>
              </w:rPr>
              <w:t>Ф</w:t>
            </w:r>
            <w:r w:rsidR="00780388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±10</w:t>
            </w:r>
            <w:r w:rsidR="00762F63">
              <w:rPr>
                <w:rFonts w:ascii="Arial" w:hAnsi="Arial" w:cs="Arial"/>
                <w:i/>
              </w:rPr>
              <w:t>%</w:t>
            </w:r>
            <w:r w:rsidR="00762F63">
              <w:rPr>
                <w:rFonts w:ascii="Arial" w:hAnsi="Arial" w:cs="Arial"/>
                <w:i/>
                <w:lang w:val="en-US"/>
              </w:rPr>
              <w:t xml:space="preserve"> </w:t>
            </w:r>
            <w:r w:rsidR="00780388">
              <w:rPr>
                <w:rFonts w:ascii="Arial" w:hAnsi="Arial" w:cs="Arial"/>
                <w:i/>
              </w:rPr>
              <w:t>50</w:t>
            </w:r>
            <w:proofErr w:type="gramStart"/>
            <w:r w:rsidR="00780388"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7A7AFC" w:rsidRPr="00DD3680" w:rsidRDefault="00DD3680" w:rsidP="00DF0B9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8D7519">
            <w:pPr>
              <w:rPr>
                <w:lang w:val="en-US"/>
              </w:rPr>
            </w:pPr>
          </w:p>
        </w:tc>
      </w:tr>
      <w:tr w:rsidR="007A7AFC" w:rsidRPr="003E5E4C">
        <w:trPr>
          <w:trHeight w:hRule="exact" w:val="460"/>
        </w:trPr>
        <w:tc>
          <w:tcPr>
            <w:tcW w:w="1134" w:type="dxa"/>
            <w:vAlign w:val="center"/>
          </w:tcPr>
          <w:p w:rsidR="007A7AFC" w:rsidRPr="00DD3680" w:rsidRDefault="00433E12" w:rsidP="00186208">
            <w:pPr>
              <w:jc w:val="center"/>
              <w:rPr>
                <w:rFonts w:ascii="Arial" w:hAnsi="Arial" w:cs="Arial"/>
                <w:i/>
              </w:rPr>
            </w:pPr>
            <w:r w:rsidRPr="00156488">
              <w:rPr>
                <w:rFonts w:ascii="Arial" w:hAnsi="Arial" w:cs="Arial"/>
                <w:i/>
              </w:rPr>
              <w:t>С</w:t>
            </w:r>
            <w:r w:rsidR="00DD3680">
              <w:rPr>
                <w:rFonts w:ascii="Arial" w:hAnsi="Arial" w:cs="Arial"/>
                <w:i/>
              </w:rPr>
              <w:t>19, С20</w:t>
            </w:r>
          </w:p>
        </w:tc>
        <w:tc>
          <w:tcPr>
            <w:tcW w:w="6237" w:type="dxa"/>
            <w:vAlign w:val="center"/>
          </w:tcPr>
          <w:p w:rsidR="007A7AFC" w:rsidRPr="00762F63" w:rsidRDefault="00433E12" w:rsidP="00762F63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DD3680">
              <w:rPr>
                <w:rFonts w:ascii="Arial" w:hAnsi="Arial" w:cs="Arial"/>
                <w:i/>
              </w:rPr>
              <w:t xml:space="preserve">Чип 0603 </w:t>
            </w:r>
            <w:r w:rsidR="00DD3680">
              <w:rPr>
                <w:rFonts w:ascii="Arial" w:hAnsi="Arial" w:cs="Arial"/>
                <w:i/>
                <w:lang w:val="en-US"/>
              </w:rPr>
              <w:t>X5R</w:t>
            </w:r>
            <w:r w:rsidR="00073809">
              <w:rPr>
                <w:rFonts w:ascii="Arial" w:hAnsi="Arial" w:cs="Arial"/>
                <w:i/>
              </w:rPr>
              <w:t xml:space="preserve"> 0,1 мкФ</w:t>
            </w:r>
            <w:r w:rsidR="0031261C">
              <w:rPr>
                <w:rFonts w:ascii="Arial" w:hAnsi="Arial" w:cs="Arial"/>
                <w:i/>
              </w:rPr>
              <w:t xml:space="preserve"> </w:t>
            </w:r>
            <w:r w:rsidR="00762F63">
              <w:rPr>
                <w:rFonts w:ascii="Arial" w:hAnsi="Arial" w:cs="Arial"/>
                <w:i/>
              </w:rPr>
              <w:t>±10 %</w:t>
            </w:r>
            <w:r w:rsidR="00762F63">
              <w:rPr>
                <w:rFonts w:ascii="Arial" w:hAnsi="Arial" w:cs="Arial"/>
                <w:i/>
                <w:lang w:val="en-US"/>
              </w:rPr>
              <w:t xml:space="preserve"> </w:t>
            </w:r>
            <w:r w:rsidR="0031261C">
              <w:rPr>
                <w:rFonts w:ascii="Arial" w:hAnsi="Arial" w:cs="Arial"/>
                <w:i/>
              </w:rPr>
              <w:t>50</w:t>
            </w:r>
            <w:proofErr w:type="gramStart"/>
            <w:r w:rsidR="0031261C"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7A7AFC" w:rsidRPr="00233BD8" w:rsidRDefault="00DD3680" w:rsidP="00DF0B9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8625C9">
            <w:pPr>
              <w:rPr>
                <w:rFonts w:ascii="Arial" w:hAnsi="Arial" w:cs="Arial"/>
                <w:i/>
              </w:rPr>
            </w:pPr>
          </w:p>
        </w:tc>
      </w:tr>
      <w:tr w:rsidR="00C704DC" w:rsidRPr="003E5E4C">
        <w:trPr>
          <w:trHeight w:hRule="exact" w:val="460"/>
        </w:trPr>
        <w:tc>
          <w:tcPr>
            <w:tcW w:w="1134" w:type="dxa"/>
            <w:vAlign w:val="center"/>
          </w:tcPr>
          <w:p w:rsidR="00C704DC" w:rsidRPr="00DD3680" w:rsidRDefault="00C704DC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156488">
              <w:rPr>
                <w:rFonts w:ascii="Arial" w:hAnsi="Arial" w:cs="Arial"/>
                <w:i/>
              </w:rPr>
              <w:t>С</w:t>
            </w:r>
            <w:r w:rsidR="00DD3680">
              <w:rPr>
                <w:rFonts w:ascii="Arial" w:hAnsi="Arial" w:cs="Arial"/>
                <w:i/>
                <w:lang w:val="en-US"/>
              </w:rPr>
              <w:t>21</w:t>
            </w:r>
          </w:p>
        </w:tc>
        <w:tc>
          <w:tcPr>
            <w:tcW w:w="6237" w:type="dxa"/>
            <w:vAlign w:val="center"/>
          </w:tcPr>
          <w:p w:rsidR="00C704DC" w:rsidRPr="00762F63" w:rsidRDefault="00DD3680" w:rsidP="00DD3680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Чип 0</w:t>
            </w:r>
            <w:r>
              <w:rPr>
                <w:rFonts w:ascii="Arial" w:hAnsi="Arial" w:cs="Arial"/>
                <w:i/>
                <w:lang w:val="en-US"/>
              </w:rPr>
              <w:t>603 X7R</w:t>
            </w:r>
            <w:r>
              <w:rPr>
                <w:rFonts w:ascii="Arial" w:hAnsi="Arial" w:cs="Arial"/>
                <w:i/>
              </w:rPr>
              <w:t xml:space="preserve"> 1 мк</w:t>
            </w:r>
            <w:r w:rsidR="00C704DC">
              <w:rPr>
                <w:rFonts w:ascii="Arial" w:hAnsi="Arial" w:cs="Arial"/>
                <w:i/>
              </w:rPr>
              <w:t>Ф</w:t>
            </w:r>
            <w:r w:rsidR="00C704DC"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±10</w:t>
            </w:r>
            <w:r w:rsidR="00C704DC">
              <w:rPr>
                <w:rFonts w:ascii="Arial" w:hAnsi="Arial" w:cs="Arial"/>
                <w:i/>
              </w:rPr>
              <w:t>% 50</w:t>
            </w:r>
            <w:proofErr w:type="gramStart"/>
            <w:r w:rsidR="00C704DC"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C704DC" w:rsidRPr="00DD3680" w:rsidRDefault="00DD3680" w:rsidP="00E316E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C704DC" w:rsidRPr="00BC4532" w:rsidRDefault="00C704DC" w:rsidP="008625C9">
            <w:pPr>
              <w:rPr>
                <w:rFonts w:ascii="Arial" w:hAnsi="Arial" w:cs="Arial"/>
                <w:i/>
              </w:rPr>
            </w:pPr>
          </w:p>
        </w:tc>
      </w:tr>
      <w:tr w:rsidR="00C704DC" w:rsidRPr="003E5E4C">
        <w:trPr>
          <w:trHeight w:hRule="exact" w:val="460"/>
        </w:trPr>
        <w:tc>
          <w:tcPr>
            <w:tcW w:w="1134" w:type="dxa"/>
            <w:vAlign w:val="center"/>
          </w:tcPr>
          <w:p w:rsidR="00C704DC" w:rsidRPr="00DD3680" w:rsidRDefault="00C704DC" w:rsidP="00E316E1">
            <w:pPr>
              <w:jc w:val="center"/>
              <w:rPr>
                <w:rFonts w:ascii="Arial" w:hAnsi="Arial" w:cs="Arial"/>
                <w:i/>
                <w:color w:val="FF0000"/>
              </w:rPr>
            </w:pPr>
            <w:r w:rsidRPr="00DD3680">
              <w:rPr>
                <w:rFonts w:ascii="Arial" w:hAnsi="Arial" w:cs="Arial"/>
                <w:i/>
                <w:highlight w:val="yellow"/>
              </w:rPr>
              <w:t>С</w:t>
            </w:r>
            <w:r w:rsidR="00DD3680" w:rsidRPr="00DD3680">
              <w:rPr>
                <w:rFonts w:ascii="Arial" w:hAnsi="Arial" w:cs="Arial"/>
                <w:i/>
                <w:highlight w:val="yellow"/>
              </w:rPr>
              <w:t>22</w:t>
            </w:r>
          </w:p>
        </w:tc>
        <w:tc>
          <w:tcPr>
            <w:tcW w:w="6237" w:type="dxa"/>
            <w:vAlign w:val="center"/>
          </w:tcPr>
          <w:p w:rsidR="00C704DC" w:rsidRPr="00762F63" w:rsidRDefault="00DD3680" w:rsidP="00CB5E3B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Чип 1206 </w:t>
            </w:r>
            <w:r>
              <w:rPr>
                <w:rFonts w:ascii="Arial" w:hAnsi="Arial" w:cs="Arial"/>
                <w:i/>
                <w:lang w:val="en-US"/>
              </w:rPr>
              <w:t>X7R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C704DC">
              <w:rPr>
                <w:rFonts w:ascii="Arial" w:hAnsi="Arial" w:cs="Arial"/>
                <w:i/>
              </w:rPr>
              <w:t>1</w:t>
            </w:r>
            <w:r>
              <w:rPr>
                <w:rFonts w:ascii="Arial" w:hAnsi="Arial" w:cs="Arial"/>
                <w:i/>
                <w:lang w:val="en-US"/>
              </w:rPr>
              <w:t>000</w:t>
            </w:r>
            <w:r>
              <w:rPr>
                <w:rFonts w:ascii="Arial" w:hAnsi="Arial" w:cs="Arial"/>
                <w:i/>
              </w:rPr>
              <w:t xml:space="preserve"> п</w:t>
            </w:r>
            <w:r w:rsidR="00C704DC">
              <w:rPr>
                <w:rFonts w:ascii="Arial" w:hAnsi="Arial" w:cs="Arial"/>
                <w:i/>
              </w:rPr>
              <w:t>Ф ±10%</w:t>
            </w:r>
            <w:r w:rsidR="00C704DC"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2000</w:t>
            </w:r>
            <w:proofErr w:type="gramStart"/>
            <w:r w:rsidR="00C704DC"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C704DC" w:rsidRPr="00DD3680" w:rsidRDefault="00DD3680" w:rsidP="00E316E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C704DC" w:rsidRPr="00E667C5" w:rsidRDefault="00C704DC" w:rsidP="000947F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704DC" w:rsidRPr="003E5E4C">
        <w:trPr>
          <w:trHeight w:hRule="exact" w:val="460"/>
        </w:trPr>
        <w:tc>
          <w:tcPr>
            <w:tcW w:w="1134" w:type="dxa"/>
            <w:vAlign w:val="center"/>
          </w:tcPr>
          <w:p w:rsidR="00C704DC" w:rsidRPr="00156488" w:rsidRDefault="00C704DC" w:rsidP="00E316E1">
            <w:pPr>
              <w:jc w:val="center"/>
              <w:rPr>
                <w:rFonts w:ascii="Arial" w:hAnsi="Arial" w:cs="Arial"/>
                <w:i/>
              </w:rPr>
            </w:pPr>
            <w:r w:rsidRPr="00156488">
              <w:rPr>
                <w:rFonts w:ascii="Arial" w:hAnsi="Arial" w:cs="Arial"/>
                <w:i/>
              </w:rPr>
              <w:t>С</w:t>
            </w:r>
            <w:r w:rsidR="003D75B2">
              <w:rPr>
                <w:rFonts w:ascii="Arial" w:hAnsi="Arial" w:cs="Arial"/>
                <w:i/>
              </w:rPr>
              <w:t>23 – С25</w:t>
            </w:r>
          </w:p>
        </w:tc>
        <w:tc>
          <w:tcPr>
            <w:tcW w:w="6237" w:type="dxa"/>
            <w:vAlign w:val="center"/>
          </w:tcPr>
          <w:p w:rsidR="00C704DC" w:rsidRPr="00762F63" w:rsidRDefault="00C704DC" w:rsidP="00E316E1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Чип 0603</w:t>
            </w:r>
            <w:r w:rsidR="003D75B2">
              <w:rPr>
                <w:rFonts w:ascii="Arial" w:hAnsi="Arial" w:cs="Arial"/>
                <w:i/>
              </w:rPr>
              <w:t xml:space="preserve"> </w:t>
            </w:r>
            <w:r w:rsidR="003D75B2">
              <w:rPr>
                <w:rFonts w:ascii="Arial" w:hAnsi="Arial" w:cs="Arial"/>
                <w:i/>
                <w:lang w:val="en-US"/>
              </w:rPr>
              <w:t>X5R</w:t>
            </w:r>
            <w:r w:rsidR="003D75B2">
              <w:rPr>
                <w:rFonts w:ascii="Arial" w:hAnsi="Arial" w:cs="Arial"/>
                <w:i/>
              </w:rPr>
              <w:t xml:space="preserve"> 0,</w:t>
            </w:r>
            <w:r>
              <w:rPr>
                <w:rFonts w:ascii="Arial" w:hAnsi="Arial" w:cs="Arial"/>
                <w:i/>
              </w:rPr>
              <w:t xml:space="preserve">1 мкФ </w:t>
            </w:r>
            <w:r w:rsidR="00CB5E3B">
              <w:rPr>
                <w:rFonts w:ascii="Arial" w:hAnsi="Arial" w:cs="Arial"/>
                <w:i/>
                <w:lang w:val="en-US"/>
              </w:rPr>
              <w:t>±5</w:t>
            </w:r>
            <w:r>
              <w:rPr>
                <w:rFonts w:ascii="Arial" w:hAnsi="Arial" w:cs="Arial"/>
                <w:i/>
                <w:lang w:val="en-US"/>
              </w:rPr>
              <w:t>% 50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C704DC" w:rsidRPr="00E918E3" w:rsidRDefault="003D75B2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3</w:t>
            </w:r>
          </w:p>
        </w:tc>
        <w:tc>
          <w:tcPr>
            <w:tcW w:w="2438" w:type="dxa"/>
            <w:vAlign w:val="center"/>
          </w:tcPr>
          <w:p w:rsidR="00C704DC" w:rsidRPr="00BC4532" w:rsidRDefault="00C704DC" w:rsidP="008625C9">
            <w:pPr>
              <w:rPr>
                <w:rFonts w:ascii="Arial" w:hAnsi="Arial" w:cs="Arial"/>
                <w:i/>
              </w:rPr>
            </w:pPr>
          </w:p>
        </w:tc>
      </w:tr>
      <w:tr w:rsidR="00C704DC" w:rsidRPr="00A3303C">
        <w:trPr>
          <w:trHeight w:hRule="exact" w:val="460"/>
        </w:trPr>
        <w:tc>
          <w:tcPr>
            <w:tcW w:w="1134" w:type="dxa"/>
            <w:vAlign w:val="center"/>
          </w:tcPr>
          <w:p w:rsidR="00C704DC" w:rsidRPr="00CB5E3B" w:rsidRDefault="00C704DC" w:rsidP="00E316E1">
            <w:pPr>
              <w:jc w:val="center"/>
              <w:rPr>
                <w:rFonts w:ascii="Arial" w:hAnsi="Arial" w:cs="Arial"/>
                <w:i/>
              </w:rPr>
            </w:pPr>
            <w:r w:rsidRPr="00156488">
              <w:rPr>
                <w:rFonts w:ascii="Arial" w:hAnsi="Arial" w:cs="Arial"/>
                <w:i/>
              </w:rPr>
              <w:t>С</w:t>
            </w:r>
            <w:r w:rsidR="00CB5E3B">
              <w:rPr>
                <w:rFonts w:ascii="Arial" w:hAnsi="Arial" w:cs="Arial"/>
                <w:i/>
              </w:rPr>
              <w:t>26</w:t>
            </w:r>
            <w:r w:rsidR="00CB5E3B">
              <w:rPr>
                <w:rFonts w:ascii="Arial" w:hAnsi="Arial" w:cs="Arial"/>
                <w:i/>
                <w:lang w:val="en-US"/>
              </w:rPr>
              <w:t>,</w:t>
            </w:r>
            <w:r w:rsidR="00CB5E3B" w:rsidRPr="00CB5E3B">
              <w:rPr>
                <w:rFonts w:ascii="Arial" w:hAnsi="Arial" w:cs="Arial"/>
                <w:i/>
              </w:rPr>
              <w:t xml:space="preserve"> </w:t>
            </w:r>
            <w:r w:rsidR="00CB5E3B">
              <w:rPr>
                <w:rFonts w:ascii="Arial" w:hAnsi="Arial" w:cs="Arial"/>
                <w:i/>
                <w:lang w:val="en-US"/>
              </w:rPr>
              <w:t>C</w:t>
            </w:r>
            <w:r w:rsidR="00CB5E3B" w:rsidRPr="00CB5E3B">
              <w:rPr>
                <w:rFonts w:ascii="Arial" w:hAnsi="Arial" w:cs="Arial"/>
                <w:i/>
              </w:rPr>
              <w:t>27</w:t>
            </w:r>
          </w:p>
        </w:tc>
        <w:tc>
          <w:tcPr>
            <w:tcW w:w="6237" w:type="dxa"/>
            <w:vAlign w:val="center"/>
          </w:tcPr>
          <w:p w:rsidR="00C704DC" w:rsidRPr="00CB5E3B" w:rsidRDefault="00C704DC" w:rsidP="00CB5E3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1206</w:t>
            </w:r>
            <w:r w:rsidR="00CB5E3B">
              <w:rPr>
                <w:rFonts w:ascii="Arial" w:hAnsi="Arial" w:cs="Arial"/>
                <w:i/>
                <w:lang w:val="en-US"/>
              </w:rPr>
              <w:t xml:space="preserve"> X7R</w:t>
            </w:r>
            <w:r w:rsidR="00CB5E3B">
              <w:rPr>
                <w:rFonts w:ascii="Arial" w:hAnsi="Arial" w:cs="Arial"/>
                <w:i/>
              </w:rPr>
              <w:t xml:space="preserve"> </w:t>
            </w:r>
            <w:r w:rsidR="00CB5E3B">
              <w:rPr>
                <w:rFonts w:ascii="Arial" w:hAnsi="Arial" w:cs="Arial"/>
                <w:i/>
                <w:lang w:val="en-US"/>
              </w:rPr>
              <w:t>22</w:t>
            </w:r>
            <w:r>
              <w:rPr>
                <w:rFonts w:ascii="Arial" w:hAnsi="Arial" w:cs="Arial"/>
                <w:i/>
              </w:rPr>
              <w:t xml:space="preserve"> мкФ</w:t>
            </w:r>
            <w:r w:rsidRPr="00CB5E3B">
              <w:rPr>
                <w:rFonts w:ascii="Arial" w:hAnsi="Arial" w:cs="Arial"/>
                <w:i/>
              </w:rPr>
              <w:t xml:space="preserve"> </w:t>
            </w:r>
            <w:r w:rsidR="00CB5E3B">
              <w:rPr>
                <w:rFonts w:ascii="Arial" w:hAnsi="Arial" w:cs="Arial"/>
                <w:i/>
              </w:rPr>
              <w:t xml:space="preserve">±10% </w:t>
            </w:r>
            <w:r w:rsidR="00CB5E3B">
              <w:rPr>
                <w:rFonts w:ascii="Arial" w:hAnsi="Arial" w:cs="Arial"/>
                <w:i/>
                <w:lang w:val="en-US"/>
              </w:rPr>
              <w:t>1</w:t>
            </w:r>
            <w:r>
              <w:rPr>
                <w:rFonts w:ascii="Arial" w:hAnsi="Arial" w:cs="Arial"/>
                <w:i/>
              </w:rPr>
              <w:t>0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C704DC" w:rsidRPr="00CB5E3B" w:rsidRDefault="00CB5E3B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C704DC" w:rsidRPr="00E667C5" w:rsidRDefault="00C704DC" w:rsidP="008625C9">
            <w:pPr>
              <w:rPr>
                <w:rFonts w:ascii="Arial" w:hAnsi="Arial" w:cs="Arial"/>
                <w:i/>
              </w:rPr>
            </w:pPr>
          </w:p>
        </w:tc>
      </w:tr>
      <w:tr w:rsidR="00C704DC" w:rsidRPr="00A3303C">
        <w:trPr>
          <w:trHeight w:hRule="exact" w:val="460"/>
        </w:trPr>
        <w:tc>
          <w:tcPr>
            <w:tcW w:w="1134" w:type="dxa"/>
            <w:vAlign w:val="center"/>
          </w:tcPr>
          <w:p w:rsidR="00C704DC" w:rsidRPr="00CB5E3B" w:rsidRDefault="00C704DC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156488">
              <w:rPr>
                <w:rFonts w:ascii="Arial" w:hAnsi="Arial" w:cs="Arial"/>
                <w:i/>
              </w:rPr>
              <w:t>С</w:t>
            </w:r>
            <w:r w:rsidR="00CB5E3B">
              <w:rPr>
                <w:rFonts w:ascii="Arial" w:hAnsi="Arial" w:cs="Arial"/>
                <w:i/>
                <w:lang w:val="en-US"/>
              </w:rPr>
              <w:t>28</w:t>
            </w:r>
          </w:p>
        </w:tc>
        <w:tc>
          <w:tcPr>
            <w:tcW w:w="6237" w:type="dxa"/>
            <w:vAlign w:val="center"/>
          </w:tcPr>
          <w:p w:rsidR="00C704DC" w:rsidRPr="00CB5E3B" w:rsidRDefault="00C704DC" w:rsidP="00CB5E3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0603</w:t>
            </w:r>
            <w:r w:rsidR="00CB5E3B">
              <w:rPr>
                <w:rFonts w:ascii="Arial" w:hAnsi="Arial" w:cs="Arial"/>
                <w:i/>
                <w:lang w:val="en-US"/>
              </w:rPr>
              <w:t xml:space="preserve"> X5R</w:t>
            </w:r>
            <w:r>
              <w:rPr>
                <w:rFonts w:ascii="Arial" w:hAnsi="Arial" w:cs="Arial"/>
                <w:i/>
              </w:rPr>
              <w:t xml:space="preserve"> 0,1 мкФ</w:t>
            </w:r>
            <w:r w:rsidRPr="00CB5E3B">
              <w:rPr>
                <w:rFonts w:ascii="Arial" w:hAnsi="Arial" w:cs="Arial"/>
                <w:i/>
              </w:rPr>
              <w:t xml:space="preserve"> </w:t>
            </w:r>
            <w:r w:rsidR="00CB5E3B">
              <w:rPr>
                <w:rFonts w:ascii="Arial" w:hAnsi="Arial" w:cs="Arial"/>
                <w:i/>
              </w:rPr>
              <w:t>±</w:t>
            </w:r>
            <w:r w:rsidR="00CB5E3B">
              <w:rPr>
                <w:rFonts w:ascii="Arial" w:hAnsi="Arial" w:cs="Arial"/>
                <w:i/>
                <w:lang w:val="en-US"/>
              </w:rPr>
              <w:t>10</w:t>
            </w:r>
            <w:r>
              <w:rPr>
                <w:rFonts w:ascii="Arial" w:hAnsi="Arial" w:cs="Arial"/>
                <w:i/>
              </w:rPr>
              <w:t>%  50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C704DC" w:rsidRPr="00CB5E3B" w:rsidRDefault="00C704DC" w:rsidP="00E316E1">
            <w:pPr>
              <w:jc w:val="center"/>
              <w:rPr>
                <w:rFonts w:ascii="Arial" w:hAnsi="Arial" w:cs="Arial"/>
                <w:i/>
              </w:rPr>
            </w:pPr>
            <w:r w:rsidRPr="00CB5E3B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C704DC" w:rsidRPr="00E667C5" w:rsidRDefault="00C704DC" w:rsidP="008625C9">
            <w:pPr>
              <w:rPr>
                <w:rFonts w:ascii="Arial" w:hAnsi="Arial" w:cs="Arial"/>
                <w:i/>
              </w:rPr>
            </w:pPr>
          </w:p>
        </w:tc>
      </w:tr>
      <w:tr w:rsidR="00C704DC" w:rsidRPr="00A3303C">
        <w:trPr>
          <w:trHeight w:hRule="exact" w:val="460"/>
        </w:trPr>
        <w:tc>
          <w:tcPr>
            <w:tcW w:w="1134" w:type="dxa"/>
            <w:vAlign w:val="center"/>
          </w:tcPr>
          <w:p w:rsidR="00C704DC" w:rsidRPr="00CB5E3B" w:rsidRDefault="00C704DC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775949">
              <w:rPr>
                <w:rFonts w:ascii="Arial" w:hAnsi="Arial" w:cs="Arial"/>
                <w:i/>
              </w:rPr>
              <w:t>С</w:t>
            </w:r>
            <w:r w:rsidR="00CB5E3B">
              <w:rPr>
                <w:rFonts w:ascii="Arial" w:hAnsi="Arial" w:cs="Arial"/>
                <w:i/>
                <w:lang w:val="en-US"/>
              </w:rPr>
              <w:t>29</w:t>
            </w:r>
          </w:p>
        </w:tc>
        <w:tc>
          <w:tcPr>
            <w:tcW w:w="6237" w:type="dxa"/>
            <w:vAlign w:val="center"/>
          </w:tcPr>
          <w:p w:rsidR="00C704DC" w:rsidRPr="00775949" w:rsidRDefault="00775949" w:rsidP="00CB5E3B">
            <w:pPr>
              <w:rPr>
                <w:rFonts w:ascii="Arial" w:hAnsi="Arial" w:cs="Arial"/>
                <w:i/>
              </w:rPr>
            </w:pPr>
            <w:r w:rsidRPr="00775949">
              <w:rPr>
                <w:rFonts w:ascii="Arial" w:hAnsi="Arial" w:cs="Arial"/>
                <w:i/>
              </w:rPr>
              <w:t xml:space="preserve"> </w:t>
            </w:r>
            <w:r w:rsidR="00CB5E3B">
              <w:rPr>
                <w:rFonts w:ascii="Arial" w:hAnsi="Arial" w:cs="Arial"/>
                <w:i/>
                <w:lang w:val="en-US"/>
              </w:rPr>
              <w:t xml:space="preserve">0603 NP0 </w:t>
            </w:r>
            <w:r w:rsidR="00CB5E3B">
              <w:rPr>
                <w:rFonts w:ascii="Arial" w:hAnsi="Arial" w:cs="Arial"/>
                <w:i/>
              </w:rPr>
              <w:t>1</w:t>
            </w:r>
            <w:r w:rsidR="00CB5E3B">
              <w:rPr>
                <w:rFonts w:ascii="Arial" w:hAnsi="Arial" w:cs="Arial"/>
                <w:i/>
                <w:lang w:val="en-US"/>
              </w:rPr>
              <w:t>2</w:t>
            </w:r>
            <w:r w:rsidR="00CB5E3B">
              <w:rPr>
                <w:rFonts w:ascii="Arial" w:hAnsi="Arial" w:cs="Arial"/>
                <w:i/>
              </w:rPr>
              <w:t xml:space="preserve"> пФ ±1</w:t>
            </w:r>
            <w:r w:rsidR="00C704DC" w:rsidRPr="00775949">
              <w:rPr>
                <w:rFonts w:ascii="Arial" w:hAnsi="Arial" w:cs="Arial"/>
                <w:i/>
              </w:rPr>
              <w:t xml:space="preserve">% </w:t>
            </w:r>
            <w:r w:rsidR="00CB5E3B">
              <w:rPr>
                <w:rFonts w:ascii="Arial" w:hAnsi="Arial" w:cs="Arial"/>
                <w:i/>
              </w:rPr>
              <w:t>50 В</w:t>
            </w:r>
          </w:p>
        </w:tc>
        <w:tc>
          <w:tcPr>
            <w:tcW w:w="567" w:type="dxa"/>
            <w:vAlign w:val="center"/>
          </w:tcPr>
          <w:p w:rsidR="00C704DC" w:rsidRPr="00CB5E3B" w:rsidRDefault="00C704DC" w:rsidP="00E316E1">
            <w:pPr>
              <w:jc w:val="center"/>
              <w:rPr>
                <w:rFonts w:ascii="Arial" w:hAnsi="Arial" w:cs="Arial"/>
                <w:i/>
              </w:rPr>
            </w:pPr>
            <w:r w:rsidRPr="00CB5E3B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C704DC" w:rsidRPr="00E667C5" w:rsidRDefault="00C704DC" w:rsidP="008625C9">
            <w:pPr>
              <w:rPr>
                <w:rFonts w:ascii="Arial" w:hAnsi="Arial" w:cs="Arial"/>
                <w:i/>
              </w:rPr>
            </w:pPr>
          </w:p>
        </w:tc>
      </w:tr>
      <w:tr w:rsidR="00C704DC" w:rsidRPr="00A3303C">
        <w:trPr>
          <w:trHeight w:hRule="exact" w:val="460"/>
        </w:trPr>
        <w:tc>
          <w:tcPr>
            <w:tcW w:w="1134" w:type="dxa"/>
            <w:vAlign w:val="center"/>
          </w:tcPr>
          <w:p w:rsidR="00C704DC" w:rsidRPr="00156488" w:rsidRDefault="00C704DC" w:rsidP="00E316E1">
            <w:pPr>
              <w:jc w:val="center"/>
              <w:rPr>
                <w:rFonts w:ascii="Arial" w:hAnsi="Arial" w:cs="Arial"/>
                <w:i/>
              </w:rPr>
            </w:pPr>
            <w:r w:rsidRPr="00156488">
              <w:rPr>
                <w:rFonts w:ascii="Arial" w:hAnsi="Arial" w:cs="Arial"/>
                <w:i/>
              </w:rPr>
              <w:t>С</w:t>
            </w:r>
            <w:r w:rsidR="00CB5E3B">
              <w:rPr>
                <w:rFonts w:ascii="Arial" w:hAnsi="Arial" w:cs="Arial"/>
                <w:i/>
              </w:rPr>
              <w:t>30</w:t>
            </w:r>
          </w:p>
        </w:tc>
        <w:tc>
          <w:tcPr>
            <w:tcW w:w="6237" w:type="dxa"/>
            <w:vAlign w:val="center"/>
          </w:tcPr>
          <w:p w:rsidR="00C704DC" w:rsidRPr="008D21C7" w:rsidRDefault="00C704DC" w:rsidP="00E316E1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Чип 0603</w:t>
            </w:r>
            <w:r w:rsidR="00CB5E3B">
              <w:rPr>
                <w:rFonts w:ascii="Arial" w:hAnsi="Arial" w:cs="Arial"/>
                <w:i/>
              </w:rPr>
              <w:t xml:space="preserve"> </w:t>
            </w:r>
            <w:r w:rsidR="00CB5E3B">
              <w:rPr>
                <w:rFonts w:ascii="Arial" w:hAnsi="Arial" w:cs="Arial"/>
                <w:i/>
                <w:lang w:val="en-US"/>
              </w:rPr>
              <w:t>X5R</w:t>
            </w:r>
            <w:r w:rsidR="00CB5E3B">
              <w:rPr>
                <w:rFonts w:ascii="Arial" w:hAnsi="Arial" w:cs="Arial"/>
                <w:i/>
              </w:rPr>
              <w:t xml:space="preserve"> 0,1 мкФ ±10</w:t>
            </w:r>
            <w:r>
              <w:rPr>
                <w:rFonts w:ascii="Arial" w:hAnsi="Arial" w:cs="Arial"/>
                <w:i/>
              </w:rPr>
              <w:t>%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50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C704DC" w:rsidRPr="0075107E" w:rsidRDefault="00C704DC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C704DC" w:rsidRPr="00E667C5" w:rsidRDefault="00C704DC" w:rsidP="008625C9">
            <w:pPr>
              <w:rPr>
                <w:rFonts w:ascii="Arial" w:hAnsi="Arial" w:cs="Arial"/>
                <w:i/>
              </w:rPr>
            </w:pPr>
          </w:p>
        </w:tc>
      </w:tr>
      <w:tr w:rsidR="00C704DC" w:rsidRPr="00A3303C">
        <w:trPr>
          <w:trHeight w:hRule="exact" w:val="460"/>
        </w:trPr>
        <w:tc>
          <w:tcPr>
            <w:tcW w:w="1134" w:type="dxa"/>
            <w:vAlign w:val="center"/>
          </w:tcPr>
          <w:p w:rsidR="00C704DC" w:rsidRPr="00156488" w:rsidRDefault="00C704DC" w:rsidP="00E316E1">
            <w:pPr>
              <w:jc w:val="center"/>
              <w:rPr>
                <w:rFonts w:ascii="Arial" w:hAnsi="Arial" w:cs="Arial"/>
                <w:i/>
              </w:rPr>
            </w:pPr>
            <w:r w:rsidRPr="00156488">
              <w:rPr>
                <w:rFonts w:ascii="Arial" w:hAnsi="Arial" w:cs="Arial"/>
                <w:i/>
              </w:rPr>
              <w:t>С</w:t>
            </w:r>
            <w:r w:rsidR="00CB5E3B">
              <w:rPr>
                <w:rFonts w:ascii="Arial" w:hAnsi="Arial" w:cs="Arial"/>
                <w:i/>
              </w:rPr>
              <w:t>31</w:t>
            </w:r>
          </w:p>
        </w:tc>
        <w:tc>
          <w:tcPr>
            <w:tcW w:w="6237" w:type="dxa"/>
            <w:vAlign w:val="center"/>
          </w:tcPr>
          <w:p w:rsidR="00C704DC" w:rsidRPr="00E667C5" w:rsidRDefault="00C704DC" w:rsidP="00CB5E3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CB5E3B">
              <w:rPr>
                <w:rFonts w:ascii="Arial" w:hAnsi="Arial" w:cs="Arial"/>
                <w:i/>
              </w:rPr>
              <w:t xml:space="preserve">Чип 0603 </w:t>
            </w:r>
            <w:r w:rsidR="00CB5E3B">
              <w:rPr>
                <w:rFonts w:ascii="Arial" w:hAnsi="Arial" w:cs="Arial"/>
                <w:i/>
                <w:lang w:val="en-US"/>
              </w:rPr>
              <w:t>NP0</w:t>
            </w:r>
            <w:r w:rsidR="00CB5E3B">
              <w:rPr>
                <w:rFonts w:ascii="Arial" w:hAnsi="Arial" w:cs="Arial"/>
                <w:i/>
              </w:rPr>
              <w:t xml:space="preserve"> 1</w:t>
            </w:r>
            <w:r w:rsidR="00CB5E3B">
              <w:rPr>
                <w:rFonts w:ascii="Arial" w:hAnsi="Arial" w:cs="Arial"/>
                <w:i/>
                <w:lang w:val="en-US"/>
              </w:rPr>
              <w:t>2</w:t>
            </w:r>
            <w:r w:rsidR="00CB5E3B">
              <w:rPr>
                <w:rFonts w:ascii="Arial" w:hAnsi="Arial" w:cs="Arial"/>
                <w:i/>
              </w:rPr>
              <w:t xml:space="preserve"> п</w:t>
            </w:r>
            <w:r w:rsidRPr="00C704DC">
              <w:rPr>
                <w:rFonts w:ascii="Arial" w:hAnsi="Arial" w:cs="Arial"/>
                <w:i/>
              </w:rPr>
              <w:t>Ф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CB5E3B">
              <w:rPr>
                <w:rFonts w:ascii="Arial" w:hAnsi="Arial" w:cs="Arial"/>
                <w:i/>
              </w:rPr>
              <w:t>±1</w:t>
            </w:r>
            <w:r>
              <w:rPr>
                <w:rFonts w:ascii="Arial" w:hAnsi="Arial" w:cs="Arial"/>
                <w:i/>
              </w:rPr>
              <w:t>%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C704DC">
              <w:rPr>
                <w:rFonts w:ascii="Arial" w:hAnsi="Arial" w:cs="Arial"/>
                <w:i/>
                <w:lang w:val="en-US"/>
              </w:rPr>
              <w:t>5</w:t>
            </w:r>
            <w:r w:rsidRPr="00C704DC">
              <w:rPr>
                <w:rFonts w:ascii="Arial" w:hAnsi="Arial" w:cs="Arial"/>
                <w:i/>
              </w:rPr>
              <w:t>0</w:t>
            </w:r>
            <w:proofErr w:type="gramStart"/>
            <w:r w:rsidRPr="00C704DC"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C704DC" w:rsidRPr="0075107E" w:rsidRDefault="00C704DC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C704DC" w:rsidRPr="00E667C5" w:rsidRDefault="00C704DC" w:rsidP="00127FD1">
            <w:pPr>
              <w:rPr>
                <w:rFonts w:ascii="Arial" w:hAnsi="Arial" w:cs="Arial"/>
                <w:i/>
              </w:rPr>
            </w:pPr>
          </w:p>
        </w:tc>
      </w:tr>
      <w:tr w:rsidR="00C704DC" w:rsidRPr="00A3303C">
        <w:trPr>
          <w:trHeight w:hRule="exact" w:val="460"/>
        </w:trPr>
        <w:tc>
          <w:tcPr>
            <w:tcW w:w="1134" w:type="dxa"/>
            <w:vAlign w:val="center"/>
          </w:tcPr>
          <w:p w:rsidR="00C704DC" w:rsidRPr="00775949" w:rsidRDefault="00C704DC" w:rsidP="00E316E1">
            <w:pPr>
              <w:jc w:val="center"/>
              <w:rPr>
                <w:rFonts w:ascii="Arial" w:hAnsi="Arial" w:cs="Arial"/>
                <w:i/>
              </w:rPr>
            </w:pPr>
            <w:r w:rsidRPr="00775949">
              <w:rPr>
                <w:rFonts w:ascii="Arial" w:hAnsi="Arial" w:cs="Arial"/>
                <w:i/>
              </w:rPr>
              <w:t>С</w:t>
            </w:r>
            <w:r w:rsidR="00CB5E3B">
              <w:rPr>
                <w:rFonts w:ascii="Arial" w:hAnsi="Arial" w:cs="Arial"/>
                <w:i/>
              </w:rPr>
              <w:t>32, С33</w:t>
            </w:r>
          </w:p>
        </w:tc>
        <w:tc>
          <w:tcPr>
            <w:tcW w:w="6237" w:type="dxa"/>
            <w:vAlign w:val="center"/>
          </w:tcPr>
          <w:p w:rsidR="00C704DC" w:rsidRPr="00CB5E3B" w:rsidRDefault="00C704DC" w:rsidP="00775949">
            <w:pPr>
              <w:rPr>
                <w:rFonts w:ascii="Arial" w:hAnsi="Arial" w:cs="Arial"/>
                <w:i/>
              </w:rPr>
            </w:pPr>
            <w:r w:rsidRPr="00775949">
              <w:rPr>
                <w:rFonts w:ascii="Arial" w:hAnsi="Arial" w:cs="Arial"/>
                <w:i/>
              </w:rPr>
              <w:t xml:space="preserve"> </w:t>
            </w:r>
            <w:r w:rsidR="00CB5E3B">
              <w:rPr>
                <w:rFonts w:ascii="Arial" w:hAnsi="Arial" w:cs="Arial"/>
                <w:i/>
              </w:rPr>
              <w:t xml:space="preserve">0603 </w:t>
            </w:r>
            <w:r w:rsidR="00CB5E3B">
              <w:rPr>
                <w:rFonts w:ascii="Arial" w:hAnsi="Arial" w:cs="Arial"/>
                <w:i/>
                <w:lang w:val="en-US"/>
              </w:rPr>
              <w:t>X</w:t>
            </w:r>
            <w:r w:rsidR="00CB5E3B" w:rsidRPr="00CB5E3B">
              <w:rPr>
                <w:rFonts w:ascii="Arial" w:hAnsi="Arial" w:cs="Arial"/>
                <w:i/>
              </w:rPr>
              <w:t>5</w:t>
            </w:r>
            <w:r w:rsidR="00CB5E3B">
              <w:rPr>
                <w:rFonts w:ascii="Arial" w:hAnsi="Arial" w:cs="Arial"/>
                <w:i/>
                <w:lang w:val="en-US"/>
              </w:rPr>
              <w:t>R</w:t>
            </w:r>
            <w:r w:rsidR="00CB5E3B" w:rsidRPr="00CB5E3B">
              <w:rPr>
                <w:rFonts w:ascii="Arial" w:hAnsi="Arial" w:cs="Arial"/>
                <w:i/>
              </w:rPr>
              <w:t xml:space="preserve"> </w:t>
            </w:r>
            <w:r w:rsidR="00CB5E3B">
              <w:rPr>
                <w:rFonts w:ascii="Arial" w:hAnsi="Arial" w:cs="Arial"/>
                <w:i/>
              </w:rPr>
              <w:t>0</w:t>
            </w:r>
            <w:r w:rsidR="00CB5E3B">
              <w:rPr>
                <w:rFonts w:ascii="Arial" w:hAnsi="Arial" w:cs="Arial"/>
                <w:i/>
                <w:lang w:val="en-US"/>
              </w:rPr>
              <w:t>,1</w:t>
            </w:r>
            <w:r w:rsidR="00CB5E3B">
              <w:rPr>
                <w:rFonts w:ascii="Arial" w:hAnsi="Arial" w:cs="Arial"/>
                <w:i/>
              </w:rPr>
              <w:t xml:space="preserve"> мкФ ±</w:t>
            </w:r>
            <w:r w:rsidR="00CB5E3B">
              <w:rPr>
                <w:rFonts w:ascii="Arial" w:hAnsi="Arial" w:cs="Arial"/>
                <w:i/>
                <w:lang w:val="en-US"/>
              </w:rPr>
              <w:t>1</w:t>
            </w:r>
            <w:r w:rsidR="00CB5E3B">
              <w:rPr>
                <w:rFonts w:ascii="Arial" w:hAnsi="Arial" w:cs="Arial"/>
                <w:i/>
              </w:rPr>
              <w:t xml:space="preserve">0 % </w:t>
            </w:r>
            <w:r w:rsidR="00CB5E3B">
              <w:rPr>
                <w:rFonts w:ascii="Arial" w:hAnsi="Arial" w:cs="Arial"/>
                <w:i/>
                <w:lang w:val="en-US"/>
              </w:rPr>
              <w:t>50</w:t>
            </w:r>
            <w:proofErr w:type="gramStart"/>
            <w:r w:rsidR="00CB5E3B">
              <w:rPr>
                <w:rFonts w:ascii="Arial" w:hAnsi="Arial" w:cs="Arial"/>
                <w:i/>
                <w:lang w:val="en-US"/>
              </w:rPr>
              <w:t xml:space="preserve"> </w:t>
            </w:r>
            <w:r w:rsidR="00CB5E3B">
              <w:rPr>
                <w:rFonts w:ascii="Arial" w:hAnsi="Arial" w:cs="Arial"/>
                <w:i/>
              </w:rPr>
              <w:t>В</w:t>
            </w:r>
            <w:proofErr w:type="gramEnd"/>
          </w:p>
        </w:tc>
        <w:tc>
          <w:tcPr>
            <w:tcW w:w="567" w:type="dxa"/>
            <w:vAlign w:val="center"/>
          </w:tcPr>
          <w:p w:rsidR="00C704DC" w:rsidRPr="00CB5E3B" w:rsidRDefault="00CB5E3B" w:rsidP="00E316E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C704DC" w:rsidRPr="00E667C5" w:rsidRDefault="00C704DC" w:rsidP="000947FC">
            <w:pPr>
              <w:rPr>
                <w:rFonts w:ascii="Arial" w:hAnsi="Arial" w:cs="Arial"/>
                <w:i/>
              </w:rPr>
            </w:pPr>
          </w:p>
        </w:tc>
      </w:tr>
      <w:tr w:rsidR="00C704DC" w:rsidRPr="00A3303C">
        <w:trPr>
          <w:trHeight w:hRule="exact" w:val="460"/>
        </w:trPr>
        <w:tc>
          <w:tcPr>
            <w:tcW w:w="1134" w:type="dxa"/>
            <w:vAlign w:val="center"/>
          </w:tcPr>
          <w:p w:rsidR="00C704DC" w:rsidRPr="00156488" w:rsidRDefault="00CB5E3B" w:rsidP="00E316E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С34, С35</w:t>
            </w:r>
          </w:p>
        </w:tc>
        <w:tc>
          <w:tcPr>
            <w:tcW w:w="6237" w:type="dxa"/>
            <w:vAlign w:val="center"/>
          </w:tcPr>
          <w:p w:rsidR="00C704DC" w:rsidRPr="00E667C5" w:rsidRDefault="00C704DC" w:rsidP="00E316E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1206</w:t>
            </w:r>
            <w:r w:rsidR="00CB5E3B">
              <w:rPr>
                <w:rFonts w:ascii="Arial" w:hAnsi="Arial" w:cs="Arial"/>
                <w:i/>
              </w:rPr>
              <w:t xml:space="preserve"> </w:t>
            </w:r>
            <w:r w:rsidR="00CB5E3B">
              <w:rPr>
                <w:rFonts w:ascii="Arial" w:hAnsi="Arial" w:cs="Arial"/>
                <w:i/>
                <w:lang w:val="en-US"/>
              </w:rPr>
              <w:t>X7R</w:t>
            </w:r>
            <w:r w:rsidR="00CB5E3B">
              <w:rPr>
                <w:rFonts w:ascii="Arial" w:hAnsi="Arial" w:cs="Arial"/>
                <w:i/>
              </w:rPr>
              <w:t xml:space="preserve"> 22</w:t>
            </w:r>
            <w:r w:rsidR="005F5038">
              <w:rPr>
                <w:rFonts w:ascii="Arial" w:hAnsi="Arial" w:cs="Arial"/>
                <w:i/>
              </w:rPr>
              <w:t xml:space="preserve"> мкФ ±10 % 10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C704DC" w:rsidRPr="00CB5E3B" w:rsidRDefault="005F5038" w:rsidP="00E316E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C704DC" w:rsidRPr="00E667C5" w:rsidRDefault="00C704DC" w:rsidP="00127FD1">
            <w:pPr>
              <w:rPr>
                <w:rFonts w:ascii="Arial" w:hAnsi="Arial" w:cs="Arial"/>
                <w:i/>
              </w:rPr>
            </w:pPr>
          </w:p>
        </w:tc>
      </w:tr>
      <w:tr w:rsidR="00C704DC" w:rsidRPr="00A3303C">
        <w:trPr>
          <w:trHeight w:hRule="exact" w:val="460"/>
        </w:trPr>
        <w:tc>
          <w:tcPr>
            <w:tcW w:w="1134" w:type="dxa"/>
            <w:vAlign w:val="center"/>
          </w:tcPr>
          <w:p w:rsidR="00C704DC" w:rsidRPr="00156488" w:rsidRDefault="005F5038" w:rsidP="00E316E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С36</w:t>
            </w:r>
          </w:p>
        </w:tc>
        <w:tc>
          <w:tcPr>
            <w:tcW w:w="6237" w:type="dxa"/>
            <w:vAlign w:val="center"/>
          </w:tcPr>
          <w:p w:rsidR="00C704DC" w:rsidRPr="00E667C5" w:rsidRDefault="005F5038" w:rsidP="00E316E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0603 </w:t>
            </w:r>
            <w:r>
              <w:rPr>
                <w:rFonts w:ascii="Arial" w:hAnsi="Arial" w:cs="Arial"/>
                <w:i/>
                <w:lang w:val="en-US"/>
              </w:rPr>
              <w:t>X5R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C704DC">
              <w:rPr>
                <w:rFonts w:ascii="Arial" w:hAnsi="Arial" w:cs="Arial"/>
                <w:i/>
              </w:rPr>
              <w:t>0</w:t>
            </w:r>
            <w:r>
              <w:rPr>
                <w:rFonts w:ascii="Arial" w:hAnsi="Arial" w:cs="Arial"/>
                <w:i/>
                <w:lang w:val="en-US"/>
              </w:rPr>
              <w:t>,1</w:t>
            </w:r>
            <w:r w:rsidR="00C704DC">
              <w:rPr>
                <w:rFonts w:ascii="Arial" w:hAnsi="Arial" w:cs="Arial"/>
                <w:i/>
              </w:rPr>
              <w:t xml:space="preserve"> мкФ ±10 % 50</w:t>
            </w:r>
            <w:proofErr w:type="gramStart"/>
            <w:r w:rsidR="00C704DC"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C704DC" w:rsidRPr="00CB5E3B" w:rsidRDefault="00C704DC" w:rsidP="00E316E1">
            <w:pPr>
              <w:jc w:val="center"/>
              <w:rPr>
                <w:rFonts w:ascii="Arial" w:hAnsi="Arial" w:cs="Arial"/>
                <w:i/>
              </w:rPr>
            </w:pPr>
            <w:r w:rsidRPr="00CB5E3B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C704DC" w:rsidRPr="00E667C5" w:rsidRDefault="00C704DC" w:rsidP="00127FD1">
            <w:pPr>
              <w:rPr>
                <w:rFonts w:ascii="Arial" w:hAnsi="Arial" w:cs="Arial"/>
                <w:i/>
              </w:rPr>
            </w:pPr>
          </w:p>
        </w:tc>
      </w:tr>
      <w:tr w:rsidR="00C704DC" w:rsidRPr="00A3303C">
        <w:trPr>
          <w:trHeight w:hRule="exact" w:val="460"/>
        </w:trPr>
        <w:tc>
          <w:tcPr>
            <w:tcW w:w="1134" w:type="dxa"/>
            <w:vAlign w:val="center"/>
          </w:tcPr>
          <w:p w:rsidR="00C704DC" w:rsidRPr="005F5038" w:rsidRDefault="00C704DC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156488">
              <w:rPr>
                <w:rFonts w:ascii="Arial" w:hAnsi="Arial" w:cs="Arial"/>
                <w:i/>
              </w:rPr>
              <w:t>С</w:t>
            </w:r>
            <w:r w:rsidR="005F5038">
              <w:rPr>
                <w:rFonts w:ascii="Arial" w:hAnsi="Arial" w:cs="Arial"/>
                <w:i/>
                <w:lang w:val="en-US"/>
              </w:rPr>
              <w:t>37</w:t>
            </w:r>
          </w:p>
        </w:tc>
        <w:tc>
          <w:tcPr>
            <w:tcW w:w="6237" w:type="dxa"/>
            <w:vAlign w:val="center"/>
          </w:tcPr>
          <w:p w:rsidR="00C704DC" w:rsidRPr="00E667C5" w:rsidRDefault="005F5038" w:rsidP="005F503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</w:t>
            </w:r>
            <w:r>
              <w:rPr>
                <w:rFonts w:ascii="Arial" w:hAnsi="Arial" w:cs="Arial"/>
                <w:i/>
                <w:lang w:val="en-US"/>
              </w:rPr>
              <w:t>603 NP0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12</w:t>
            </w:r>
            <w:r>
              <w:rPr>
                <w:rFonts w:ascii="Arial" w:hAnsi="Arial" w:cs="Arial"/>
                <w:i/>
              </w:rPr>
              <w:t xml:space="preserve"> пФ ±1</w:t>
            </w:r>
            <w:r w:rsidR="00C704DC">
              <w:rPr>
                <w:rFonts w:ascii="Arial" w:hAnsi="Arial" w:cs="Arial"/>
                <w:i/>
              </w:rPr>
              <w:t>% 50</w:t>
            </w:r>
            <w:proofErr w:type="gramStart"/>
            <w:r w:rsidR="00C704DC"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C704DC" w:rsidRPr="00CB5E3B" w:rsidRDefault="00C704DC" w:rsidP="00E316E1">
            <w:pPr>
              <w:jc w:val="center"/>
              <w:rPr>
                <w:rFonts w:ascii="Arial" w:hAnsi="Arial" w:cs="Arial"/>
                <w:i/>
              </w:rPr>
            </w:pPr>
            <w:r w:rsidRPr="00CB5E3B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C704DC" w:rsidRPr="00E667C5" w:rsidRDefault="00C704DC" w:rsidP="000947FC">
            <w:pPr>
              <w:rPr>
                <w:rFonts w:ascii="Arial" w:hAnsi="Arial" w:cs="Arial"/>
                <w:i/>
              </w:rPr>
            </w:pPr>
          </w:p>
        </w:tc>
      </w:tr>
      <w:tr w:rsidR="00C704DC" w:rsidRPr="00A3303C">
        <w:trPr>
          <w:trHeight w:hRule="exact" w:val="460"/>
        </w:trPr>
        <w:tc>
          <w:tcPr>
            <w:tcW w:w="1134" w:type="dxa"/>
            <w:vAlign w:val="center"/>
          </w:tcPr>
          <w:p w:rsidR="00C704DC" w:rsidRPr="00156488" w:rsidRDefault="00C704DC" w:rsidP="00E316E1">
            <w:pPr>
              <w:jc w:val="center"/>
              <w:rPr>
                <w:rFonts w:ascii="Arial" w:hAnsi="Arial" w:cs="Arial"/>
                <w:i/>
              </w:rPr>
            </w:pPr>
            <w:r w:rsidRPr="00156488">
              <w:rPr>
                <w:rFonts w:ascii="Arial" w:hAnsi="Arial" w:cs="Arial"/>
                <w:i/>
              </w:rPr>
              <w:t>С</w:t>
            </w:r>
            <w:r w:rsidR="005F5038">
              <w:rPr>
                <w:rFonts w:ascii="Arial" w:hAnsi="Arial" w:cs="Arial"/>
                <w:i/>
              </w:rPr>
              <w:t>38</w:t>
            </w:r>
          </w:p>
        </w:tc>
        <w:tc>
          <w:tcPr>
            <w:tcW w:w="6237" w:type="dxa"/>
            <w:vAlign w:val="center"/>
          </w:tcPr>
          <w:p w:rsidR="00C704DC" w:rsidRPr="00E667C5" w:rsidRDefault="005F5038" w:rsidP="00E316E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0603</w:t>
            </w:r>
            <w:r>
              <w:rPr>
                <w:rFonts w:ascii="Arial" w:hAnsi="Arial" w:cs="Arial"/>
                <w:i/>
                <w:lang w:val="en-US"/>
              </w:rPr>
              <w:t xml:space="preserve"> X5R</w:t>
            </w:r>
            <w:r w:rsidR="00C704DC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0,</w:t>
            </w:r>
            <w:r>
              <w:rPr>
                <w:rFonts w:ascii="Arial" w:hAnsi="Arial" w:cs="Arial"/>
                <w:i/>
              </w:rPr>
              <w:t>1 мкФ ±10</w:t>
            </w:r>
            <w:r w:rsidR="00C704DC">
              <w:rPr>
                <w:rFonts w:ascii="Arial" w:hAnsi="Arial" w:cs="Arial"/>
                <w:i/>
              </w:rPr>
              <w:t xml:space="preserve"> % 50</w:t>
            </w:r>
            <w:proofErr w:type="gramStart"/>
            <w:r w:rsidR="00C704DC"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C704DC" w:rsidRPr="005F5038" w:rsidRDefault="005F5038" w:rsidP="00E316E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C704DC" w:rsidRPr="00E667C5" w:rsidRDefault="00C704DC" w:rsidP="00127FD1">
            <w:pPr>
              <w:rPr>
                <w:rFonts w:ascii="Arial" w:hAnsi="Arial" w:cs="Arial"/>
                <w:i/>
              </w:rPr>
            </w:pPr>
          </w:p>
        </w:tc>
      </w:tr>
      <w:tr w:rsidR="00C704DC" w:rsidRPr="00A3303C">
        <w:trPr>
          <w:trHeight w:hRule="exact" w:val="460"/>
        </w:trPr>
        <w:tc>
          <w:tcPr>
            <w:tcW w:w="1134" w:type="dxa"/>
            <w:vAlign w:val="center"/>
          </w:tcPr>
          <w:p w:rsidR="00C704DC" w:rsidRPr="00156488" w:rsidRDefault="00C704DC" w:rsidP="00E316E1">
            <w:pPr>
              <w:jc w:val="center"/>
              <w:rPr>
                <w:rFonts w:ascii="Arial" w:hAnsi="Arial" w:cs="Arial"/>
                <w:i/>
              </w:rPr>
            </w:pPr>
            <w:r w:rsidRPr="00156488">
              <w:rPr>
                <w:rFonts w:ascii="Arial" w:hAnsi="Arial" w:cs="Arial"/>
                <w:i/>
              </w:rPr>
              <w:t>С</w:t>
            </w:r>
            <w:r w:rsidR="005F5038">
              <w:rPr>
                <w:rFonts w:ascii="Arial" w:hAnsi="Arial" w:cs="Arial"/>
                <w:i/>
              </w:rPr>
              <w:t>39</w:t>
            </w:r>
          </w:p>
        </w:tc>
        <w:tc>
          <w:tcPr>
            <w:tcW w:w="6237" w:type="dxa"/>
            <w:vAlign w:val="center"/>
          </w:tcPr>
          <w:p w:rsidR="00C704DC" w:rsidRPr="006B4CCA" w:rsidRDefault="00C704DC" w:rsidP="00E316E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5F5038">
              <w:rPr>
                <w:rFonts w:ascii="Arial" w:hAnsi="Arial" w:cs="Arial"/>
                <w:i/>
              </w:rPr>
              <w:t>Чип 0</w:t>
            </w:r>
            <w:r w:rsidR="005F5038">
              <w:rPr>
                <w:rFonts w:ascii="Arial" w:hAnsi="Arial" w:cs="Arial"/>
                <w:i/>
                <w:lang w:val="en-US"/>
              </w:rPr>
              <w:t>603 NP0</w:t>
            </w:r>
            <w:r w:rsidR="005F5038">
              <w:rPr>
                <w:rFonts w:ascii="Arial" w:hAnsi="Arial" w:cs="Arial"/>
                <w:i/>
              </w:rPr>
              <w:t xml:space="preserve"> </w:t>
            </w:r>
            <w:r w:rsidR="005F5038">
              <w:rPr>
                <w:rFonts w:ascii="Arial" w:hAnsi="Arial" w:cs="Arial"/>
                <w:i/>
                <w:lang w:val="en-US"/>
              </w:rPr>
              <w:t>12</w:t>
            </w:r>
            <w:r w:rsidR="005F5038">
              <w:rPr>
                <w:rFonts w:ascii="Arial" w:hAnsi="Arial" w:cs="Arial"/>
                <w:i/>
              </w:rPr>
              <w:t xml:space="preserve"> пФ ±1% 50</w:t>
            </w:r>
            <w:proofErr w:type="gramStart"/>
            <w:r w:rsidR="005F5038"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C704DC" w:rsidRPr="005F5038" w:rsidRDefault="005F5038" w:rsidP="00E316E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C704DC" w:rsidRPr="00E667C5" w:rsidRDefault="00C704DC" w:rsidP="00127FD1">
            <w:pPr>
              <w:rPr>
                <w:rFonts w:ascii="Arial" w:hAnsi="Arial" w:cs="Arial"/>
                <w:i/>
              </w:rPr>
            </w:pPr>
          </w:p>
        </w:tc>
      </w:tr>
      <w:tr w:rsidR="00C704DC" w:rsidRPr="00A3303C">
        <w:trPr>
          <w:trHeight w:hRule="exact" w:val="460"/>
        </w:trPr>
        <w:tc>
          <w:tcPr>
            <w:tcW w:w="1134" w:type="dxa"/>
            <w:vAlign w:val="center"/>
          </w:tcPr>
          <w:p w:rsidR="00C704DC" w:rsidRPr="00156488" w:rsidRDefault="005F5038" w:rsidP="00E316E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С40, С41</w:t>
            </w:r>
          </w:p>
        </w:tc>
        <w:tc>
          <w:tcPr>
            <w:tcW w:w="6237" w:type="dxa"/>
            <w:vAlign w:val="center"/>
          </w:tcPr>
          <w:p w:rsidR="00C704DC" w:rsidRPr="00220939" w:rsidRDefault="00C704DC" w:rsidP="00E316E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5F5038">
              <w:rPr>
                <w:rFonts w:ascii="Arial" w:hAnsi="Arial" w:cs="Arial"/>
                <w:i/>
              </w:rPr>
              <w:t xml:space="preserve">Чип 0603 </w:t>
            </w:r>
            <w:r w:rsidR="005F5038">
              <w:rPr>
                <w:rFonts w:ascii="Arial" w:hAnsi="Arial" w:cs="Arial"/>
                <w:i/>
                <w:lang w:val="en-US"/>
              </w:rPr>
              <w:t>X5R</w:t>
            </w:r>
            <w:r w:rsidR="005F5038">
              <w:rPr>
                <w:rFonts w:ascii="Arial" w:hAnsi="Arial" w:cs="Arial"/>
                <w:i/>
              </w:rPr>
              <w:t xml:space="preserve"> 0,1 мкФ ±10%</w:t>
            </w:r>
            <w:r w:rsidR="005F5038">
              <w:rPr>
                <w:rFonts w:ascii="Arial" w:hAnsi="Arial" w:cs="Arial"/>
                <w:i/>
                <w:lang w:val="en-US"/>
              </w:rPr>
              <w:t xml:space="preserve"> </w:t>
            </w:r>
            <w:r w:rsidR="005F5038">
              <w:rPr>
                <w:rFonts w:ascii="Arial" w:hAnsi="Arial" w:cs="Arial"/>
                <w:i/>
              </w:rPr>
              <w:t>50</w:t>
            </w:r>
            <w:proofErr w:type="gramStart"/>
            <w:r w:rsidR="005F5038"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C704DC" w:rsidRPr="006E7ED5" w:rsidRDefault="00C704DC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C704DC" w:rsidRPr="00E667C5" w:rsidRDefault="00C704DC" w:rsidP="00127FD1">
            <w:pPr>
              <w:rPr>
                <w:rFonts w:ascii="Arial" w:hAnsi="Arial" w:cs="Arial"/>
                <w:i/>
              </w:rPr>
            </w:pPr>
          </w:p>
        </w:tc>
      </w:tr>
      <w:tr w:rsidR="00C704DC" w:rsidRPr="00A3303C">
        <w:trPr>
          <w:trHeight w:hRule="exact" w:val="460"/>
        </w:trPr>
        <w:tc>
          <w:tcPr>
            <w:tcW w:w="1134" w:type="dxa"/>
            <w:vAlign w:val="center"/>
          </w:tcPr>
          <w:p w:rsidR="00C704DC" w:rsidRPr="00156488" w:rsidRDefault="00C704DC" w:rsidP="00E316E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C704DC" w:rsidRPr="005F5038" w:rsidRDefault="00C704DC" w:rsidP="00E316E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C704DC" w:rsidRPr="005F5038" w:rsidRDefault="00C704DC" w:rsidP="00E316E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C704DC" w:rsidRPr="00E667C5" w:rsidRDefault="00C704DC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156488" w:rsidRDefault="002E2376" w:rsidP="005F5038">
            <w:pPr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2E2376" w:rsidRPr="00245AA4" w:rsidRDefault="002E2376" w:rsidP="00E316E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E2376" w:rsidRPr="005F5038" w:rsidRDefault="002E2376" w:rsidP="00E316E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2E2376" w:rsidRPr="00E667C5" w:rsidRDefault="002E2376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156488" w:rsidRDefault="002E2376" w:rsidP="00E316E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2E2376" w:rsidRPr="00CE6D61" w:rsidRDefault="005F5038" w:rsidP="005F5038">
            <w:pPr>
              <w:jc w:val="center"/>
              <w:rPr>
                <w:rFonts w:ascii="Arial" w:hAnsi="Arial" w:cs="Arial"/>
                <w:i/>
              </w:rPr>
            </w:pPr>
            <w:r w:rsidRPr="005F5038">
              <w:rPr>
                <w:rFonts w:ascii="Arial" w:hAnsi="Arial" w:cs="Arial"/>
                <w:b/>
                <w:i/>
                <w:sz w:val="24"/>
                <w:szCs w:val="24"/>
              </w:rPr>
              <w:t>Микросхемы</w:t>
            </w:r>
          </w:p>
        </w:tc>
        <w:tc>
          <w:tcPr>
            <w:tcW w:w="567" w:type="dxa"/>
            <w:vAlign w:val="center"/>
          </w:tcPr>
          <w:p w:rsidR="002E2376" w:rsidRPr="00EC6076" w:rsidRDefault="002E2376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2E2376" w:rsidRPr="00E667C5" w:rsidRDefault="002E2376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156488" w:rsidRDefault="005F5038" w:rsidP="00E316E1">
            <w:pPr>
              <w:jc w:val="center"/>
              <w:rPr>
                <w:rFonts w:ascii="Arial" w:hAnsi="Arial" w:cs="Arial"/>
                <w:i/>
              </w:rPr>
            </w:pPr>
            <w:r w:rsidRPr="008B78A6">
              <w:rPr>
                <w:rFonts w:ascii="Arial" w:hAnsi="Arial" w:cs="Arial"/>
                <w:i/>
                <w:lang w:val="en-US"/>
              </w:rPr>
              <w:t>D1, D2</w:t>
            </w:r>
          </w:p>
        </w:tc>
        <w:tc>
          <w:tcPr>
            <w:tcW w:w="6237" w:type="dxa"/>
            <w:vAlign w:val="center"/>
          </w:tcPr>
          <w:p w:rsidR="002E2376" w:rsidRPr="00F624E0" w:rsidRDefault="005F5038" w:rsidP="00E316E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STM</w:t>
            </w:r>
            <w:r w:rsidRPr="00F624E0">
              <w:rPr>
                <w:rFonts w:ascii="Arial" w:hAnsi="Arial" w:cs="Arial"/>
                <w:i/>
              </w:rPr>
              <w:t>32</w:t>
            </w:r>
            <w:r>
              <w:rPr>
                <w:rFonts w:ascii="Arial" w:hAnsi="Arial" w:cs="Arial"/>
                <w:i/>
                <w:lang w:val="en-US"/>
              </w:rPr>
              <w:t>F</w:t>
            </w:r>
            <w:r w:rsidRPr="00F624E0">
              <w:rPr>
                <w:rFonts w:ascii="Arial" w:hAnsi="Arial" w:cs="Arial"/>
                <w:i/>
              </w:rPr>
              <w:t>103</w:t>
            </w:r>
            <w:r>
              <w:rPr>
                <w:rFonts w:ascii="Arial" w:hAnsi="Arial" w:cs="Arial"/>
                <w:i/>
                <w:lang w:val="en-US"/>
              </w:rPr>
              <w:t>CBT</w:t>
            </w:r>
            <w:r w:rsidRPr="00F624E0">
              <w:rPr>
                <w:rFonts w:ascii="Arial" w:hAnsi="Arial" w:cs="Arial"/>
                <w:i/>
              </w:rPr>
              <w:t>6</w:t>
            </w:r>
            <w:r w:rsidR="00F624E0" w:rsidRPr="00F624E0">
              <w:rPr>
                <w:rFonts w:ascii="Arial" w:hAnsi="Arial" w:cs="Arial"/>
                <w:i/>
              </w:rPr>
              <w:t xml:space="preserve"> (</w:t>
            </w:r>
            <w:r w:rsidR="00F624E0">
              <w:rPr>
                <w:rFonts w:ascii="Arial" w:hAnsi="Arial" w:cs="Arial"/>
                <w:i/>
              </w:rPr>
              <w:t xml:space="preserve">Аналоги </w:t>
            </w:r>
            <w:r w:rsidR="00F624E0">
              <w:rPr>
                <w:rFonts w:ascii="Arial" w:hAnsi="Arial" w:cs="Arial"/>
                <w:i/>
                <w:lang w:val="en-US"/>
              </w:rPr>
              <w:t>GD</w:t>
            </w:r>
            <w:r w:rsidR="00F624E0" w:rsidRPr="00F624E0">
              <w:rPr>
                <w:rFonts w:ascii="Arial" w:hAnsi="Arial" w:cs="Arial"/>
                <w:i/>
              </w:rPr>
              <w:t>32</w:t>
            </w:r>
            <w:r w:rsidR="00F624E0">
              <w:rPr>
                <w:rFonts w:ascii="Arial" w:hAnsi="Arial" w:cs="Arial"/>
                <w:i/>
                <w:lang w:val="en-US"/>
              </w:rPr>
              <w:t>F</w:t>
            </w:r>
            <w:r w:rsidR="00F624E0" w:rsidRPr="00F624E0">
              <w:rPr>
                <w:rFonts w:ascii="Arial" w:hAnsi="Arial" w:cs="Arial"/>
                <w:i/>
              </w:rPr>
              <w:t>103</w:t>
            </w:r>
            <w:r w:rsidR="00F624E0">
              <w:rPr>
                <w:rFonts w:ascii="Arial" w:hAnsi="Arial" w:cs="Arial"/>
                <w:i/>
                <w:lang w:val="en-US"/>
              </w:rPr>
              <w:t>CBT</w:t>
            </w:r>
            <w:r w:rsidR="00F624E0" w:rsidRPr="00F624E0">
              <w:rPr>
                <w:rFonts w:ascii="Arial" w:hAnsi="Arial" w:cs="Arial"/>
                <w:i/>
              </w:rPr>
              <w:t xml:space="preserve">6, </w:t>
            </w:r>
            <w:r w:rsidR="00F624E0">
              <w:rPr>
                <w:rFonts w:ascii="Arial" w:hAnsi="Arial" w:cs="Arial"/>
                <w:i/>
                <w:lang w:val="en-US"/>
              </w:rPr>
              <w:t>FCM</w:t>
            </w:r>
            <w:r w:rsidR="00F624E0" w:rsidRPr="00F624E0">
              <w:rPr>
                <w:rFonts w:ascii="Arial" w:hAnsi="Arial" w:cs="Arial"/>
                <w:i/>
              </w:rPr>
              <w:t>32</w:t>
            </w:r>
            <w:r w:rsidR="00F624E0">
              <w:rPr>
                <w:rFonts w:ascii="Arial" w:hAnsi="Arial" w:cs="Arial"/>
                <w:i/>
                <w:lang w:val="en-US"/>
              </w:rPr>
              <w:t>F</w:t>
            </w:r>
            <w:r w:rsidR="00F624E0" w:rsidRPr="00F624E0">
              <w:rPr>
                <w:rFonts w:ascii="Arial" w:hAnsi="Arial" w:cs="Arial"/>
                <w:i/>
              </w:rPr>
              <w:t>103</w:t>
            </w:r>
            <w:r w:rsidR="00F624E0">
              <w:rPr>
                <w:rFonts w:ascii="Arial" w:hAnsi="Arial" w:cs="Arial"/>
                <w:i/>
                <w:lang w:val="en-US"/>
              </w:rPr>
              <w:t>CBT</w:t>
            </w:r>
            <w:r w:rsidR="00F624E0" w:rsidRPr="00F624E0">
              <w:rPr>
                <w:rFonts w:ascii="Arial" w:hAnsi="Arial" w:cs="Arial"/>
                <w:i/>
              </w:rPr>
              <w:t xml:space="preserve">6,   </w:t>
            </w:r>
            <w:r w:rsidR="00F624E0">
              <w:rPr>
                <w:rFonts w:ascii="Arial" w:hAnsi="Arial" w:cs="Arial"/>
                <w:i/>
                <w:lang w:val="en-US"/>
              </w:rPr>
              <w:t>ARM</w:t>
            </w:r>
            <w:r w:rsidR="00F624E0" w:rsidRPr="00F624E0">
              <w:rPr>
                <w:rFonts w:ascii="Arial" w:hAnsi="Arial" w:cs="Arial"/>
                <w:i/>
              </w:rPr>
              <w:t>32</w:t>
            </w:r>
            <w:r w:rsidR="00F624E0">
              <w:rPr>
                <w:rFonts w:ascii="Arial" w:hAnsi="Arial" w:cs="Arial"/>
                <w:i/>
                <w:lang w:val="en-US"/>
              </w:rPr>
              <w:t>F</w:t>
            </w:r>
            <w:r w:rsidR="00F624E0" w:rsidRPr="00F624E0">
              <w:rPr>
                <w:rFonts w:ascii="Arial" w:hAnsi="Arial" w:cs="Arial"/>
                <w:i/>
              </w:rPr>
              <w:t>103</w:t>
            </w:r>
            <w:r w:rsidR="00F624E0">
              <w:rPr>
                <w:rFonts w:ascii="Arial" w:hAnsi="Arial" w:cs="Arial"/>
                <w:i/>
                <w:lang w:val="en-US"/>
              </w:rPr>
              <w:t>CBT</w:t>
            </w:r>
            <w:r w:rsidR="00F624E0" w:rsidRPr="00F624E0">
              <w:rPr>
                <w:rFonts w:ascii="Arial" w:hAnsi="Arial" w:cs="Arial"/>
                <w:i/>
              </w:rPr>
              <w:t xml:space="preserve">6, </w:t>
            </w:r>
            <w:r w:rsidR="00F624E0">
              <w:rPr>
                <w:rFonts w:ascii="Arial" w:hAnsi="Arial" w:cs="Arial"/>
                <w:i/>
                <w:lang w:val="en-US"/>
              </w:rPr>
              <w:t>HK</w:t>
            </w:r>
            <w:r w:rsidR="00F624E0" w:rsidRPr="00F624E0">
              <w:rPr>
                <w:rFonts w:ascii="Arial" w:hAnsi="Arial" w:cs="Arial"/>
                <w:i/>
              </w:rPr>
              <w:t>32</w:t>
            </w:r>
            <w:r w:rsidR="00F624E0">
              <w:rPr>
                <w:rFonts w:ascii="Arial" w:hAnsi="Arial" w:cs="Arial"/>
                <w:i/>
                <w:lang w:val="en-US"/>
              </w:rPr>
              <w:t>F</w:t>
            </w:r>
            <w:r w:rsidR="00F624E0" w:rsidRPr="00F624E0">
              <w:rPr>
                <w:rFonts w:ascii="Arial" w:hAnsi="Arial" w:cs="Arial"/>
                <w:i/>
              </w:rPr>
              <w:t>103</w:t>
            </w:r>
            <w:r w:rsidR="00F624E0">
              <w:rPr>
                <w:rFonts w:ascii="Arial" w:hAnsi="Arial" w:cs="Arial"/>
                <w:i/>
                <w:lang w:val="en-US"/>
              </w:rPr>
              <w:t>CBT</w:t>
            </w:r>
            <w:r w:rsidR="00F624E0" w:rsidRPr="00F624E0">
              <w:rPr>
                <w:rFonts w:ascii="Arial" w:hAnsi="Arial" w:cs="Arial"/>
                <w:i/>
              </w:rPr>
              <w:t xml:space="preserve">6, </w:t>
            </w:r>
            <w:r w:rsidR="00F624E0">
              <w:rPr>
                <w:rFonts w:ascii="Arial" w:hAnsi="Arial" w:cs="Arial"/>
                <w:i/>
                <w:lang w:val="en-US"/>
              </w:rPr>
              <w:t>RX</w:t>
            </w:r>
            <w:r w:rsidR="00F624E0" w:rsidRPr="00F624E0">
              <w:rPr>
                <w:rFonts w:ascii="Arial" w:hAnsi="Arial" w:cs="Arial"/>
                <w:i/>
              </w:rPr>
              <w:t>32</w:t>
            </w:r>
            <w:r w:rsidR="00F624E0">
              <w:rPr>
                <w:rFonts w:ascii="Arial" w:hAnsi="Arial" w:cs="Arial"/>
                <w:i/>
                <w:lang w:val="en-US"/>
              </w:rPr>
              <w:t>F</w:t>
            </w:r>
            <w:r w:rsidR="00F624E0" w:rsidRPr="00F624E0">
              <w:rPr>
                <w:rFonts w:ascii="Arial" w:hAnsi="Arial" w:cs="Arial"/>
                <w:i/>
              </w:rPr>
              <w:t>103</w:t>
            </w:r>
            <w:r w:rsidR="00F624E0">
              <w:rPr>
                <w:rFonts w:ascii="Arial" w:hAnsi="Arial" w:cs="Arial"/>
                <w:i/>
                <w:lang w:val="en-US"/>
              </w:rPr>
              <w:t>CBT</w:t>
            </w:r>
            <w:r w:rsidR="00F624E0" w:rsidRPr="00F624E0">
              <w:rPr>
                <w:rFonts w:ascii="Arial" w:hAnsi="Arial" w:cs="Arial"/>
                <w:i/>
              </w:rPr>
              <w:t>7-</w:t>
            </w:r>
            <w:r w:rsidR="00F624E0">
              <w:rPr>
                <w:rFonts w:ascii="Arial" w:hAnsi="Arial" w:cs="Arial"/>
                <w:i/>
                <w:lang w:val="en-US"/>
              </w:rPr>
              <w:t>CBT</w:t>
            </w:r>
            <w:r w:rsidR="00F624E0" w:rsidRPr="00F624E0">
              <w:rPr>
                <w:rFonts w:ascii="Arial" w:hAnsi="Arial" w:cs="Arial"/>
                <w:i/>
              </w:rPr>
              <w:t>6</w:t>
            </w:r>
          </w:p>
        </w:tc>
        <w:tc>
          <w:tcPr>
            <w:tcW w:w="567" w:type="dxa"/>
            <w:vAlign w:val="center"/>
          </w:tcPr>
          <w:p w:rsidR="002E2376" w:rsidRPr="00F624E0" w:rsidRDefault="00F624E0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2E2376" w:rsidRPr="00F624E0" w:rsidRDefault="00F624E0" w:rsidP="00127FD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F624E0" w:rsidRDefault="00F624E0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DA1, DA2</w:t>
            </w:r>
          </w:p>
        </w:tc>
        <w:tc>
          <w:tcPr>
            <w:tcW w:w="6237" w:type="dxa"/>
            <w:vAlign w:val="center"/>
          </w:tcPr>
          <w:p w:rsidR="002E2376" w:rsidRPr="00F624E0" w:rsidRDefault="00F624E0" w:rsidP="00E316E1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F2405S-2WR3</w:t>
            </w:r>
          </w:p>
        </w:tc>
        <w:tc>
          <w:tcPr>
            <w:tcW w:w="567" w:type="dxa"/>
            <w:vAlign w:val="center"/>
          </w:tcPr>
          <w:p w:rsidR="002E2376" w:rsidRPr="00F624E0" w:rsidRDefault="00F624E0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2E2376" w:rsidRPr="006B4CCA" w:rsidRDefault="002E2376" w:rsidP="00F0511B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F624E0" w:rsidRDefault="00F624E0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DA3</w:t>
            </w:r>
          </w:p>
        </w:tc>
        <w:tc>
          <w:tcPr>
            <w:tcW w:w="6237" w:type="dxa"/>
            <w:vAlign w:val="center"/>
          </w:tcPr>
          <w:p w:rsidR="002E2376" w:rsidRPr="00F624E0" w:rsidRDefault="00F624E0" w:rsidP="00E316E1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TD541S485H</w:t>
            </w:r>
          </w:p>
        </w:tc>
        <w:tc>
          <w:tcPr>
            <w:tcW w:w="567" w:type="dxa"/>
            <w:vAlign w:val="center"/>
          </w:tcPr>
          <w:p w:rsidR="002E2376" w:rsidRPr="00F624E0" w:rsidRDefault="00F624E0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2E2376" w:rsidRPr="006B4CCA" w:rsidRDefault="002E2376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 w:rsidTr="00A832A3">
        <w:trPr>
          <w:trHeight w:hRule="exact" w:val="460"/>
        </w:trPr>
        <w:tc>
          <w:tcPr>
            <w:tcW w:w="1134" w:type="dxa"/>
            <w:vAlign w:val="center"/>
          </w:tcPr>
          <w:p w:rsidR="002E2376" w:rsidRPr="00F624E0" w:rsidRDefault="00F624E0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DA4, DA5</w:t>
            </w:r>
          </w:p>
        </w:tc>
        <w:tc>
          <w:tcPr>
            <w:tcW w:w="6237" w:type="dxa"/>
            <w:vAlign w:val="center"/>
          </w:tcPr>
          <w:p w:rsidR="002E2376" w:rsidRPr="00F624E0" w:rsidRDefault="00F624E0" w:rsidP="00E316E1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AMS1117-3,3</w:t>
            </w:r>
          </w:p>
        </w:tc>
        <w:tc>
          <w:tcPr>
            <w:tcW w:w="567" w:type="dxa"/>
            <w:vAlign w:val="center"/>
          </w:tcPr>
          <w:p w:rsidR="002E2376" w:rsidRPr="00F624E0" w:rsidRDefault="00F624E0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2E2376" w:rsidRPr="006B4CCA" w:rsidRDefault="002E2376" w:rsidP="00F0511B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F624E0" w:rsidRDefault="00F624E0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DD1 – DD3</w:t>
            </w:r>
          </w:p>
        </w:tc>
        <w:tc>
          <w:tcPr>
            <w:tcW w:w="6237" w:type="dxa"/>
            <w:vAlign w:val="center"/>
          </w:tcPr>
          <w:p w:rsidR="002E2376" w:rsidRPr="00F624E0" w:rsidRDefault="00F624E0" w:rsidP="00E316E1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74HC595PW, 118</w:t>
            </w:r>
          </w:p>
        </w:tc>
        <w:tc>
          <w:tcPr>
            <w:tcW w:w="567" w:type="dxa"/>
            <w:vAlign w:val="center"/>
          </w:tcPr>
          <w:p w:rsidR="002E2376" w:rsidRPr="00F624E0" w:rsidRDefault="00F624E0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3</w:t>
            </w:r>
          </w:p>
        </w:tc>
        <w:tc>
          <w:tcPr>
            <w:tcW w:w="2438" w:type="dxa"/>
            <w:vAlign w:val="center"/>
          </w:tcPr>
          <w:p w:rsidR="002E2376" w:rsidRPr="006B4CCA" w:rsidRDefault="00F624E0" w:rsidP="00127FD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CA3265">
              <w:rPr>
                <w:rFonts w:ascii="Arial" w:hAnsi="Arial" w:cs="Arial"/>
                <w:i/>
                <w:lang w:val="en-US"/>
              </w:rPr>
              <w:t>Nexperia</w:t>
            </w:r>
            <w:proofErr w:type="spellEnd"/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156488" w:rsidRDefault="002E2376" w:rsidP="00E316E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2E2376" w:rsidRPr="00F528E9" w:rsidRDefault="002E2376" w:rsidP="00E316E1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2E2376" w:rsidRPr="00F624E0" w:rsidRDefault="002E2376" w:rsidP="00E316E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2E2376" w:rsidRPr="006B4CCA" w:rsidRDefault="002E2376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156488" w:rsidRDefault="002E2376" w:rsidP="00E316E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2E2376" w:rsidRPr="00005EAE" w:rsidRDefault="00005EAE" w:rsidP="00005EAE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05EAE">
              <w:rPr>
                <w:rFonts w:ascii="Arial" w:hAnsi="Arial" w:cs="Arial"/>
                <w:b/>
                <w:i/>
                <w:sz w:val="24"/>
                <w:szCs w:val="24"/>
              </w:rPr>
              <w:t>Предохранитель</w:t>
            </w:r>
          </w:p>
        </w:tc>
        <w:tc>
          <w:tcPr>
            <w:tcW w:w="567" w:type="dxa"/>
            <w:vAlign w:val="center"/>
          </w:tcPr>
          <w:p w:rsidR="002E2376" w:rsidRPr="00F624E0" w:rsidRDefault="002E2376" w:rsidP="00E316E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2E2376" w:rsidRPr="006B4CCA" w:rsidRDefault="002E2376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005EAE" w:rsidRDefault="00005EAE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FU1, FU2</w:t>
            </w:r>
          </w:p>
        </w:tc>
        <w:tc>
          <w:tcPr>
            <w:tcW w:w="6237" w:type="dxa"/>
            <w:vAlign w:val="center"/>
          </w:tcPr>
          <w:p w:rsidR="002E2376" w:rsidRPr="00005EAE" w:rsidRDefault="000A68A8" w:rsidP="00E316E1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0466.</w:t>
            </w:r>
            <w:r w:rsidR="00005EAE">
              <w:rPr>
                <w:rFonts w:ascii="Arial" w:hAnsi="Arial" w:cs="Arial"/>
                <w:i/>
                <w:lang w:val="en-US"/>
              </w:rPr>
              <w:t>125NR</w:t>
            </w:r>
          </w:p>
        </w:tc>
        <w:tc>
          <w:tcPr>
            <w:tcW w:w="567" w:type="dxa"/>
            <w:vAlign w:val="center"/>
          </w:tcPr>
          <w:p w:rsidR="002E2376" w:rsidRPr="00005EAE" w:rsidRDefault="00005EAE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2E2376" w:rsidRPr="006B4CCA" w:rsidRDefault="002E2376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005EAE" w:rsidRDefault="00005EAE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FU3 – FU5</w:t>
            </w:r>
          </w:p>
        </w:tc>
        <w:tc>
          <w:tcPr>
            <w:tcW w:w="6237" w:type="dxa"/>
            <w:vAlign w:val="center"/>
          </w:tcPr>
          <w:p w:rsidR="002E2376" w:rsidRPr="000A68A8" w:rsidRDefault="00005EAE" w:rsidP="00E316E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60R090XPR 11,2*3,1</w:t>
            </w:r>
            <w:r w:rsidR="000A68A8">
              <w:rPr>
                <w:rFonts w:ascii="Arial" w:hAnsi="Arial" w:cs="Arial"/>
                <w:i/>
              </w:rPr>
              <w:t xml:space="preserve"> мм</w:t>
            </w:r>
          </w:p>
        </w:tc>
        <w:tc>
          <w:tcPr>
            <w:tcW w:w="567" w:type="dxa"/>
            <w:vAlign w:val="center"/>
          </w:tcPr>
          <w:p w:rsidR="002E2376" w:rsidRPr="00005EAE" w:rsidRDefault="00005EAE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3</w:t>
            </w:r>
          </w:p>
        </w:tc>
        <w:tc>
          <w:tcPr>
            <w:tcW w:w="2438" w:type="dxa"/>
            <w:vAlign w:val="center"/>
          </w:tcPr>
          <w:p w:rsidR="002E2376" w:rsidRPr="006B4CCA" w:rsidRDefault="002E2376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1F606B" w:rsidRDefault="002E2376" w:rsidP="00E316E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2E2376" w:rsidRPr="001F606B" w:rsidRDefault="002E2376" w:rsidP="00E316E1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2E2376" w:rsidRPr="00F624E0" w:rsidRDefault="002E2376" w:rsidP="00E316E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2E2376" w:rsidRPr="006B4CCA" w:rsidRDefault="002E2376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1F606B" w:rsidRDefault="002E2376" w:rsidP="00E316E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2E2376" w:rsidRPr="00005EAE" w:rsidRDefault="00005EAE" w:rsidP="00005EAE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Светодиод</w:t>
            </w:r>
          </w:p>
        </w:tc>
        <w:tc>
          <w:tcPr>
            <w:tcW w:w="567" w:type="dxa"/>
            <w:vAlign w:val="center"/>
          </w:tcPr>
          <w:p w:rsidR="002E2376" w:rsidRPr="00F624E0" w:rsidRDefault="002E2376" w:rsidP="00E316E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2E2376" w:rsidRPr="006B4CCA" w:rsidRDefault="002E2376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005EAE" w:rsidRDefault="00005EAE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HL1 – HL20</w:t>
            </w:r>
          </w:p>
        </w:tc>
        <w:tc>
          <w:tcPr>
            <w:tcW w:w="6237" w:type="dxa"/>
            <w:vAlign w:val="center"/>
          </w:tcPr>
          <w:p w:rsidR="002E2376" w:rsidRPr="000A68A8" w:rsidRDefault="00005EAE" w:rsidP="00E316E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LTST-C191KGKT 1,6*0,8</w:t>
            </w:r>
            <w:r w:rsidR="000A68A8">
              <w:rPr>
                <w:rFonts w:ascii="Arial" w:hAnsi="Arial" w:cs="Arial"/>
                <w:i/>
              </w:rPr>
              <w:t xml:space="preserve"> мм</w:t>
            </w: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:rsidR="002E2376" w:rsidRPr="00005EAE" w:rsidRDefault="00005EAE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20</w:t>
            </w:r>
          </w:p>
        </w:tc>
        <w:tc>
          <w:tcPr>
            <w:tcW w:w="2438" w:type="dxa"/>
            <w:vAlign w:val="center"/>
          </w:tcPr>
          <w:p w:rsidR="002E2376" w:rsidRPr="006B4CCA" w:rsidRDefault="002E2376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1F606B" w:rsidRDefault="002E2376" w:rsidP="00E316E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2E2376" w:rsidRPr="001F606B" w:rsidRDefault="002E2376" w:rsidP="00E316E1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2E2376" w:rsidRPr="00F624E0" w:rsidRDefault="002E2376" w:rsidP="00E316E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2E2376" w:rsidRPr="006B4CCA" w:rsidRDefault="002E2376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156488" w:rsidRDefault="002E2376" w:rsidP="00E316E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2E2376" w:rsidRPr="00005EAE" w:rsidRDefault="00005EAE" w:rsidP="00005EAE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05EAE">
              <w:rPr>
                <w:rFonts w:ascii="Arial" w:hAnsi="Arial" w:cs="Arial"/>
                <w:b/>
                <w:i/>
                <w:sz w:val="24"/>
                <w:szCs w:val="24"/>
              </w:rPr>
              <w:t>Индуктивность</w:t>
            </w:r>
          </w:p>
        </w:tc>
        <w:tc>
          <w:tcPr>
            <w:tcW w:w="567" w:type="dxa"/>
            <w:vAlign w:val="center"/>
          </w:tcPr>
          <w:p w:rsidR="002E2376" w:rsidRPr="00F624E0" w:rsidRDefault="002E2376" w:rsidP="00E316E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2E2376" w:rsidRPr="006B4CCA" w:rsidRDefault="002E2376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005EAE" w:rsidRDefault="00005EAE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L1, L2</w:t>
            </w:r>
          </w:p>
        </w:tc>
        <w:tc>
          <w:tcPr>
            <w:tcW w:w="6237" w:type="dxa"/>
            <w:vAlign w:val="center"/>
          </w:tcPr>
          <w:p w:rsidR="002E2376" w:rsidRPr="00005EAE" w:rsidRDefault="00005EAE" w:rsidP="00E316E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B82498B1102J 0805 1,0 </w:t>
            </w:r>
            <w:proofErr w:type="spellStart"/>
            <w:r>
              <w:rPr>
                <w:rFonts w:ascii="Arial" w:hAnsi="Arial" w:cs="Arial"/>
                <w:i/>
              </w:rPr>
              <w:t>мкГн</w:t>
            </w:r>
            <w:proofErr w:type="spellEnd"/>
            <w:r>
              <w:rPr>
                <w:rFonts w:ascii="Arial" w:hAnsi="Arial" w:cs="Arial"/>
                <w:i/>
              </w:rPr>
              <w:t xml:space="preserve"> ±5% 250 мА</w:t>
            </w:r>
          </w:p>
        </w:tc>
        <w:tc>
          <w:tcPr>
            <w:tcW w:w="567" w:type="dxa"/>
            <w:vAlign w:val="center"/>
          </w:tcPr>
          <w:p w:rsidR="002E2376" w:rsidRPr="00F624E0" w:rsidRDefault="00005EAE" w:rsidP="00E316E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2E2376" w:rsidRPr="006B4CCA" w:rsidRDefault="002E2376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005EAE" w:rsidRDefault="00005EAE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L3</w:t>
            </w:r>
          </w:p>
        </w:tc>
        <w:tc>
          <w:tcPr>
            <w:tcW w:w="6237" w:type="dxa"/>
            <w:vAlign w:val="center"/>
          </w:tcPr>
          <w:p w:rsidR="002E2376" w:rsidRPr="00005EAE" w:rsidRDefault="00005EAE" w:rsidP="00E316E1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B82790S0513N201 51</w:t>
            </w:r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мкГн</w:t>
            </w:r>
            <w:proofErr w:type="spellEnd"/>
            <w:r>
              <w:rPr>
                <w:rFonts w:ascii="Arial" w:hAnsi="Arial" w:cs="Arial"/>
                <w:i/>
              </w:rPr>
              <w:t xml:space="preserve"> 0,5А </w:t>
            </w:r>
            <w:r>
              <w:rPr>
                <w:rFonts w:ascii="Arial" w:hAnsi="Arial" w:cs="Arial"/>
                <w:i/>
                <w:lang w:val="en-US"/>
              </w:rPr>
              <w:t>SMD</w:t>
            </w:r>
          </w:p>
        </w:tc>
        <w:tc>
          <w:tcPr>
            <w:tcW w:w="567" w:type="dxa"/>
            <w:vAlign w:val="center"/>
          </w:tcPr>
          <w:p w:rsidR="002E2376" w:rsidRPr="00005EAE" w:rsidRDefault="00005EAE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2E2376" w:rsidRPr="006B4CCA" w:rsidRDefault="002E2376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005EAE" w:rsidRDefault="00005EAE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L4</w:t>
            </w:r>
          </w:p>
        </w:tc>
        <w:tc>
          <w:tcPr>
            <w:tcW w:w="6237" w:type="dxa"/>
            <w:vAlign w:val="center"/>
          </w:tcPr>
          <w:p w:rsidR="002E2376" w:rsidRPr="00181A6E" w:rsidRDefault="00005EAE" w:rsidP="00E316E1">
            <w:pPr>
              <w:rPr>
                <w:rFonts w:ascii="Arial" w:hAnsi="Arial" w:cs="Arial"/>
                <w:i/>
              </w:rPr>
            </w:pPr>
            <w:r w:rsidRPr="00181A6E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CDR</w:t>
            </w:r>
            <w:r w:rsidR="00181A6E" w:rsidRPr="00181A6E">
              <w:rPr>
                <w:rFonts w:ascii="Arial" w:hAnsi="Arial" w:cs="Arial"/>
                <w:i/>
              </w:rPr>
              <w:t>74</w:t>
            </w:r>
            <w:r w:rsidR="00181A6E">
              <w:rPr>
                <w:rFonts w:ascii="Arial" w:hAnsi="Arial" w:cs="Arial"/>
                <w:i/>
                <w:lang w:val="en-US"/>
              </w:rPr>
              <w:t>BNP</w:t>
            </w:r>
            <w:r w:rsidR="00181A6E" w:rsidRPr="00181A6E">
              <w:rPr>
                <w:rFonts w:ascii="Arial" w:hAnsi="Arial" w:cs="Arial"/>
                <w:i/>
              </w:rPr>
              <w:t>-220</w:t>
            </w:r>
            <w:r w:rsidR="00181A6E">
              <w:rPr>
                <w:rFonts w:ascii="Arial" w:hAnsi="Arial" w:cs="Arial"/>
                <w:i/>
                <w:lang w:val="en-US"/>
              </w:rPr>
              <w:t>MC</w:t>
            </w:r>
            <w:r w:rsidR="00181A6E" w:rsidRPr="00181A6E">
              <w:rPr>
                <w:rFonts w:ascii="Arial" w:hAnsi="Arial" w:cs="Arial"/>
                <w:i/>
              </w:rPr>
              <w:t xml:space="preserve"> 22 </w:t>
            </w:r>
            <w:proofErr w:type="spellStart"/>
            <w:r w:rsidR="00181A6E">
              <w:rPr>
                <w:rFonts w:ascii="Arial" w:hAnsi="Arial" w:cs="Arial"/>
                <w:i/>
              </w:rPr>
              <w:t>мкГн</w:t>
            </w:r>
            <w:proofErr w:type="spellEnd"/>
            <w:r w:rsidR="00181A6E">
              <w:rPr>
                <w:rFonts w:ascii="Arial" w:hAnsi="Arial" w:cs="Arial"/>
                <w:i/>
              </w:rPr>
              <w:t xml:space="preserve"> ±20% 1,12А 0,13 Ом</w:t>
            </w:r>
          </w:p>
        </w:tc>
        <w:tc>
          <w:tcPr>
            <w:tcW w:w="567" w:type="dxa"/>
            <w:vAlign w:val="center"/>
          </w:tcPr>
          <w:p w:rsidR="002E2376" w:rsidRPr="00F624E0" w:rsidRDefault="00181A6E" w:rsidP="00E316E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2E2376" w:rsidRPr="006B4CCA" w:rsidRDefault="002E2376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A3303C">
        <w:trPr>
          <w:trHeight w:hRule="exact" w:val="460"/>
        </w:trPr>
        <w:tc>
          <w:tcPr>
            <w:tcW w:w="1134" w:type="dxa"/>
            <w:vAlign w:val="center"/>
          </w:tcPr>
          <w:p w:rsidR="002E2376" w:rsidRPr="00181A6E" w:rsidRDefault="00181A6E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L5</w:t>
            </w:r>
          </w:p>
        </w:tc>
        <w:tc>
          <w:tcPr>
            <w:tcW w:w="6237" w:type="dxa"/>
            <w:vAlign w:val="center"/>
          </w:tcPr>
          <w:p w:rsidR="002E2376" w:rsidRPr="00181A6E" w:rsidRDefault="00181A6E" w:rsidP="00E316E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ACM2520-301-2P-T002 300 </w:t>
            </w:r>
            <w:r>
              <w:rPr>
                <w:rFonts w:ascii="Arial" w:hAnsi="Arial" w:cs="Arial"/>
                <w:i/>
              </w:rPr>
              <w:t>Ом 0,4 А 2,5*2*1,2</w:t>
            </w:r>
          </w:p>
        </w:tc>
        <w:tc>
          <w:tcPr>
            <w:tcW w:w="567" w:type="dxa"/>
            <w:vAlign w:val="center"/>
          </w:tcPr>
          <w:p w:rsidR="002E2376" w:rsidRPr="00F624E0" w:rsidRDefault="00181A6E" w:rsidP="00E316E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2E2376" w:rsidRPr="006B4CCA" w:rsidRDefault="002E2376" w:rsidP="00127FD1">
            <w:pPr>
              <w:rPr>
                <w:rFonts w:ascii="Arial" w:hAnsi="Arial" w:cs="Arial"/>
                <w:i/>
              </w:rPr>
            </w:pPr>
          </w:p>
        </w:tc>
      </w:tr>
      <w:tr w:rsidR="002E2376" w:rsidRPr="00181A6E">
        <w:trPr>
          <w:trHeight w:hRule="exact" w:val="460"/>
        </w:trPr>
        <w:tc>
          <w:tcPr>
            <w:tcW w:w="1134" w:type="dxa"/>
            <w:vAlign w:val="center"/>
          </w:tcPr>
          <w:p w:rsidR="002E2376" w:rsidRPr="00181A6E" w:rsidRDefault="00181A6E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L6, L7</w:t>
            </w:r>
          </w:p>
        </w:tc>
        <w:tc>
          <w:tcPr>
            <w:tcW w:w="6237" w:type="dxa"/>
            <w:vAlign w:val="center"/>
          </w:tcPr>
          <w:p w:rsidR="002E2376" w:rsidRPr="00181A6E" w:rsidRDefault="00181A6E" w:rsidP="00E316E1">
            <w:pPr>
              <w:rPr>
                <w:rFonts w:ascii="Arial" w:hAnsi="Arial" w:cs="Arial"/>
                <w:i/>
                <w:lang w:val="en-US"/>
              </w:rPr>
            </w:pPr>
            <w:r w:rsidRPr="00181A6E"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LQM</w:t>
            </w:r>
            <w:r w:rsidRPr="00181A6E">
              <w:rPr>
                <w:rFonts w:ascii="Arial" w:hAnsi="Arial" w:cs="Arial"/>
                <w:i/>
                <w:lang w:val="en-US"/>
              </w:rPr>
              <w:t>18</w:t>
            </w:r>
            <w:r>
              <w:rPr>
                <w:rFonts w:ascii="Arial" w:hAnsi="Arial" w:cs="Arial"/>
                <w:i/>
                <w:lang w:val="en-US"/>
              </w:rPr>
              <w:t>FN</w:t>
            </w:r>
            <w:r w:rsidRPr="00181A6E">
              <w:rPr>
                <w:rFonts w:ascii="Arial" w:hAnsi="Arial" w:cs="Arial"/>
                <w:i/>
                <w:lang w:val="en-US"/>
              </w:rPr>
              <w:t>100</w:t>
            </w:r>
            <w:r>
              <w:rPr>
                <w:rFonts w:ascii="Arial" w:hAnsi="Arial" w:cs="Arial"/>
                <w:i/>
                <w:lang w:val="en-US"/>
              </w:rPr>
              <w:t>M</w:t>
            </w:r>
            <w:r w:rsidRPr="00181A6E">
              <w:rPr>
                <w:rFonts w:ascii="Arial" w:hAnsi="Arial" w:cs="Arial"/>
                <w:i/>
                <w:lang w:val="en-US"/>
              </w:rPr>
              <w:t>00</w:t>
            </w:r>
            <w:r>
              <w:rPr>
                <w:rFonts w:ascii="Arial" w:hAnsi="Arial" w:cs="Arial"/>
                <w:i/>
                <w:lang w:val="en-US"/>
              </w:rPr>
              <w:t>D</w:t>
            </w:r>
            <w:r w:rsidRPr="00181A6E">
              <w:rPr>
                <w:rFonts w:ascii="Arial" w:hAnsi="Arial" w:cs="Arial"/>
                <w:i/>
                <w:lang w:val="en-US"/>
              </w:rPr>
              <w:t xml:space="preserve"> 1</w:t>
            </w:r>
            <w:r>
              <w:rPr>
                <w:rFonts w:ascii="Arial" w:hAnsi="Arial" w:cs="Arial"/>
                <w:i/>
              </w:rPr>
              <w:t>МГц</w:t>
            </w:r>
            <w:r w:rsidRPr="00181A6E">
              <w:rPr>
                <w:rFonts w:ascii="Arial" w:hAnsi="Arial" w:cs="Arial"/>
                <w:i/>
                <w:lang w:val="en-US"/>
              </w:rPr>
              <w:t xml:space="preserve"> 10 </w:t>
            </w:r>
            <w:proofErr w:type="spellStart"/>
            <w:r>
              <w:rPr>
                <w:rFonts w:ascii="Arial" w:hAnsi="Arial" w:cs="Arial"/>
                <w:i/>
              </w:rPr>
              <w:t>мкГн</w:t>
            </w:r>
            <w:proofErr w:type="spellEnd"/>
            <w:r w:rsidRPr="00181A6E">
              <w:rPr>
                <w:rFonts w:ascii="Arial" w:hAnsi="Arial" w:cs="Arial"/>
                <w:i/>
                <w:lang w:val="en-US"/>
              </w:rPr>
              <w:t xml:space="preserve"> ±20% 50 </w:t>
            </w:r>
            <w:r>
              <w:rPr>
                <w:rFonts w:ascii="Arial" w:hAnsi="Arial" w:cs="Arial"/>
                <w:i/>
              </w:rPr>
              <w:t>мА</w:t>
            </w:r>
            <w:r w:rsidRPr="00181A6E">
              <w:rPr>
                <w:rFonts w:ascii="Arial" w:hAnsi="Arial" w:cs="Arial"/>
                <w:i/>
                <w:lang w:val="en-US"/>
              </w:rPr>
              <w:t xml:space="preserve"> 1.17 </w:t>
            </w:r>
            <w:r>
              <w:rPr>
                <w:rFonts w:ascii="Arial" w:hAnsi="Arial" w:cs="Arial"/>
                <w:i/>
              </w:rPr>
              <w:t>Ом</w:t>
            </w:r>
          </w:p>
        </w:tc>
        <w:tc>
          <w:tcPr>
            <w:tcW w:w="567" w:type="dxa"/>
            <w:vAlign w:val="center"/>
          </w:tcPr>
          <w:p w:rsidR="002E2376" w:rsidRPr="00181A6E" w:rsidRDefault="00181A6E" w:rsidP="00E316E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2E2376" w:rsidRPr="00181A6E" w:rsidRDefault="002E2376" w:rsidP="00127FD1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2E2376" w:rsidRPr="00181A6E">
        <w:trPr>
          <w:trHeight w:hRule="exact" w:val="460"/>
        </w:trPr>
        <w:tc>
          <w:tcPr>
            <w:tcW w:w="1134" w:type="dxa"/>
            <w:vAlign w:val="center"/>
          </w:tcPr>
          <w:p w:rsidR="002E2376" w:rsidRPr="00181A6E" w:rsidRDefault="002E2376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237" w:type="dxa"/>
            <w:vAlign w:val="center"/>
          </w:tcPr>
          <w:p w:rsidR="002E2376" w:rsidRPr="00181A6E" w:rsidRDefault="002E2376" w:rsidP="00E316E1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2E2376" w:rsidRPr="00181A6E" w:rsidRDefault="002E2376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2E2376" w:rsidRPr="00181A6E" w:rsidRDefault="002E2376" w:rsidP="00127FD1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2E2376" w:rsidRPr="00181A6E">
        <w:trPr>
          <w:trHeight w:hRule="exact" w:val="460"/>
        </w:trPr>
        <w:tc>
          <w:tcPr>
            <w:tcW w:w="1134" w:type="dxa"/>
            <w:vAlign w:val="center"/>
          </w:tcPr>
          <w:p w:rsidR="002E2376" w:rsidRPr="00181A6E" w:rsidRDefault="002E2376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237" w:type="dxa"/>
            <w:vAlign w:val="center"/>
          </w:tcPr>
          <w:p w:rsidR="002E2376" w:rsidRPr="00181A6E" w:rsidRDefault="00181A6E" w:rsidP="00181A6E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Резисторы</w:t>
            </w:r>
          </w:p>
        </w:tc>
        <w:tc>
          <w:tcPr>
            <w:tcW w:w="567" w:type="dxa"/>
            <w:vAlign w:val="center"/>
          </w:tcPr>
          <w:p w:rsidR="002E2376" w:rsidRPr="00181A6E" w:rsidRDefault="002E2376" w:rsidP="00E316E1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2E2376" w:rsidRPr="00181A6E" w:rsidRDefault="002E2376" w:rsidP="00127FD1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ED307A" w:rsidRDefault="00567EEB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R1 – R4</w:t>
            </w:r>
          </w:p>
        </w:tc>
        <w:tc>
          <w:tcPr>
            <w:tcW w:w="6237" w:type="dxa"/>
            <w:vAlign w:val="center"/>
          </w:tcPr>
          <w:p w:rsidR="00D56DAF" w:rsidRPr="00175C42" w:rsidRDefault="00D56DAF" w:rsidP="001F4B89">
            <w:pPr>
              <w:rPr>
                <w:rFonts w:ascii="Arial" w:hAnsi="Arial" w:cs="Arial"/>
                <w:i/>
              </w:rPr>
            </w:pPr>
            <w:r w:rsidRPr="00203845"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</w:t>
            </w:r>
            <w:r w:rsidR="00567EEB">
              <w:rPr>
                <w:rFonts w:ascii="Arial" w:hAnsi="Arial" w:cs="Arial"/>
                <w:i/>
                <w:lang w:val="en-US"/>
              </w:rPr>
              <w:t xml:space="preserve"> 1206 10</w:t>
            </w:r>
            <w:r w:rsidRPr="00203845"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кОм </w:t>
            </w:r>
            <w:r w:rsidR="00567EEB">
              <w:rPr>
                <w:rFonts w:ascii="Arial" w:hAnsi="Arial" w:cs="Arial"/>
                <w:i/>
                <w:lang w:val="en-US"/>
              </w:rPr>
              <w:t>±5 % 0,25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203845" w:rsidRDefault="00567EEB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4</w:t>
            </w:r>
          </w:p>
        </w:tc>
        <w:tc>
          <w:tcPr>
            <w:tcW w:w="2438" w:type="dxa"/>
            <w:vAlign w:val="center"/>
          </w:tcPr>
          <w:p w:rsidR="00D56DAF" w:rsidRPr="00BC4532" w:rsidRDefault="00D56DAF" w:rsidP="00762F63">
            <w:pPr>
              <w:rPr>
                <w:rFonts w:ascii="Arial" w:hAnsi="Arial" w:cs="Arial"/>
                <w:i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ED307A" w:rsidRDefault="00567EEB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R5 – R8</w:t>
            </w:r>
          </w:p>
        </w:tc>
        <w:tc>
          <w:tcPr>
            <w:tcW w:w="6237" w:type="dxa"/>
            <w:vAlign w:val="center"/>
          </w:tcPr>
          <w:p w:rsidR="00D56DAF" w:rsidRPr="005A4A12" w:rsidRDefault="00D56DAF" w:rsidP="00567EE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</w:t>
            </w:r>
            <w:r w:rsidRPr="00203845">
              <w:rPr>
                <w:rFonts w:ascii="Arial" w:hAnsi="Arial" w:cs="Arial"/>
                <w:i/>
                <w:lang w:val="en-US"/>
              </w:rPr>
              <w:t xml:space="preserve"> 0</w:t>
            </w:r>
            <w:r w:rsidR="00567EEB">
              <w:rPr>
                <w:rFonts w:ascii="Arial" w:hAnsi="Arial" w:cs="Arial"/>
                <w:i/>
              </w:rPr>
              <w:t xml:space="preserve">603 </w:t>
            </w:r>
            <w:r w:rsidR="00567EEB">
              <w:rPr>
                <w:rFonts w:ascii="Arial" w:hAnsi="Arial" w:cs="Arial"/>
                <w:i/>
                <w:lang w:val="en-US"/>
              </w:rPr>
              <w:t>2</w:t>
            </w:r>
            <w:r w:rsidR="00567EEB">
              <w:rPr>
                <w:rFonts w:ascii="Arial" w:hAnsi="Arial" w:cs="Arial"/>
                <w:i/>
              </w:rPr>
              <w:t>к</w:t>
            </w:r>
            <w:r>
              <w:rPr>
                <w:rFonts w:ascii="Arial" w:hAnsi="Arial" w:cs="Arial"/>
                <w:i/>
              </w:rPr>
              <w:t>Ом ±5 %  0,1 Вт</w:t>
            </w:r>
          </w:p>
        </w:tc>
        <w:tc>
          <w:tcPr>
            <w:tcW w:w="567" w:type="dxa"/>
            <w:vAlign w:val="center"/>
          </w:tcPr>
          <w:p w:rsidR="00D56DAF" w:rsidRPr="006B4CCA" w:rsidRDefault="00567EEB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2438" w:type="dxa"/>
            <w:vAlign w:val="center"/>
          </w:tcPr>
          <w:p w:rsidR="00D56DAF" w:rsidRPr="009D61BD" w:rsidRDefault="00D56DAF" w:rsidP="00B87C4B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DA24E0" w:rsidRDefault="00DA24E0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9</w:t>
            </w:r>
            <w:r>
              <w:rPr>
                <w:rFonts w:ascii="Arial" w:hAnsi="Arial" w:cs="Arial"/>
                <w:i/>
                <w:lang w:val="en-US"/>
              </w:rPr>
              <w:t xml:space="preserve"> – R</w:t>
            </w:r>
            <w:r>
              <w:rPr>
                <w:rFonts w:ascii="Arial" w:hAnsi="Arial" w:cs="Arial"/>
                <w:i/>
              </w:rPr>
              <w:t>12</w:t>
            </w:r>
          </w:p>
        </w:tc>
        <w:tc>
          <w:tcPr>
            <w:tcW w:w="6237" w:type="dxa"/>
            <w:vAlign w:val="center"/>
          </w:tcPr>
          <w:p w:rsidR="00D56DAF" w:rsidRPr="00592AAD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DA24E0">
              <w:rPr>
                <w:rFonts w:ascii="Arial" w:hAnsi="Arial" w:cs="Arial"/>
                <w:i/>
              </w:rPr>
              <w:t>Чип 0603 1</w:t>
            </w:r>
            <w:r>
              <w:rPr>
                <w:rFonts w:ascii="Arial" w:hAnsi="Arial" w:cs="Arial"/>
                <w:i/>
              </w:rPr>
              <w:t xml:space="preserve">00 </w:t>
            </w:r>
            <w:r w:rsidR="00DA24E0">
              <w:rPr>
                <w:rFonts w:ascii="Arial" w:hAnsi="Arial" w:cs="Arial"/>
                <w:i/>
              </w:rPr>
              <w:t>кОм ±5 % 0,1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DA24E0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2438" w:type="dxa"/>
            <w:vAlign w:val="center"/>
          </w:tcPr>
          <w:p w:rsidR="00D56DAF" w:rsidRPr="00B05FD0" w:rsidRDefault="00D56DAF" w:rsidP="00B87C4B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ED307A" w:rsidRDefault="00DA24E0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13</w:t>
            </w:r>
            <w:r w:rsidR="00D56DAF" w:rsidRPr="00ED307A">
              <w:rPr>
                <w:rFonts w:ascii="Arial" w:hAnsi="Arial" w:cs="Arial"/>
                <w:i/>
                <w:lang w:val="en-US"/>
              </w:rPr>
              <w:t xml:space="preserve"> – R</w:t>
            </w:r>
            <w:r>
              <w:rPr>
                <w:rFonts w:ascii="Arial" w:hAnsi="Arial" w:cs="Arial"/>
                <w:i/>
              </w:rPr>
              <w:t>16</w:t>
            </w:r>
          </w:p>
        </w:tc>
        <w:tc>
          <w:tcPr>
            <w:tcW w:w="6237" w:type="dxa"/>
            <w:vAlign w:val="center"/>
          </w:tcPr>
          <w:p w:rsidR="00D56DAF" w:rsidRPr="006A4278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DA24E0">
              <w:rPr>
                <w:rFonts w:ascii="Arial" w:hAnsi="Arial" w:cs="Arial"/>
                <w:i/>
              </w:rPr>
              <w:t>Чип 1206 10 кОм ±5 % 0,25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DA24E0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2438" w:type="dxa"/>
            <w:vAlign w:val="center"/>
          </w:tcPr>
          <w:p w:rsidR="00D56DAF" w:rsidRPr="00ED307A" w:rsidRDefault="00D56DAF" w:rsidP="00B87C4B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DA24E0" w:rsidRDefault="00DA24E0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17</w:t>
            </w:r>
            <w:r w:rsidR="00D56DAF" w:rsidRPr="00ED307A">
              <w:rPr>
                <w:rFonts w:ascii="Arial" w:hAnsi="Arial" w:cs="Arial"/>
                <w:i/>
                <w:lang w:val="en-US"/>
              </w:rPr>
              <w:t xml:space="preserve"> – R</w:t>
            </w:r>
            <w:r>
              <w:rPr>
                <w:rFonts w:ascii="Arial" w:hAnsi="Arial" w:cs="Arial"/>
                <w:i/>
              </w:rPr>
              <w:t>20</w:t>
            </w:r>
          </w:p>
        </w:tc>
        <w:tc>
          <w:tcPr>
            <w:tcW w:w="6237" w:type="dxa"/>
            <w:vAlign w:val="center"/>
          </w:tcPr>
          <w:p w:rsidR="00D56DAF" w:rsidRPr="004B6FFD" w:rsidRDefault="00DA24E0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0603 2 кОм ±5 % 0,1</w:t>
            </w:r>
            <w:r w:rsidR="00D56DAF"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DA24E0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2438" w:type="dxa"/>
            <w:vAlign w:val="center"/>
          </w:tcPr>
          <w:p w:rsidR="00D56DAF" w:rsidRPr="00ED307A" w:rsidRDefault="00D56DAF" w:rsidP="00B87C4B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8E126E" w:rsidRDefault="008E126E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21</w:t>
            </w:r>
            <w:r w:rsidR="00D56DAF" w:rsidRPr="00ED307A">
              <w:rPr>
                <w:rFonts w:ascii="Arial" w:hAnsi="Arial" w:cs="Arial"/>
                <w:i/>
                <w:lang w:val="en-US"/>
              </w:rPr>
              <w:t xml:space="preserve"> – R</w:t>
            </w:r>
            <w:r>
              <w:rPr>
                <w:rFonts w:ascii="Arial" w:hAnsi="Arial" w:cs="Arial"/>
                <w:i/>
              </w:rPr>
              <w:t>24</w:t>
            </w:r>
          </w:p>
        </w:tc>
        <w:tc>
          <w:tcPr>
            <w:tcW w:w="6237" w:type="dxa"/>
            <w:vAlign w:val="center"/>
          </w:tcPr>
          <w:p w:rsidR="00D56DAF" w:rsidRPr="009F4BB8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8E126E">
              <w:rPr>
                <w:rFonts w:ascii="Arial" w:hAnsi="Arial" w:cs="Arial"/>
                <w:i/>
              </w:rPr>
              <w:t>Чип 0603 1</w:t>
            </w:r>
            <w:r>
              <w:rPr>
                <w:rFonts w:ascii="Arial" w:hAnsi="Arial" w:cs="Arial"/>
                <w:i/>
              </w:rPr>
              <w:t xml:space="preserve">00 </w:t>
            </w:r>
            <w:r w:rsidR="008E126E">
              <w:rPr>
                <w:rFonts w:ascii="Arial" w:hAnsi="Arial" w:cs="Arial"/>
                <w:i/>
              </w:rPr>
              <w:t>к</w:t>
            </w:r>
            <w:r>
              <w:rPr>
                <w:rFonts w:ascii="Arial" w:hAnsi="Arial" w:cs="Arial"/>
                <w:i/>
              </w:rPr>
              <w:t>Ом ±5 % 0,1 Вт</w:t>
            </w:r>
          </w:p>
        </w:tc>
        <w:tc>
          <w:tcPr>
            <w:tcW w:w="567" w:type="dxa"/>
            <w:vAlign w:val="center"/>
          </w:tcPr>
          <w:p w:rsidR="00D56DAF" w:rsidRPr="006B4CCA" w:rsidRDefault="008E126E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2438" w:type="dxa"/>
            <w:vAlign w:val="center"/>
          </w:tcPr>
          <w:p w:rsidR="00D56DAF" w:rsidRPr="00ED307A" w:rsidRDefault="00D56DAF" w:rsidP="00B87C4B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492378" w:rsidRDefault="00492378" w:rsidP="0049237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 xml:space="preserve">25, </w:t>
            </w:r>
            <w:r w:rsidR="00D56DAF" w:rsidRPr="00ED307A"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26</w:t>
            </w:r>
          </w:p>
        </w:tc>
        <w:tc>
          <w:tcPr>
            <w:tcW w:w="6237" w:type="dxa"/>
            <w:vAlign w:val="center"/>
          </w:tcPr>
          <w:p w:rsidR="00D56DAF" w:rsidRPr="009B1C7B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492378">
              <w:rPr>
                <w:rFonts w:ascii="Arial" w:hAnsi="Arial" w:cs="Arial"/>
                <w:i/>
              </w:rPr>
              <w:t>Чип 0603 330 Ом ±5 % 0,1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492378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D56DAF" w:rsidRPr="00ED307A" w:rsidRDefault="00D56DAF" w:rsidP="00B87C4B">
            <w:pPr>
              <w:rPr>
                <w:rFonts w:ascii="Arial" w:hAnsi="Arial" w:cs="Arial"/>
                <w:i/>
              </w:rPr>
            </w:pPr>
          </w:p>
        </w:tc>
      </w:tr>
      <w:tr w:rsidR="00D56DAF" w:rsidRPr="00203845">
        <w:trPr>
          <w:trHeight w:hRule="exact" w:val="460"/>
        </w:trPr>
        <w:tc>
          <w:tcPr>
            <w:tcW w:w="1134" w:type="dxa"/>
            <w:vAlign w:val="center"/>
          </w:tcPr>
          <w:p w:rsidR="00D56DAF" w:rsidRPr="00492378" w:rsidRDefault="00492378" w:rsidP="0049237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2</w:t>
            </w:r>
            <w:r w:rsidR="00D56DAF" w:rsidRPr="00ED307A">
              <w:rPr>
                <w:rFonts w:ascii="Arial" w:hAnsi="Arial" w:cs="Arial"/>
                <w:i/>
                <w:lang w:val="en-US"/>
              </w:rPr>
              <w:t>7</w:t>
            </w:r>
            <w:r>
              <w:rPr>
                <w:rFonts w:ascii="Arial" w:hAnsi="Arial" w:cs="Arial"/>
                <w:i/>
              </w:rPr>
              <w:t>,</w:t>
            </w:r>
            <w:r w:rsidR="00D56DAF" w:rsidRPr="00ED307A">
              <w:rPr>
                <w:rFonts w:ascii="Arial" w:hAnsi="Arial" w:cs="Arial"/>
                <w:i/>
                <w:lang w:val="en-US"/>
              </w:rPr>
              <w:t xml:space="preserve"> R</w:t>
            </w:r>
            <w:r>
              <w:rPr>
                <w:rFonts w:ascii="Arial" w:hAnsi="Arial" w:cs="Arial"/>
                <w:i/>
              </w:rPr>
              <w:t>28</w:t>
            </w:r>
          </w:p>
        </w:tc>
        <w:tc>
          <w:tcPr>
            <w:tcW w:w="6237" w:type="dxa"/>
            <w:vAlign w:val="center"/>
          </w:tcPr>
          <w:p w:rsidR="00D56DAF" w:rsidRPr="001031A3" w:rsidRDefault="00492378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1206 10 кОм ±5 % 0,25</w:t>
            </w:r>
            <w:r w:rsidR="00D56DAF"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F45B42" w:rsidRDefault="0049237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D56DAF" w:rsidRPr="00ED307A" w:rsidRDefault="00D56DAF" w:rsidP="00B87C4B">
            <w:pPr>
              <w:rPr>
                <w:rFonts w:ascii="Arial" w:hAnsi="Arial" w:cs="Arial"/>
                <w:i/>
              </w:rPr>
            </w:pPr>
          </w:p>
        </w:tc>
      </w:tr>
      <w:tr w:rsidR="00D56DAF" w:rsidRPr="00203845">
        <w:trPr>
          <w:trHeight w:hRule="exact" w:val="460"/>
        </w:trPr>
        <w:tc>
          <w:tcPr>
            <w:tcW w:w="1134" w:type="dxa"/>
            <w:vAlign w:val="center"/>
          </w:tcPr>
          <w:p w:rsidR="00D56DAF" w:rsidRPr="00ED307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 w:rsidRPr="00ED307A">
              <w:rPr>
                <w:rFonts w:ascii="Arial" w:hAnsi="Arial" w:cs="Arial"/>
                <w:i/>
                <w:lang w:val="en-US"/>
              </w:rPr>
              <w:lastRenderedPageBreak/>
              <w:t>R</w:t>
            </w:r>
            <w:r w:rsidR="00F45B42">
              <w:rPr>
                <w:rFonts w:ascii="Arial" w:hAnsi="Arial" w:cs="Arial"/>
                <w:i/>
                <w:lang w:val="en-US"/>
              </w:rPr>
              <w:t>29, R30</w:t>
            </w:r>
          </w:p>
        </w:tc>
        <w:tc>
          <w:tcPr>
            <w:tcW w:w="6237" w:type="dxa"/>
            <w:vAlign w:val="center"/>
          </w:tcPr>
          <w:p w:rsidR="00D56DAF" w:rsidRPr="006B4CCA" w:rsidRDefault="00F45B42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</w:t>
            </w:r>
            <w:r>
              <w:rPr>
                <w:rFonts w:ascii="Arial" w:hAnsi="Arial" w:cs="Arial"/>
                <w:i/>
                <w:lang w:val="en-US"/>
              </w:rPr>
              <w:t>603</w:t>
            </w:r>
            <w:r>
              <w:rPr>
                <w:rFonts w:ascii="Arial" w:hAnsi="Arial" w:cs="Arial"/>
                <w:i/>
              </w:rPr>
              <w:t xml:space="preserve"> 100 кОм ±</w:t>
            </w:r>
            <w:r>
              <w:rPr>
                <w:rFonts w:ascii="Arial" w:hAnsi="Arial" w:cs="Arial"/>
                <w:i/>
                <w:lang w:val="en-US"/>
              </w:rPr>
              <w:t>5</w:t>
            </w:r>
            <w:r>
              <w:rPr>
                <w:rFonts w:ascii="Arial" w:hAnsi="Arial" w:cs="Arial"/>
                <w:i/>
              </w:rPr>
              <w:t xml:space="preserve"> % 0,</w:t>
            </w:r>
            <w:r>
              <w:rPr>
                <w:rFonts w:ascii="Arial" w:hAnsi="Arial" w:cs="Arial"/>
                <w:i/>
                <w:lang w:val="en-US"/>
              </w:rPr>
              <w:t>1</w:t>
            </w:r>
            <w:r w:rsidR="00D56DAF"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F45B42" w:rsidRDefault="00F45B42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D56DAF" w:rsidRPr="00ED307A" w:rsidRDefault="00D56DAF" w:rsidP="00B87C4B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203845">
        <w:trPr>
          <w:trHeight w:hRule="exact" w:val="460"/>
        </w:trPr>
        <w:tc>
          <w:tcPr>
            <w:tcW w:w="1134" w:type="dxa"/>
            <w:vAlign w:val="center"/>
          </w:tcPr>
          <w:p w:rsidR="00D56DAF" w:rsidRPr="00ED307A" w:rsidRDefault="00F45B42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R31, R32</w:t>
            </w:r>
          </w:p>
        </w:tc>
        <w:tc>
          <w:tcPr>
            <w:tcW w:w="6237" w:type="dxa"/>
            <w:vAlign w:val="center"/>
          </w:tcPr>
          <w:p w:rsidR="00D56DAF" w:rsidRPr="005516F2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F45B42">
              <w:rPr>
                <w:rFonts w:ascii="Arial" w:hAnsi="Arial" w:cs="Arial"/>
                <w:i/>
              </w:rPr>
              <w:t xml:space="preserve">Чип </w:t>
            </w:r>
            <w:r w:rsidR="00F45B42">
              <w:rPr>
                <w:rFonts w:ascii="Arial" w:hAnsi="Arial" w:cs="Arial"/>
                <w:i/>
                <w:lang w:val="en-US"/>
              </w:rPr>
              <w:t>0603</w:t>
            </w:r>
            <w:r w:rsidR="00F45B42">
              <w:rPr>
                <w:rFonts w:ascii="Arial" w:hAnsi="Arial" w:cs="Arial"/>
                <w:i/>
              </w:rPr>
              <w:t xml:space="preserve"> </w:t>
            </w:r>
            <w:r w:rsidR="00F45B42">
              <w:rPr>
                <w:rFonts w:ascii="Arial" w:hAnsi="Arial" w:cs="Arial"/>
                <w:i/>
                <w:lang w:val="en-US"/>
              </w:rPr>
              <w:t>330</w:t>
            </w:r>
            <w:r w:rsidR="00F45B42">
              <w:rPr>
                <w:rFonts w:ascii="Arial" w:hAnsi="Arial" w:cs="Arial"/>
                <w:i/>
              </w:rPr>
              <w:t xml:space="preserve"> Ом ±5 % </w:t>
            </w:r>
            <w:r w:rsidR="00F45B42">
              <w:rPr>
                <w:rFonts w:ascii="Arial" w:hAnsi="Arial" w:cs="Arial"/>
                <w:i/>
                <w:lang w:val="en-US"/>
              </w:rPr>
              <w:t>0,1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F45B42" w:rsidRDefault="00F45B42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D56DAF" w:rsidRPr="00ED307A" w:rsidRDefault="00D56DAF" w:rsidP="00B87C4B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203845">
        <w:trPr>
          <w:trHeight w:hRule="exact" w:val="460"/>
        </w:trPr>
        <w:tc>
          <w:tcPr>
            <w:tcW w:w="1134" w:type="dxa"/>
            <w:vAlign w:val="center"/>
          </w:tcPr>
          <w:p w:rsidR="00D56DAF" w:rsidRPr="00ED307A" w:rsidRDefault="00F45B42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R33, R34</w:t>
            </w:r>
          </w:p>
        </w:tc>
        <w:tc>
          <w:tcPr>
            <w:tcW w:w="6237" w:type="dxa"/>
            <w:vAlign w:val="center"/>
          </w:tcPr>
          <w:p w:rsidR="00D56DAF" w:rsidRPr="000B271F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F45B42">
              <w:rPr>
                <w:rFonts w:ascii="Arial" w:hAnsi="Arial" w:cs="Arial"/>
                <w:i/>
              </w:rPr>
              <w:t xml:space="preserve">Чип </w:t>
            </w:r>
            <w:r w:rsidR="00F45B42">
              <w:rPr>
                <w:rFonts w:ascii="Arial" w:hAnsi="Arial" w:cs="Arial"/>
                <w:i/>
                <w:lang w:val="en-US"/>
              </w:rPr>
              <w:t>1206</w:t>
            </w:r>
            <w:r w:rsidR="00F45B42">
              <w:rPr>
                <w:rFonts w:ascii="Arial" w:hAnsi="Arial" w:cs="Arial"/>
                <w:i/>
              </w:rPr>
              <w:t xml:space="preserve"> </w:t>
            </w:r>
            <w:r w:rsidR="00F45B42">
              <w:rPr>
                <w:rFonts w:ascii="Arial" w:hAnsi="Arial" w:cs="Arial"/>
                <w:i/>
                <w:lang w:val="en-US"/>
              </w:rPr>
              <w:t>2</w:t>
            </w:r>
            <w:r w:rsidR="00F45B42">
              <w:rPr>
                <w:rFonts w:ascii="Arial" w:hAnsi="Arial" w:cs="Arial"/>
                <w:i/>
              </w:rPr>
              <w:t xml:space="preserve"> кОм ±5 % 0,</w:t>
            </w:r>
            <w:r w:rsidR="00F45B42">
              <w:rPr>
                <w:rFonts w:ascii="Arial" w:hAnsi="Arial" w:cs="Arial"/>
                <w:i/>
                <w:lang w:val="en-US"/>
              </w:rPr>
              <w:t>25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F45B42" w:rsidRDefault="00F45B42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D56DAF" w:rsidRPr="00ED307A" w:rsidRDefault="00D56DAF" w:rsidP="00B87C4B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203845">
        <w:trPr>
          <w:trHeight w:hRule="exact" w:val="460"/>
        </w:trPr>
        <w:tc>
          <w:tcPr>
            <w:tcW w:w="1134" w:type="dxa"/>
            <w:vAlign w:val="center"/>
          </w:tcPr>
          <w:p w:rsidR="00D56DAF" w:rsidRPr="00ED307A" w:rsidRDefault="00F45B42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R35, R36</w:t>
            </w:r>
          </w:p>
        </w:tc>
        <w:tc>
          <w:tcPr>
            <w:tcW w:w="6237" w:type="dxa"/>
            <w:vAlign w:val="center"/>
          </w:tcPr>
          <w:p w:rsidR="00D56DAF" w:rsidRPr="001E53BB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F45B42">
              <w:rPr>
                <w:rFonts w:ascii="Arial" w:hAnsi="Arial" w:cs="Arial"/>
                <w:i/>
              </w:rPr>
              <w:t xml:space="preserve">Чип </w:t>
            </w:r>
            <w:r w:rsidR="00F45B42">
              <w:rPr>
                <w:rFonts w:ascii="Arial" w:hAnsi="Arial" w:cs="Arial"/>
                <w:i/>
                <w:lang w:val="en-US"/>
              </w:rPr>
              <w:t>0603</w:t>
            </w:r>
            <w:r w:rsidR="00F45B42">
              <w:rPr>
                <w:rFonts w:ascii="Arial" w:hAnsi="Arial" w:cs="Arial"/>
                <w:i/>
              </w:rPr>
              <w:t xml:space="preserve"> </w:t>
            </w:r>
            <w:r w:rsidR="00F45B42">
              <w:rPr>
                <w:rFonts w:ascii="Arial" w:hAnsi="Arial" w:cs="Arial"/>
                <w:i/>
                <w:lang w:val="en-US"/>
              </w:rPr>
              <w:t>100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F45B42">
              <w:rPr>
                <w:rFonts w:ascii="Arial" w:hAnsi="Arial" w:cs="Arial"/>
                <w:i/>
              </w:rPr>
              <w:t>кОм ±5 % 0,1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D56DAF" w:rsidRPr="00ED307A" w:rsidRDefault="00D56DAF" w:rsidP="00B87C4B">
            <w:pPr>
              <w:rPr>
                <w:rFonts w:ascii="Arial" w:hAnsi="Arial" w:cs="Arial"/>
                <w:i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F45B42" w:rsidRDefault="00F45B42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37</w:t>
            </w:r>
          </w:p>
        </w:tc>
        <w:tc>
          <w:tcPr>
            <w:tcW w:w="6237" w:type="dxa"/>
            <w:vAlign w:val="center"/>
          </w:tcPr>
          <w:p w:rsidR="00D56DAF" w:rsidRPr="006B4CCA" w:rsidRDefault="00F45B42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0603 8,2 кОм ±5</w:t>
            </w:r>
            <w:r w:rsidR="00D56DAF">
              <w:rPr>
                <w:rFonts w:ascii="Arial" w:hAnsi="Arial" w:cs="Arial"/>
                <w:i/>
              </w:rPr>
              <w:t xml:space="preserve"> % 0</w:t>
            </w:r>
            <w:r w:rsidR="00D56DAF">
              <w:rPr>
                <w:rFonts w:ascii="Arial" w:hAnsi="Arial" w:cs="Arial"/>
                <w:i/>
                <w:lang w:val="en-US"/>
              </w:rPr>
              <w:t>,</w:t>
            </w:r>
            <w:r>
              <w:rPr>
                <w:rFonts w:ascii="Arial" w:hAnsi="Arial" w:cs="Arial"/>
                <w:i/>
              </w:rPr>
              <w:t>1</w:t>
            </w:r>
            <w:r w:rsidR="00D56DAF"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ED307A" w:rsidRDefault="00D56DAF" w:rsidP="00B87C4B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F45B42" w:rsidRDefault="00F45B42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 xml:space="preserve">38 – </w:t>
            </w:r>
            <w:r>
              <w:rPr>
                <w:rFonts w:ascii="Arial" w:hAnsi="Arial" w:cs="Arial"/>
                <w:i/>
                <w:lang w:val="en-US"/>
              </w:rPr>
              <w:t>R40</w:t>
            </w:r>
          </w:p>
        </w:tc>
        <w:tc>
          <w:tcPr>
            <w:tcW w:w="6237" w:type="dxa"/>
            <w:vAlign w:val="center"/>
          </w:tcPr>
          <w:p w:rsidR="00D56DAF" w:rsidRPr="00D3649B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F45B42">
              <w:rPr>
                <w:rFonts w:ascii="Arial" w:hAnsi="Arial" w:cs="Arial"/>
                <w:i/>
              </w:rPr>
              <w:t xml:space="preserve">Чип </w:t>
            </w:r>
            <w:r w:rsidR="00F45B42">
              <w:rPr>
                <w:rFonts w:ascii="Arial" w:hAnsi="Arial" w:cs="Arial"/>
                <w:i/>
                <w:lang w:val="en-US"/>
              </w:rPr>
              <w:t>1206</w:t>
            </w:r>
            <w:r w:rsidR="00F45B42">
              <w:rPr>
                <w:rFonts w:ascii="Arial" w:hAnsi="Arial" w:cs="Arial"/>
                <w:i/>
              </w:rPr>
              <w:t xml:space="preserve"> </w:t>
            </w:r>
            <w:r w:rsidR="00F45B42">
              <w:rPr>
                <w:rFonts w:ascii="Arial" w:hAnsi="Arial" w:cs="Arial"/>
                <w:i/>
                <w:lang w:val="en-US"/>
              </w:rPr>
              <w:t>10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F45B42">
              <w:rPr>
                <w:rFonts w:ascii="Arial" w:hAnsi="Arial" w:cs="Arial"/>
                <w:i/>
              </w:rPr>
              <w:t>кОм ±5 % 0,25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8F4431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</w:t>
            </w:r>
          </w:p>
        </w:tc>
        <w:tc>
          <w:tcPr>
            <w:tcW w:w="2438" w:type="dxa"/>
            <w:vAlign w:val="center"/>
          </w:tcPr>
          <w:p w:rsidR="00D56DAF" w:rsidRPr="006B4CCA" w:rsidRDefault="00D56DAF" w:rsidP="00B87C4B">
            <w:pPr>
              <w:rPr>
                <w:rFonts w:ascii="Arial" w:hAnsi="Arial" w:cs="Arial"/>
                <w:i/>
              </w:rPr>
            </w:pPr>
          </w:p>
        </w:tc>
      </w:tr>
      <w:tr w:rsidR="00D56DAF" w:rsidRPr="00C14FDB">
        <w:trPr>
          <w:trHeight w:hRule="exact" w:val="460"/>
        </w:trPr>
        <w:tc>
          <w:tcPr>
            <w:tcW w:w="1134" w:type="dxa"/>
            <w:vAlign w:val="center"/>
          </w:tcPr>
          <w:p w:rsidR="00D56DAF" w:rsidRPr="008F4431" w:rsidRDefault="008F4431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41</w:t>
            </w:r>
          </w:p>
        </w:tc>
        <w:tc>
          <w:tcPr>
            <w:tcW w:w="6237" w:type="dxa"/>
            <w:vAlign w:val="center"/>
          </w:tcPr>
          <w:p w:rsidR="00D56DAF" w:rsidRPr="00B93220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8F4431">
              <w:rPr>
                <w:rFonts w:ascii="Arial" w:hAnsi="Arial" w:cs="Arial"/>
                <w:i/>
              </w:rPr>
              <w:t>Чип 0603 1</w:t>
            </w:r>
            <w:r>
              <w:rPr>
                <w:rFonts w:ascii="Arial" w:hAnsi="Arial" w:cs="Arial"/>
                <w:i/>
              </w:rPr>
              <w:t xml:space="preserve">00 </w:t>
            </w:r>
            <w:r w:rsidR="008F4431">
              <w:rPr>
                <w:rFonts w:ascii="Arial" w:hAnsi="Arial" w:cs="Arial"/>
                <w:i/>
              </w:rPr>
              <w:t>к</w:t>
            </w:r>
            <w:r>
              <w:rPr>
                <w:rFonts w:ascii="Arial" w:hAnsi="Arial" w:cs="Arial"/>
                <w:i/>
              </w:rPr>
              <w:t>Ом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8F4431">
              <w:rPr>
                <w:rFonts w:ascii="Arial" w:hAnsi="Arial" w:cs="Arial"/>
                <w:i/>
              </w:rPr>
              <w:t>±5 % 0,1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C14FDB" w:rsidRDefault="00D56DAF" w:rsidP="00B87C4B">
            <w:pPr>
              <w:rPr>
                <w:rFonts w:ascii="Arial" w:hAnsi="Arial" w:cs="Arial"/>
                <w:i/>
              </w:rPr>
            </w:pPr>
          </w:p>
        </w:tc>
      </w:tr>
      <w:tr w:rsidR="00D56DAF" w:rsidRPr="00C14FDB">
        <w:trPr>
          <w:trHeight w:hRule="exact" w:val="460"/>
        </w:trPr>
        <w:tc>
          <w:tcPr>
            <w:tcW w:w="1134" w:type="dxa"/>
            <w:vAlign w:val="center"/>
          </w:tcPr>
          <w:p w:rsidR="00D56DAF" w:rsidRPr="008F4431" w:rsidRDefault="008F4431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42</w:t>
            </w:r>
          </w:p>
        </w:tc>
        <w:tc>
          <w:tcPr>
            <w:tcW w:w="6237" w:type="dxa"/>
            <w:vAlign w:val="center"/>
          </w:tcPr>
          <w:p w:rsidR="00D56DAF" w:rsidRPr="00B93220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8F4431">
              <w:rPr>
                <w:rFonts w:ascii="Arial" w:hAnsi="Arial" w:cs="Arial"/>
                <w:i/>
              </w:rPr>
              <w:t>Чип 1206</w:t>
            </w:r>
            <w:r>
              <w:rPr>
                <w:rFonts w:ascii="Arial" w:hAnsi="Arial" w:cs="Arial"/>
                <w:i/>
              </w:rPr>
              <w:t xml:space="preserve"> 10 кОм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8F4431">
              <w:rPr>
                <w:rFonts w:ascii="Arial" w:hAnsi="Arial" w:cs="Arial"/>
                <w:i/>
              </w:rPr>
              <w:t>±5 % 0,1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C14FDB" w:rsidRDefault="00D56DAF" w:rsidP="00B87C4B">
            <w:pPr>
              <w:rPr>
                <w:rFonts w:ascii="Arial" w:hAnsi="Arial" w:cs="Arial"/>
                <w:i/>
              </w:rPr>
            </w:pPr>
          </w:p>
        </w:tc>
      </w:tr>
      <w:tr w:rsidR="00D56DAF" w:rsidRPr="00C14FDB">
        <w:trPr>
          <w:trHeight w:hRule="exact" w:val="460"/>
        </w:trPr>
        <w:tc>
          <w:tcPr>
            <w:tcW w:w="1134" w:type="dxa"/>
            <w:vAlign w:val="center"/>
          </w:tcPr>
          <w:p w:rsidR="00D56DAF" w:rsidRPr="008F4431" w:rsidRDefault="008F4431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43</w:t>
            </w:r>
          </w:p>
        </w:tc>
        <w:tc>
          <w:tcPr>
            <w:tcW w:w="6237" w:type="dxa"/>
            <w:vAlign w:val="center"/>
          </w:tcPr>
          <w:p w:rsidR="00D56DAF" w:rsidRPr="006B4CCA" w:rsidRDefault="008F4431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0603</w:t>
            </w:r>
            <w:r w:rsidR="00D56DAF">
              <w:rPr>
                <w:rFonts w:ascii="Arial" w:hAnsi="Arial" w:cs="Arial"/>
                <w:i/>
              </w:rPr>
              <w:t xml:space="preserve"> 100 кОм</w:t>
            </w:r>
            <w:r w:rsidR="00D56DAF"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±5 % 0,1</w:t>
            </w:r>
            <w:r w:rsidR="00D56DAF"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C14FDB" w:rsidRDefault="00D56DAF" w:rsidP="00DF0B96">
            <w:pPr>
              <w:rPr>
                <w:rFonts w:ascii="Arial" w:hAnsi="Arial" w:cs="Arial"/>
                <w:i/>
              </w:rPr>
            </w:pPr>
          </w:p>
        </w:tc>
      </w:tr>
      <w:tr w:rsidR="00D56DAF" w:rsidRPr="00C14FDB">
        <w:trPr>
          <w:trHeight w:hRule="exact" w:val="460"/>
        </w:trPr>
        <w:tc>
          <w:tcPr>
            <w:tcW w:w="1134" w:type="dxa"/>
            <w:vAlign w:val="center"/>
          </w:tcPr>
          <w:p w:rsidR="00D56DAF" w:rsidRPr="008F4431" w:rsidRDefault="008F4431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44</w:t>
            </w:r>
          </w:p>
        </w:tc>
        <w:tc>
          <w:tcPr>
            <w:tcW w:w="6237" w:type="dxa"/>
            <w:vAlign w:val="center"/>
          </w:tcPr>
          <w:p w:rsidR="00D56DAF" w:rsidRPr="00D31744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8F4431">
              <w:rPr>
                <w:rFonts w:ascii="Arial" w:hAnsi="Arial" w:cs="Arial"/>
                <w:i/>
              </w:rPr>
              <w:t>Чип 0603 8,</w:t>
            </w:r>
            <w:r>
              <w:rPr>
                <w:rFonts w:ascii="Arial" w:hAnsi="Arial" w:cs="Arial"/>
                <w:i/>
              </w:rPr>
              <w:t xml:space="preserve">2 </w:t>
            </w:r>
            <w:r w:rsidR="008F4431">
              <w:rPr>
                <w:rFonts w:ascii="Arial" w:hAnsi="Arial" w:cs="Arial"/>
                <w:i/>
              </w:rPr>
              <w:t>кОм ±5 % 0,1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8F4431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C14FDB" w:rsidRDefault="00D56DAF" w:rsidP="00127FD1">
            <w:pPr>
              <w:rPr>
                <w:rFonts w:ascii="Arial" w:hAnsi="Arial" w:cs="Arial"/>
                <w:i/>
              </w:rPr>
            </w:pPr>
          </w:p>
        </w:tc>
      </w:tr>
      <w:tr w:rsidR="00D56DAF" w:rsidRPr="00C14FDB">
        <w:trPr>
          <w:trHeight w:hRule="exact" w:val="460"/>
        </w:trPr>
        <w:tc>
          <w:tcPr>
            <w:tcW w:w="1134" w:type="dxa"/>
            <w:vAlign w:val="center"/>
          </w:tcPr>
          <w:p w:rsidR="00D56DAF" w:rsidRPr="008F4431" w:rsidRDefault="008F4431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45</w:t>
            </w:r>
          </w:p>
        </w:tc>
        <w:tc>
          <w:tcPr>
            <w:tcW w:w="6237" w:type="dxa"/>
            <w:vAlign w:val="center"/>
          </w:tcPr>
          <w:p w:rsidR="00D56DAF" w:rsidRPr="00306F48" w:rsidRDefault="00D56DAF" w:rsidP="008F443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8F4431">
              <w:rPr>
                <w:rFonts w:ascii="Arial" w:hAnsi="Arial" w:cs="Arial"/>
                <w:i/>
              </w:rPr>
              <w:t>Чип 0603 330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8F4431">
              <w:rPr>
                <w:rFonts w:ascii="Arial" w:hAnsi="Arial" w:cs="Arial"/>
                <w:i/>
              </w:rPr>
              <w:t>Ом ±5 % 0,1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C14FDB" w:rsidRDefault="00D56DAF" w:rsidP="00127FD1">
            <w:pPr>
              <w:rPr>
                <w:rFonts w:ascii="Arial" w:hAnsi="Arial" w:cs="Arial"/>
                <w:i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8F4431" w:rsidRDefault="008F4431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 xml:space="preserve">46, </w:t>
            </w:r>
            <w:r>
              <w:rPr>
                <w:rFonts w:ascii="Arial" w:hAnsi="Arial" w:cs="Arial"/>
                <w:i/>
                <w:lang w:val="en-US"/>
              </w:rPr>
              <w:t>R47</w:t>
            </w:r>
          </w:p>
        </w:tc>
        <w:tc>
          <w:tcPr>
            <w:tcW w:w="6237" w:type="dxa"/>
            <w:vAlign w:val="center"/>
          </w:tcPr>
          <w:p w:rsidR="00D56DAF" w:rsidRPr="001B6CE9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8F4431">
              <w:rPr>
                <w:rFonts w:ascii="Arial" w:hAnsi="Arial" w:cs="Arial"/>
                <w:i/>
              </w:rPr>
              <w:t>Чип 0</w:t>
            </w:r>
            <w:r w:rsidR="008F4431">
              <w:rPr>
                <w:rFonts w:ascii="Arial" w:hAnsi="Arial" w:cs="Arial"/>
                <w:i/>
                <w:lang w:val="en-US"/>
              </w:rPr>
              <w:t>603</w:t>
            </w:r>
            <w:r w:rsidR="008F4431">
              <w:rPr>
                <w:rFonts w:ascii="Arial" w:hAnsi="Arial" w:cs="Arial"/>
                <w:i/>
              </w:rPr>
              <w:t xml:space="preserve"> </w:t>
            </w:r>
            <w:r w:rsidR="008F4431">
              <w:rPr>
                <w:rFonts w:ascii="Arial" w:hAnsi="Arial" w:cs="Arial"/>
                <w:i/>
                <w:lang w:val="en-US"/>
              </w:rPr>
              <w:t>100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8F4431">
              <w:rPr>
                <w:rFonts w:ascii="Arial" w:hAnsi="Arial" w:cs="Arial"/>
                <w:i/>
              </w:rPr>
              <w:t>кОм  ±5 % 0,1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D56DAF" w:rsidRPr="006B4CCA" w:rsidRDefault="00D56DAF" w:rsidP="00127FD1">
            <w:pPr>
              <w:rPr>
                <w:rFonts w:ascii="Arial" w:hAnsi="Arial" w:cs="Arial"/>
                <w:i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166DE8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 w:rsidRPr="00166DE8">
              <w:rPr>
                <w:rFonts w:ascii="Arial" w:hAnsi="Arial" w:cs="Arial"/>
                <w:i/>
                <w:lang w:val="en-US"/>
              </w:rPr>
              <w:t>R</w:t>
            </w:r>
            <w:r w:rsidR="0000163C">
              <w:rPr>
                <w:rFonts w:ascii="Arial" w:hAnsi="Arial" w:cs="Arial"/>
                <w:i/>
              </w:rPr>
              <w:t>48</w:t>
            </w:r>
          </w:p>
        </w:tc>
        <w:tc>
          <w:tcPr>
            <w:tcW w:w="6237" w:type="dxa"/>
            <w:vAlign w:val="center"/>
          </w:tcPr>
          <w:p w:rsidR="00D56DAF" w:rsidRPr="00166DE8" w:rsidRDefault="0000163C" w:rsidP="0000163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1206 10</w:t>
            </w:r>
            <w:r w:rsidR="00D56DAF" w:rsidRPr="00166DE8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к</w:t>
            </w:r>
            <w:r w:rsidR="00D56DAF" w:rsidRPr="00166DE8">
              <w:rPr>
                <w:rFonts w:ascii="Arial" w:hAnsi="Arial" w:cs="Arial"/>
                <w:i/>
              </w:rPr>
              <w:t xml:space="preserve">Ом </w:t>
            </w:r>
            <w:r>
              <w:rPr>
                <w:rFonts w:ascii="Arial" w:hAnsi="Arial" w:cs="Arial"/>
                <w:i/>
              </w:rPr>
              <w:t>±5% 0,25 Вт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6B4CCA" w:rsidRDefault="00D56DAF" w:rsidP="000947FC">
            <w:pPr>
              <w:rPr>
                <w:rFonts w:ascii="Arial" w:hAnsi="Arial" w:cs="Arial"/>
                <w:i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00163C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 w:rsidRPr="00ED307A">
              <w:rPr>
                <w:rFonts w:ascii="Arial" w:hAnsi="Arial" w:cs="Arial"/>
                <w:i/>
                <w:lang w:val="en-US"/>
              </w:rPr>
              <w:t>R</w:t>
            </w:r>
            <w:r w:rsidR="0000163C">
              <w:rPr>
                <w:rFonts w:ascii="Arial" w:hAnsi="Arial" w:cs="Arial"/>
                <w:i/>
              </w:rPr>
              <w:t>49</w:t>
            </w:r>
          </w:p>
        </w:tc>
        <w:tc>
          <w:tcPr>
            <w:tcW w:w="6237" w:type="dxa"/>
            <w:vAlign w:val="center"/>
          </w:tcPr>
          <w:p w:rsidR="00D56DAF" w:rsidRPr="003E679E" w:rsidRDefault="00D56DAF" w:rsidP="001F4B89">
            <w:pPr>
              <w:rPr>
                <w:rFonts w:ascii="Arial" w:hAnsi="Arial" w:cs="Arial"/>
                <w:i/>
              </w:rPr>
            </w:pPr>
            <w:r w:rsidRPr="00F42B11">
              <w:rPr>
                <w:rFonts w:ascii="Arial" w:hAnsi="Arial" w:cs="Arial"/>
                <w:i/>
              </w:rPr>
              <w:t xml:space="preserve"> </w:t>
            </w:r>
            <w:r w:rsidR="00C51D2D">
              <w:rPr>
                <w:rFonts w:ascii="Arial" w:hAnsi="Arial" w:cs="Arial"/>
                <w:i/>
              </w:rPr>
              <w:t>Чип 0603</w:t>
            </w:r>
            <w:r>
              <w:rPr>
                <w:rFonts w:ascii="Arial" w:hAnsi="Arial" w:cs="Arial"/>
                <w:i/>
              </w:rPr>
              <w:t xml:space="preserve"> 1</w:t>
            </w:r>
            <w:r w:rsidR="00C51D2D">
              <w:rPr>
                <w:rFonts w:ascii="Arial" w:hAnsi="Arial" w:cs="Arial"/>
                <w:i/>
              </w:rPr>
              <w:t>5 кОм ±5 % 0,1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C51D2D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6B4CCA" w:rsidRDefault="00D56DAF" w:rsidP="000947FC">
            <w:pPr>
              <w:rPr>
                <w:rFonts w:ascii="Arial" w:hAnsi="Arial" w:cs="Arial"/>
                <w:i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ED307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 w:rsidRPr="00ED307A">
              <w:rPr>
                <w:rFonts w:ascii="Arial" w:hAnsi="Arial" w:cs="Arial"/>
                <w:i/>
                <w:lang w:val="en-US"/>
              </w:rPr>
              <w:t>R</w:t>
            </w:r>
            <w:r w:rsidR="00C51D2D">
              <w:rPr>
                <w:rFonts w:ascii="Arial" w:hAnsi="Arial" w:cs="Arial"/>
                <w:i/>
              </w:rPr>
              <w:t>50</w:t>
            </w:r>
          </w:p>
        </w:tc>
        <w:tc>
          <w:tcPr>
            <w:tcW w:w="6237" w:type="dxa"/>
            <w:vAlign w:val="center"/>
          </w:tcPr>
          <w:p w:rsidR="00D56DAF" w:rsidRPr="00224086" w:rsidRDefault="00D56DAF" w:rsidP="001F4B89">
            <w:pPr>
              <w:rPr>
                <w:rFonts w:ascii="Arial" w:hAnsi="Arial" w:cs="Arial"/>
                <w:i/>
              </w:rPr>
            </w:pPr>
            <w:r w:rsidRPr="00F42B11">
              <w:rPr>
                <w:rFonts w:ascii="Arial" w:hAnsi="Arial" w:cs="Arial"/>
                <w:i/>
              </w:rPr>
              <w:t xml:space="preserve"> </w:t>
            </w:r>
            <w:r w:rsidR="00C51D2D">
              <w:rPr>
                <w:rFonts w:ascii="Arial" w:hAnsi="Arial" w:cs="Arial"/>
                <w:i/>
              </w:rPr>
              <w:t>Чип 1206 10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C51D2D">
              <w:rPr>
                <w:rFonts w:ascii="Arial" w:hAnsi="Arial" w:cs="Arial"/>
                <w:i/>
              </w:rPr>
              <w:t>кОм ±5 % 0,25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6B4CCA" w:rsidRDefault="00D56DAF" w:rsidP="00211473">
            <w:pPr>
              <w:rPr>
                <w:rFonts w:ascii="Arial" w:hAnsi="Arial" w:cs="Arial"/>
                <w:i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C51D2D" w:rsidRDefault="00C51D2D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51</w:t>
            </w:r>
          </w:p>
        </w:tc>
        <w:tc>
          <w:tcPr>
            <w:tcW w:w="6237" w:type="dxa"/>
            <w:vAlign w:val="center"/>
          </w:tcPr>
          <w:p w:rsidR="00D56DAF" w:rsidRPr="001257F2" w:rsidRDefault="00D56DAF" w:rsidP="00C51D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C51D2D">
              <w:rPr>
                <w:rFonts w:ascii="Arial" w:hAnsi="Arial" w:cs="Arial"/>
                <w:i/>
              </w:rPr>
              <w:t>Чип 1206 4,7 Ом ±5 % 0,</w:t>
            </w:r>
            <w:r>
              <w:rPr>
                <w:rFonts w:ascii="Arial" w:hAnsi="Arial" w:cs="Arial"/>
                <w:i/>
              </w:rPr>
              <w:t>25 Вт</w:t>
            </w:r>
          </w:p>
        </w:tc>
        <w:tc>
          <w:tcPr>
            <w:tcW w:w="567" w:type="dxa"/>
            <w:vAlign w:val="center"/>
          </w:tcPr>
          <w:p w:rsidR="00D56DAF" w:rsidRPr="006B4CCA" w:rsidRDefault="00C51D2D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6B4CCA" w:rsidRDefault="00D56DAF" w:rsidP="00211473">
            <w:pPr>
              <w:rPr>
                <w:rFonts w:ascii="Arial" w:hAnsi="Arial" w:cs="Arial"/>
                <w:i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C51D2D" w:rsidRDefault="00C51D2D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52</w:t>
            </w:r>
          </w:p>
        </w:tc>
        <w:tc>
          <w:tcPr>
            <w:tcW w:w="6237" w:type="dxa"/>
            <w:vAlign w:val="center"/>
          </w:tcPr>
          <w:p w:rsidR="00D56DAF" w:rsidRPr="00DE1BB9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C51D2D">
              <w:rPr>
                <w:rFonts w:ascii="Arial" w:hAnsi="Arial" w:cs="Arial"/>
                <w:i/>
              </w:rPr>
              <w:t>Чип 0603 100 кОм ±1 % 0,1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5C2A3F" w:rsidRDefault="00C51D2D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6B4CCA" w:rsidRDefault="00D56DAF" w:rsidP="00127FD1">
            <w:pPr>
              <w:rPr>
                <w:rFonts w:ascii="Arial" w:hAnsi="Arial" w:cs="Arial"/>
                <w:i/>
              </w:rPr>
            </w:pPr>
          </w:p>
        </w:tc>
      </w:tr>
      <w:tr w:rsidR="00D56DAF" w:rsidRPr="00211473">
        <w:trPr>
          <w:trHeight w:hRule="exact" w:val="460"/>
        </w:trPr>
        <w:tc>
          <w:tcPr>
            <w:tcW w:w="1134" w:type="dxa"/>
            <w:vAlign w:val="center"/>
          </w:tcPr>
          <w:p w:rsidR="00D56DAF" w:rsidRPr="00C51D2D" w:rsidRDefault="00C51D2D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53</w:t>
            </w:r>
          </w:p>
        </w:tc>
        <w:tc>
          <w:tcPr>
            <w:tcW w:w="6237" w:type="dxa"/>
            <w:vAlign w:val="center"/>
          </w:tcPr>
          <w:p w:rsidR="00D56DAF" w:rsidRPr="00C74A7D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C51D2D">
              <w:rPr>
                <w:rFonts w:ascii="Arial" w:hAnsi="Arial" w:cs="Arial"/>
                <w:i/>
              </w:rPr>
              <w:t>Чип 0603 330 Ом ±5% 0,1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BC4532" w:rsidRDefault="00D56DAF" w:rsidP="00211473">
            <w:pPr>
              <w:rPr>
                <w:rFonts w:ascii="Arial" w:hAnsi="Arial" w:cs="Arial"/>
                <w:i/>
              </w:rPr>
            </w:pPr>
          </w:p>
        </w:tc>
      </w:tr>
      <w:tr w:rsidR="00D56DAF" w:rsidRPr="00211473">
        <w:trPr>
          <w:trHeight w:hRule="exact" w:val="460"/>
        </w:trPr>
        <w:tc>
          <w:tcPr>
            <w:tcW w:w="1134" w:type="dxa"/>
            <w:vAlign w:val="center"/>
          </w:tcPr>
          <w:p w:rsidR="00D56DAF" w:rsidRPr="00C51D2D" w:rsidRDefault="00C51D2D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54</w:t>
            </w:r>
          </w:p>
        </w:tc>
        <w:tc>
          <w:tcPr>
            <w:tcW w:w="6237" w:type="dxa"/>
            <w:vAlign w:val="center"/>
          </w:tcPr>
          <w:p w:rsidR="00D56DAF" w:rsidRPr="006B4CCA" w:rsidRDefault="00C51D2D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0603</w:t>
            </w:r>
            <w:r w:rsidR="00D56DAF">
              <w:rPr>
                <w:rFonts w:ascii="Arial" w:hAnsi="Arial" w:cs="Arial"/>
                <w:i/>
              </w:rPr>
              <w:t xml:space="preserve"> 1</w:t>
            </w:r>
            <w:r>
              <w:rPr>
                <w:rFonts w:ascii="Arial" w:hAnsi="Arial" w:cs="Arial"/>
                <w:i/>
              </w:rPr>
              <w:t>00 кОм ±5% 0,1</w:t>
            </w:r>
            <w:r w:rsidR="00D56DAF"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BC4532" w:rsidRDefault="00D56DAF" w:rsidP="00127FD1">
            <w:pPr>
              <w:rPr>
                <w:rFonts w:ascii="Arial" w:hAnsi="Arial" w:cs="Arial"/>
                <w:i/>
              </w:rPr>
            </w:pPr>
          </w:p>
        </w:tc>
      </w:tr>
      <w:tr w:rsidR="00D56DAF" w:rsidRPr="00211473">
        <w:trPr>
          <w:trHeight w:hRule="exact" w:val="460"/>
        </w:trPr>
        <w:tc>
          <w:tcPr>
            <w:tcW w:w="1134" w:type="dxa"/>
            <w:vAlign w:val="center"/>
          </w:tcPr>
          <w:p w:rsidR="00D56DAF" w:rsidRPr="00C51D2D" w:rsidRDefault="00C51D2D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</w:rPr>
              <w:t>55</w:t>
            </w:r>
          </w:p>
        </w:tc>
        <w:tc>
          <w:tcPr>
            <w:tcW w:w="6237" w:type="dxa"/>
            <w:vAlign w:val="center"/>
          </w:tcPr>
          <w:p w:rsidR="00D56DAF" w:rsidRPr="00C108EB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247C98">
              <w:rPr>
                <w:rFonts w:ascii="Arial" w:hAnsi="Arial" w:cs="Arial"/>
                <w:i/>
              </w:rPr>
              <w:t xml:space="preserve">Чип </w:t>
            </w:r>
            <w:r w:rsidR="00247C98">
              <w:rPr>
                <w:rFonts w:ascii="Arial" w:hAnsi="Arial" w:cs="Arial"/>
                <w:i/>
                <w:lang w:val="en-US"/>
              </w:rPr>
              <w:t>1206</w:t>
            </w:r>
            <w:r w:rsidR="00247C98">
              <w:rPr>
                <w:rFonts w:ascii="Arial" w:hAnsi="Arial" w:cs="Arial"/>
                <w:i/>
              </w:rPr>
              <w:t xml:space="preserve"> 10 кОм ±5% 0,</w:t>
            </w:r>
            <w:r>
              <w:rPr>
                <w:rFonts w:ascii="Arial" w:hAnsi="Arial" w:cs="Arial"/>
                <w:i/>
              </w:rPr>
              <w:t>25 Вт</w:t>
            </w:r>
          </w:p>
        </w:tc>
        <w:tc>
          <w:tcPr>
            <w:tcW w:w="567" w:type="dxa"/>
            <w:vAlign w:val="center"/>
          </w:tcPr>
          <w:p w:rsidR="00D56DAF" w:rsidRPr="005C2A3F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BC4532" w:rsidRDefault="00D56DAF" w:rsidP="00127FD1">
            <w:pPr>
              <w:rPr>
                <w:rFonts w:ascii="Arial" w:hAnsi="Arial" w:cs="Arial"/>
                <w:i/>
              </w:rPr>
            </w:pPr>
          </w:p>
        </w:tc>
      </w:tr>
      <w:tr w:rsidR="00D56DAF" w:rsidRPr="00247C98">
        <w:trPr>
          <w:trHeight w:hRule="exact" w:val="460"/>
        </w:trPr>
        <w:tc>
          <w:tcPr>
            <w:tcW w:w="1134" w:type="dxa"/>
            <w:vAlign w:val="center"/>
          </w:tcPr>
          <w:p w:rsidR="00D56DAF" w:rsidRPr="00ED307A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ED307A">
              <w:rPr>
                <w:rFonts w:ascii="Arial" w:hAnsi="Arial" w:cs="Arial"/>
                <w:i/>
                <w:lang w:val="en-US"/>
              </w:rPr>
              <w:t>R</w:t>
            </w:r>
            <w:r w:rsidR="00247C98">
              <w:rPr>
                <w:rFonts w:ascii="Arial" w:hAnsi="Arial" w:cs="Arial"/>
                <w:i/>
                <w:lang w:val="en-US"/>
              </w:rPr>
              <w:t>56</w:t>
            </w:r>
          </w:p>
        </w:tc>
        <w:tc>
          <w:tcPr>
            <w:tcW w:w="6237" w:type="dxa"/>
            <w:vAlign w:val="center"/>
          </w:tcPr>
          <w:p w:rsidR="00D56DAF" w:rsidRPr="00247C98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247C98">
              <w:rPr>
                <w:rFonts w:ascii="Arial" w:hAnsi="Arial" w:cs="Arial"/>
                <w:i/>
              </w:rPr>
              <w:t>Чип</w:t>
            </w:r>
            <w:r w:rsidR="00247C98" w:rsidRPr="00247C98">
              <w:rPr>
                <w:rFonts w:ascii="Arial" w:hAnsi="Arial" w:cs="Arial"/>
                <w:i/>
                <w:lang w:val="en-US"/>
              </w:rPr>
              <w:t xml:space="preserve"> </w:t>
            </w:r>
            <w:r w:rsidR="00247C98">
              <w:rPr>
                <w:rFonts w:ascii="Arial" w:hAnsi="Arial" w:cs="Arial"/>
                <w:i/>
                <w:lang w:val="en-US"/>
              </w:rPr>
              <w:t>1206</w:t>
            </w:r>
            <w:r w:rsidR="00247C98" w:rsidRPr="00247C98">
              <w:rPr>
                <w:rFonts w:ascii="Arial" w:hAnsi="Arial" w:cs="Arial"/>
                <w:i/>
                <w:lang w:val="en-US"/>
              </w:rPr>
              <w:t xml:space="preserve"> 4,7 </w:t>
            </w:r>
            <w:r w:rsidR="00247C98">
              <w:rPr>
                <w:rFonts w:ascii="Arial" w:hAnsi="Arial" w:cs="Arial"/>
                <w:i/>
              </w:rPr>
              <w:t>Ом</w:t>
            </w:r>
            <w:r w:rsidR="00247C98" w:rsidRPr="00247C98">
              <w:rPr>
                <w:rFonts w:ascii="Arial" w:hAnsi="Arial" w:cs="Arial"/>
                <w:i/>
                <w:lang w:val="en-US"/>
              </w:rPr>
              <w:t xml:space="preserve"> ±5 % </w:t>
            </w:r>
            <w:r w:rsidR="00247C98">
              <w:rPr>
                <w:rFonts w:ascii="Arial" w:hAnsi="Arial" w:cs="Arial"/>
                <w:i/>
                <w:lang w:val="en-US"/>
              </w:rPr>
              <w:t>0,25</w:t>
            </w:r>
            <w:r w:rsidRPr="00247C98"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Вт</w:t>
            </w:r>
          </w:p>
        </w:tc>
        <w:tc>
          <w:tcPr>
            <w:tcW w:w="567" w:type="dxa"/>
            <w:vAlign w:val="center"/>
          </w:tcPr>
          <w:p w:rsidR="00D56DAF" w:rsidRPr="00247C98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247C98"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247C98" w:rsidRDefault="00D56DAF" w:rsidP="00127FD1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247C98">
        <w:trPr>
          <w:trHeight w:hRule="exact" w:val="460"/>
        </w:trPr>
        <w:tc>
          <w:tcPr>
            <w:tcW w:w="1134" w:type="dxa"/>
            <w:vAlign w:val="center"/>
          </w:tcPr>
          <w:p w:rsidR="00D56DAF" w:rsidRPr="00ED307A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ED307A">
              <w:rPr>
                <w:rFonts w:ascii="Arial" w:hAnsi="Arial" w:cs="Arial"/>
                <w:i/>
                <w:lang w:val="en-US"/>
              </w:rPr>
              <w:t>R</w:t>
            </w:r>
            <w:r w:rsidR="00247C98">
              <w:rPr>
                <w:rFonts w:ascii="Arial" w:hAnsi="Arial" w:cs="Arial"/>
                <w:i/>
                <w:lang w:val="en-US"/>
              </w:rPr>
              <w:t>57</w:t>
            </w:r>
          </w:p>
        </w:tc>
        <w:tc>
          <w:tcPr>
            <w:tcW w:w="6237" w:type="dxa"/>
            <w:vAlign w:val="center"/>
          </w:tcPr>
          <w:p w:rsidR="00D56DAF" w:rsidRPr="00247C98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</w:t>
            </w:r>
            <w:r w:rsidR="00247C98">
              <w:rPr>
                <w:rFonts w:ascii="Arial" w:hAnsi="Arial" w:cs="Arial"/>
                <w:i/>
                <w:lang w:val="en-US"/>
              </w:rPr>
              <w:t xml:space="preserve"> 1206 1</w:t>
            </w:r>
            <w:r w:rsidRPr="00247C98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gramStart"/>
            <w:r w:rsidR="00247C98">
              <w:rPr>
                <w:rFonts w:ascii="Arial" w:hAnsi="Arial" w:cs="Arial"/>
                <w:i/>
                <w:lang w:val="en-US"/>
              </w:rPr>
              <w:t>M</w:t>
            </w:r>
            <w:proofErr w:type="gramEnd"/>
            <w:r>
              <w:rPr>
                <w:rFonts w:ascii="Arial" w:hAnsi="Arial" w:cs="Arial"/>
                <w:i/>
              </w:rPr>
              <w:t>Ом</w:t>
            </w:r>
            <w:r w:rsidR="00247C98">
              <w:rPr>
                <w:rFonts w:ascii="Arial" w:hAnsi="Arial" w:cs="Arial"/>
                <w:i/>
                <w:lang w:val="en-US"/>
              </w:rPr>
              <w:t xml:space="preserve"> ±5 % 0,25</w:t>
            </w:r>
            <w:r w:rsidRPr="00247C98"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Вт</w:t>
            </w:r>
          </w:p>
        </w:tc>
        <w:tc>
          <w:tcPr>
            <w:tcW w:w="567" w:type="dxa"/>
            <w:vAlign w:val="center"/>
          </w:tcPr>
          <w:p w:rsidR="00D56DAF" w:rsidRPr="00247C98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247C98"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247C98" w:rsidRDefault="00D56DAF" w:rsidP="00127FD1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247C98">
        <w:trPr>
          <w:trHeight w:hRule="exact" w:val="460"/>
        </w:trPr>
        <w:tc>
          <w:tcPr>
            <w:tcW w:w="1134" w:type="dxa"/>
            <w:vAlign w:val="center"/>
          </w:tcPr>
          <w:p w:rsidR="00D56DAF" w:rsidRPr="00ED307A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ED307A">
              <w:rPr>
                <w:rFonts w:ascii="Arial" w:hAnsi="Arial" w:cs="Arial"/>
                <w:i/>
                <w:lang w:val="en-US"/>
              </w:rPr>
              <w:t>R</w:t>
            </w:r>
            <w:r w:rsidR="00247C98">
              <w:rPr>
                <w:rFonts w:ascii="Arial" w:hAnsi="Arial" w:cs="Arial"/>
                <w:i/>
                <w:lang w:val="en-US"/>
              </w:rPr>
              <w:t>58</w:t>
            </w:r>
          </w:p>
        </w:tc>
        <w:tc>
          <w:tcPr>
            <w:tcW w:w="6237" w:type="dxa"/>
            <w:vAlign w:val="center"/>
          </w:tcPr>
          <w:p w:rsidR="00D56DAF" w:rsidRPr="00247C98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</w:t>
            </w:r>
            <w:r w:rsidR="00247C98">
              <w:rPr>
                <w:rFonts w:ascii="Arial" w:hAnsi="Arial" w:cs="Arial"/>
                <w:i/>
                <w:lang w:val="en-US"/>
              </w:rPr>
              <w:t xml:space="preserve"> 0805 5,1</w:t>
            </w:r>
            <w:r w:rsidRPr="00247C98"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Ом</w:t>
            </w:r>
            <w:r w:rsidRPr="00247C98">
              <w:rPr>
                <w:rFonts w:ascii="Arial" w:hAnsi="Arial" w:cs="Arial"/>
                <w:i/>
                <w:lang w:val="en-US"/>
              </w:rPr>
              <w:t xml:space="preserve"> ±5% 0,125 </w:t>
            </w:r>
            <w:r>
              <w:rPr>
                <w:rFonts w:ascii="Arial" w:hAnsi="Arial" w:cs="Arial"/>
                <w:i/>
              </w:rPr>
              <w:t>Вт</w:t>
            </w:r>
          </w:p>
        </w:tc>
        <w:tc>
          <w:tcPr>
            <w:tcW w:w="567" w:type="dxa"/>
            <w:vAlign w:val="center"/>
          </w:tcPr>
          <w:p w:rsidR="00D56DAF" w:rsidRPr="00247C98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247C98"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247C98" w:rsidRDefault="00D56DAF" w:rsidP="00127FD1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247C98" w:rsidRPr="00247C98">
        <w:trPr>
          <w:trHeight w:hRule="exact" w:val="460"/>
        </w:trPr>
        <w:tc>
          <w:tcPr>
            <w:tcW w:w="1134" w:type="dxa"/>
            <w:vAlign w:val="center"/>
          </w:tcPr>
          <w:p w:rsidR="00247C98" w:rsidRPr="00ED307A" w:rsidRDefault="00247C9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247C98">
              <w:rPr>
                <w:rFonts w:ascii="Arial" w:hAnsi="Arial" w:cs="Arial"/>
                <w:i/>
                <w:highlight w:val="red"/>
                <w:lang w:val="en-US"/>
              </w:rPr>
              <w:t>R59</w:t>
            </w:r>
          </w:p>
        </w:tc>
        <w:tc>
          <w:tcPr>
            <w:tcW w:w="6237" w:type="dxa"/>
            <w:vAlign w:val="center"/>
          </w:tcPr>
          <w:p w:rsidR="00247C98" w:rsidRDefault="00247C9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247C98" w:rsidRPr="00247C98" w:rsidRDefault="00247C9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247C98" w:rsidRPr="00247C98" w:rsidRDefault="00247C98" w:rsidP="00127FD1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247C98">
        <w:trPr>
          <w:trHeight w:hRule="exact" w:val="460"/>
        </w:trPr>
        <w:tc>
          <w:tcPr>
            <w:tcW w:w="1134" w:type="dxa"/>
            <w:vAlign w:val="center"/>
          </w:tcPr>
          <w:p w:rsidR="00D56DAF" w:rsidRPr="00ED307A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ED307A">
              <w:rPr>
                <w:rFonts w:ascii="Arial" w:hAnsi="Arial" w:cs="Arial"/>
                <w:i/>
                <w:lang w:val="en-US"/>
              </w:rPr>
              <w:t>R</w:t>
            </w:r>
            <w:r w:rsidR="00247C98">
              <w:rPr>
                <w:rFonts w:ascii="Arial" w:hAnsi="Arial" w:cs="Arial"/>
                <w:i/>
                <w:lang w:val="en-US"/>
              </w:rPr>
              <w:t>60 – R79</w:t>
            </w:r>
          </w:p>
        </w:tc>
        <w:tc>
          <w:tcPr>
            <w:tcW w:w="6237" w:type="dxa"/>
            <w:vAlign w:val="center"/>
          </w:tcPr>
          <w:p w:rsidR="00D56DAF" w:rsidRPr="00247C98" w:rsidRDefault="00D56DAF" w:rsidP="00247C98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</w:t>
            </w:r>
            <w:r w:rsidR="00247C98">
              <w:rPr>
                <w:rFonts w:ascii="Arial" w:hAnsi="Arial" w:cs="Arial"/>
                <w:i/>
                <w:lang w:val="en-US"/>
              </w:rPr>
              <w:t xml:space="preserve"> 0603 33</w:t>
            </w:r>
            <w:r w:rsidRPr="00247C98">
              <w:rPr>
                <w:rFonts w:ascii="Arial" w:hAnsi="Arial" w:cs="Arial"/>
                <w:i/>
                <w:lang w:val="en-US"/>
              </w:rPr>
              <w:t xml:space="preserve">0 </w:t>
            </w:r>
            <w:r>
              <w:rPr>
                <w:rFonts w:ascii="Arial" w:hAnsi="Arial" w:cs="Arial"/>
                <w:i/>
              </w:rPr>
              <w:t>Ом</w:t>
            </w:r>
            <w:r w:rsidR="00247C98">
              <w:rPr>
                <w:rFonts w:ascii="Arial" w:hAnsi="Arial" w:cs="Arial"/>
                <w:i/>
                <w:lang w:val="en-US"/>
              </w:rPr>
              <w:t xml:space="preserve"> ±5% 0,1</w:t>
            </w:r>
            <w:r w:rsidRPr="00247C98"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Вт</w:t>
            </w:r>
          </w:p>
        </w:tc>
        <w:tc>
          <w:tcPr>
            <w:tcW w:w="567" w:type="dxa"/>
            <w:vAlign w:val="center"/>
          </w:tcPr>
          <w:p w:rsidR="00D56DAF" w:rsidRPr="00247C98" w:rsidRDefault="00247C9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20</w:t>
            </w:r>
          </w:p>
        </w:tc>
        <w:tc>
          <w:tcPr>
            <w:tcW w:w="2438" w:type="dxa"/>
            <w:vAlign w:val="center"/>
          </w:tcPr>
          <w:p w:rsidR="00D56DAF" w:rsidRPr="00247C98" w:rsidRDefault="00D56DAF" w:rsidP="00211473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211473">
        <w:trPr>
          <w:trHeight w:hRule="exact" w:val="460"/>
        </w:trPr>
        <w:tc>
          <w:tcPr>
            <w:tcW w:w="1134" w:type="dxa"/>
            <w:vAlign w:val="center"/>
          </w:tcPr>
          <w:p w:rsidR="00D56DAF" w:rsidRPr="00247C98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ED307A">
              <w:rPr>
                <w:rFonts w:ascii="Arial" w:hAnsi="Arial" w:cs="Arial"/>
                <w:i/>
                <w:lang w:val="en-US"/>
              </w:rPr>
              <w:t>R</w:t>
            </w:r>
            <w:r w:rsidR="00247C98">
              <w:rPr>
                <w:rFonts w:ascii="Arial" w:hAnsi="Arial" w:cs="Arial"/>
                <w:i/>
                <w:lang w:val="en-US"/>
              </w:rPr>
              <w:t>80, R81</w:t>
            </w:r>
          </w:p>
        </w:tc>
        <w:tc>
          <w:tcPr>
            <w:tcW w:w="6237" w:type="dxa"/>
            <w:vAlign w:val="center"/>
          </w:tcPr>
          <w:p w:rsidR="00D56DAF" w:rsidRPr="006B4CCA" w:rsidRDefault="00D56DAF" w:rsidP="001F4B89">
            <w:pPr>
              <w:rPr>
                <w:rFonts w:ascii="Arial" w:hAnsi="Arial" w:cs="Arial"/>
                <w:i/>
              </w:rPr>
            </w:pPr>
            <w:r w:rsidRPr="00247C98">
              <w:rPr>
                <w:rFonts w:ascii="Arial" w:hAnsi="Arial" w:cs="Arial"/>
                <w:i/>
                <w:lang w:val="en-US"/>
              </w:rPr>
              <w:t xml:space="preserve"> </w:t>
            </w:r>
            <w:r w:rsidR="00247C98">
              <w:rPr>
                <w:rFonts w:ascii="Arial" w:hAnsi="Arial" w:cs="Arial"/>
                <w:i/>
              </w:rPr>
              <w:t xml:space="preserve">Чип </w:t>
            </w:r>
            <w:r w:rsidR="00247C98">
              <w:rPr>
                <w:rFonts w:ascii="Arial" w:hAnsi="Arial" w:cs="Arial"/>
                <w:i/>
                <w:lang w:val="en-US"/>
              </w:rPr>
              <w:t>0603</w:t>
            </w:r>
            <w:r w:rsidR="00247C98">
              <w:rPr>
                <w:rFonts w:ascii="Arial" w:hAnsi="Arial" w:cs="Arial"/>
                <w:i/>
              </w:rPr>
              <w:t xml:space="preserve"> </w:t>
            </w:r>
            <w:r w:rsidR="00247C98">
              <w:rPr>
                <w:rFonts w:ascii="Arial" w:hAnsi="Arial" w:cs="Arial"/>
                <w:i/>
                <w:lang w:val="en-US"/>
              </w:rPr>
              <w:t>100</w:t>
            </w:r>
            <w:r>
              <w:rPr>
                <w:rFonts w:ascii="Arial" w:hAnsi="Arial" w:cs="Arial"/>
                <w:i/>
              </w:rPr>
              <w:t xml:space="preserve"> </w:t>
            </w:r>
            <w:proofErr w:type="gramStart"/>
            <w:r w:rsidR="00247C98">
              <w:rPr>
                <w:rFonts w:ascii="Arial" w:hAnsi="Arial" w:cs="Arial"/>
                <w:i/>
                <w:lang w:val="en-US"/>
              </w:rPr>
              <w:t>k</w:t>
            </w:r>
            <w:proofErr w:type="gramEnd"/>
            <w:r w:rsidR="00247C98">
              <w:rPr>
                <w:rFonts w:ascii="Arial" w:hAnsi="Arial" w:cs="Arial"/>
                <w:i/>
              </w:rPr>
              <w:t xml:space="preserve">Ом ±5 % </w:t>
            </w:r>
            <w:r w:rsidR="00247C98">
              <w:rPr>
                <w:rFonts w:ascii="Arial" w:hAnsi="Arial" w:cs="Arial"/>
                <w:i/>
                <w:lang w:val="en-US"/>
              </w:rPr>
              <w:t>0,1</w:t>
            </w:r>
            <w:r>
              <w:rPr>
                <w:rFonts w:ascii="Arial" w:hAnsi="Arial" w:cs="Arial"/>
                <w:i/>
              </w:rPr>
              <w:t xml:space="preserve"> Вт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BC4532" w:rsidRDefault="00D56DAF" w:rsidP="00211473">
            <w:pPr>
              <w:rPr>
                <w:rFonts w:ascii="Arial" w:hAnsi="Arial" w:cs="Arial"/>
                <w:i/>
              </w:rPr>
            </w:pPr>
          </w:p>
        </w:tc>
      </w:tr>
      <w:tr w:rsidR="00D56DAF" w:rsidRPr="00211473">
        <w:trPr>
          <w:trHeight w:hRule="exact" w:val="460"/>
        </w:trPr>
        <w:tc>
          <w:tcPr>
            <w:tcW w:w="1134" w:type="dxa"/>
            <w:vAlign w:val="center"/>
          </w:tcPr>
          <w:p w:rsidR="00D56DAF" w:rsidRPr="00166DE8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237" w:type="dxa"/>
            <w:vAlign w:val="center"/>
          </w:tcPr>
          <w:p w:rsidR="00D56DAF" w:rsidRPr="00166DE8" w:rsidRDefault="00D56DAF" w:rsidP="00247C98">
            <w:pPr>
              <w:rPr>
                <w:rFonts w:ascii="Arial" w:hAnsi="Arial" w:cs="Arial"/>
                <w:i/>
                <w:lang w:val="en-US"/>
              </w:rPr>
            </w:pPr>
            <w:r w:rsidRPr="00166DE8">
              <w:rPr>
                <w:rFonts w:ascii="Arial" w:hAnsi="Arial" w:cs="Arial"/>
                <w:i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D56DAF" w:rsidRPr="00BC4532" w:rsidRDefault="00D56DAF" w:rsidP="00127FD1">
            <w:pPr>
              <w:rPr>
                <w:rFonts w:ascii="Arial" w:hAnsi="Arial" w:cs="Arial"/>
                <w:i/>
              </w:rPr>
            </w:pPr>
          </w:p>
        </w:tc>
      </w:tr>
      <w:tr w:rsidR="00D56DAF" w:rsidRPr="00CB2A02">
        <w:trPr>
          <w:trHeight w:hRule="exact" w:val="460"/>
        </w:trPr>
        <w:tc>
          <w:tcPr>
            <w:tcW w:w="1134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D56DAF" w:rsidRPr="00760958" w:rsidRDefault="00D56DAF" w:rsidP="001F4B89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60958">
              <w:rPr>
                <w:rFonts w:ascii="Arial" w:hAnsi="Arial" w:cs="Arial"/>
                <w:b/>
                <w:i/>
                <w:sz w:val="24"/>
                <w:szCs w:val="24"/>
              </w:rPr>
              <w:t>Диоды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D56DAF" w:rsidRPr="00BC4532" w:rsidRDefault="00D56DAF" w:rsidP="001F4B89">
            <w:pPr>
              <w:rPr>
                <w:rFonts w:ascii="Arial" w:hAnsi="Arial" w:cs="Arial"/>
                <w:i/>
              </w:rPr>
            </w:pPr>
          </w:p>
        </w:tc>
      </w:tr>
      <w:tr w:rsidR="00D56DAF" w:rsidRPr="00CB2A02">
        <w:trPr>
          <w:trHeight w:hRule="exact" w:val="460"/>
        </w:trPr>
        <w:tc>
          <w:tcPr>
            <w:tcW w:w="1134" w:type="dxa"/>
            <w:vAlign w:val="center"/>
          </w:tcPr>
          <w:p w:rsidR="00D56DAF" w:rsidRPr="00247C98" w:rsidRDefault="00247C9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VD1 – VD14</w:t>
            </w:r>
          </w:p>
        </w:tc>
        <w:tc>
          <w:tcPr>
            <w:tcW w:w="6237" w:type="dxa"/>
            <w:vAlign w:val="center"/>
          </w:tcPr>
          <w:p w:rsidR="00D56DAF" w:rsidRPr="00247C98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247C98">
              <w:rPr>
                <w:rFonts w:ascii="Arial" w:hAnsi="Arial" w:cs="Arial"/>
                <w:i/>
                <w:lang w:val="en-US"/>
              </w:rPr>
              <w:t>BAS</w:t>
            </w:r>
            <w:r w:rsidR="00247C98" w:rsidRPr="00247C98">
              <w:rPr>
                <w:rFonts w:ascii="Arial" w:hAnsi="Arial" w:cs="Arial"/>
                <w:i/>
              </w:rPr>
              <w:t>70</w:t>
            </w:r>
            <w:r w:rsidR="00247C98">
              <w:rPr>
                <w:rFonts w:ascii="Arial" w:hAnsi="Arial" w:cs="Arial"/>
                <w:i/>
                <w:lang w:val="en-US"/>
              </w:rPr>
              <w:t>J</w:t>
            </w:r>
            <w:r w:rsidR="00247C98" w:rsidRPr="00247C98">
              <w:rPr>
                <w:rFonts w:ascii="Arial" w:hAnsi="Arial" w:cs="Arial"/>
                <w:i/>
              </w:rPr>
              <w:t xml:space="preserve"> </w:t>
            </w:r>
            <w:r w:rsidR="00247C98">
              <w:rPr>
                <w:rFonts w:ascii="Arial" w:hAnsi="Arial" w:cs="Arial"/>
                <w:i/>
              </w:rPr>
              <w:t xml:space="preserve">Диод </w:t>
            </w:r>
            <w:proofErr w:type="spellStart"/>
            <w:r w:rsidR="00247C98">
              <w:rPr>
                <w:rFonts w:ascii="Arial" w:hAnsi="Arial" w:cs="Arial"/>
                <w:i/>
              </w:rPr>
              <w:t>Шоттки</w:t>
            </w:r>
            <w:proofErr w:type="spellEnd"/>
            <w:r w:rsidR="00247C98">
              <w:rPr>
                <w:rFonts w:ascii="Arial" w:hAnsi="Arial" w:cs="Arial"/>
                <w:i/>
              </w:rPr>
              <w:t xml:space="preserve"> 70 В 50 мА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  <w:r w:rsidR="00247C98"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2438" w:type="dxa"/>
            <w:vAlign w:val="center"/>
          </w:tcPr>
          <w:p w:rsidR="00D56DAF" w:rsidRPr="00BC4532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</w:p>
        </w:tc>
      </w:tr>
      <w:tr w:rsidR="00D56DAF" w:rsidRPr="00CB2A02">
        <w:trPr>
          <w:trHeight w:hRule="exact" w:val="460"/>
        </w:trPr>
        <w:tc>
          <w:tcPr>
            <w:tcW w:w="1134" w:type="dxa"/>
            <w:vAlign w:val="center"/>
          </w:tcPr>
          <w:p w:rsidR="00D56DAF" w:rsidRPr="000D1E65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VD1</w:t>
            </w:r>
            <w:r w:rsidR="000D1E65">
              <w:rPr>
                <w:rFonts w:ascii="Arial" w:hAnsi="Arial" w:cs="Arial"/>
                <w:i/>
              </w:rPr>
              <w:t xml:space="preserve">5, </w:t>
            </w:r>
            <w:r w:rsidR="000D1E65">
              <w:rPr>
                <w:rFonts w:ascii="Arial" w:hAnsi="Arial" w:cs="Arial"/>
                <w:i/>
                <w:lang w:val="en-US"/>
              </w:rPr>
              <w:t>VD16</w:t>
            </w:r>
          </w:p>
        </w:tc>
        <w:tc>
          <w:tcPr>
            <w:tcW w:w="6237" w:type="dxa"/>
            <w:vAlign w:val="center"/>
          </w:tcPr>
          <w:p w:rsidR="00D56DAF" w:rsidRPr="000D1E65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0D1E65">
              <w:rPr>
                <w:rFonts w:ascii="Arial" w:hAnsi="Arial" w:cs="Arial"/>
                <w:i/>
                <w:lang w:val="en-US"/>
              </w:rPr>
              <w:t>PESD24VS1UB, 115</w:t>
            </w:r>
          </w:p>
        </w:tc>
        <w:tc>
          <w:tcPr>
            <w:tcW w:w="567" w:type="dxa"/>
            <w:vAlign w:val="center"/>
          </w:tcPr>
          <w:p w:rsidR="00D56DAF" w:rsidRPr="000D1E65" w:rsidRDefault="000D1E65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D56DAF" w:rsidRPr="000D1E65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972278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lastRenderedPageBreak/>
              <w:t>VD</w:t>
            </w:r>
            <w:r w:rsidR="000D1E65">
              <w:rPr>
                <w:rFonts w:ascii="Arial" w:hAnsi="Arial" w:cs="Arial"/>
                <w:i/>
                <w:lang w:val="en-US"/>
              </w:rPr>
              <w:t>17, VD18</w:t>
            </w:r>
          </w:p>
        </w:tc>
        <w:tc>
          <w:tcPr>
            <w:tcW w:w="6237" w:type="dxa"/>
            <w:vAlign w:val="center"/>
          </w:tcPr>
          <w:p w:rsidR="00D56DAF" w:rsidRPr="000D1E65" w:rsidRDefault="000D1E65" w:rsidP="001F4B89">
            <w:pPr>
              <w:rPr>
                <w:rFonts w:ascii="Arial" w:hAnsi="Arial" w:cs="Arial"/>
                <w:i/>
              </w:rPr>
            </w:pPr>
            <w:r w:rsidRPr="000D1E65">
              <w:rPr>
                <w:rFonts w:ascii="Arial" w:hAnsi="Arial" w:cs="Arial"/>
                <w:i/>
              </w:rPr>
              <w:t xml:space="preserve"> </w:t>
            </w:r>
            <w:r w:rsidRPr="000D1E65">
              <w:rPr>
                <w:rFonts w:ascii="Arial" w:hAnsi="Arial" w:cs="Arial"/>
                <w:i/>
                <w:lang w:val="en-US"/>
              </w:rPr>
              <w:t>BAS</w:t>
            </w:r>
            <w:r w:rsidRPr="000D1E65">
              <w:rPr>
                <w:rFonts w:ascii="Arial" w:hAnsi="Arial" w:cs="Arial"/>
                <w:i/>
              </w:rPr>
              <w:t>70</w:t>
            </w:r>
            <w:r w:rsidRPr="000D1E65">
              <w:rPr>
                <w:rFonts w:ascii="Arial" w:hAnsi="Arial" w:cs="Arial"/>
                <w:i/>
                <w:lang w:val="en-US"/>
              </w:rPr>
              <w:t>J</w:t>
            </w:r>
            <w:r w:rsidRPr="000D1E65">
              <w:rPr>
                <w:rFonts w:ascii="Arial" w:hAnsi="Arial" w:cs="Arial"/>
                <w:i/>
              </w:rPr>
              <w:t xml:space="preserve"> Диод </w:t>
            </w:r>
            <w:proofErr w:type="spellStart"/>
            <w:r w:rsidRPr="000D1E65">
              <w:rPr>
                <w:rFonts w:ascii="Arial" w:hAnsi="Arial" w:cs="Arial"/>
                <w:i/>
              </w:rPr>
              <w:t>Шоттки</w:t>
            </w:r>
            <w:proofErr w:type="spellEnd"/>
            <w:r w:rsidRPr="000D1E65">
              <w:rPr>
                <w:rFonts w:ascii="Arial" w:hAnsi="Arial" w:cs="Arial"/>
                <w:i/>
              </w:rPr>
              <w:t xml:space="preserve"> 70 В 50 мА</w:t>
            </w:r>
          </w:p>
        </w:tc>
        <w:tc>
          <w:tcPr>
            <w:tcW w:w="567" w:type="dxa"/>
            <w:vAlign w:val="center"/>
          </w:tcPr>
          <w:p w:rsidR="00D56DAF" w:rsidRPr="000D1E65" w:rsidRDefault="000D1E65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D56DAF" w:rsidRPr="000D1E65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B35B5F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B35B5F">
              <w:rPr>
                <w:rFonts w:ascii="Arial" w:hAnsi="Arial" w:cs="Arial"/>
                <w:i/>
                <w:lang w:val="en-US"/>
              </w:rPr>
              <w:t>VD</w:t>
            </w:r>
            <w:r w:rsidR="000D1E65">
              <w:rPr>
                <w:rFonts w:ascii="Arial" w:hAnsi="Arial" w:cs="Arial"/>
                <w:i/>
                <w:lang w:val="en-US"/>
              </w:rPr>
              <w:t>19</w:t>
            </w:r>
          </w:p>
        </w:tc>
        <w:tc>
          <w:tcPr>
            <w:tcW w:w="6237" w:type="dxa"/>
            <w:vAlign w:val="center"/>
          </w:tcPr>
          <w:p w:rsidR="00D56DAF" w:rsidRPr="000D1E65" w:rsidRDefault="00D56DAF" w:rsidP="001F4B89">
            <w:pPr>
              <w:rPr>
                <w:rFonts w:ascii="Arial" w:hAnsi="Arial" w:cs="Arial"/>
                <w:i/>
              </w:rPr>
            </w:pPr>
            <w:r w:rsidRPr="000D1E65">
              <w:rPr>
                <w:rFonts w:ascii="Arial" w:hAnsi="Arial" w:cs="Arial"/>
                <w:i/>
              </w:rPr>
              <w:t xml:space="preserve"> </w:t>
            </w:r>
            <w:r w:rsidR="000D1E65" w:rsidRPr="000D1E65">
              <w:rPr>
                <w:rFonts w:ascii="Arial" w:hAnsi="Arial" w:cs="Arial"/>
                <w:i/>
              </w:rPr>
              <w:t>10</w:t>
            </w:r>
            <w:r w:rsidR="000D1E65">
              <w:rPr>
                <w:rFonts w:ascii="Arial" w:hAnsi="Arial" w:cs="Arial"/>
                <w:i/>
                <w:lang w:val="en-US"/>
              </w:rPr>
              <w:t>BQ</w:t>
            </w:r>
            <w:r w:rsidR="000D1E65" w:rsidRPr="000D1E65">
              <w:rPr>
                <w:rFonts w:ascii="Arial" w:hAnsi="Arial" w:cs="Arial"/>
                <w:i/>
              </w:rPr>
              <w:t xml:space="preserve">100 </w:t>
            </w:r>
            <w:r w:rsidR="000D1E65">
              <w:rPr>
                <w:rFonts w:ascii="Arial" w:hAnsi="Arial" w:cs="Arial"/>
                <w:i/>
              </w:rPr>
              <w:t xml:space="preserve">Диод </w:t>
            </w:r>
            <w:proofErr w:type="spellStart"/>
            <w:r w:rsidR="000D1E65">
              <w:rPr>
                <w:rFonts w:ascii="Arial" w:hAnsi="Arial" w:cs="Arial"/>
                <w:i/>
              </w:rPr>
              <w:t>Шоттки</w:t>
            </w:r>
            <w:proofErr w:type="spellEnd"/>
            <w:r w:rsidR="000D1E65">
              <w:rPr>
                <w:rFonts w:ascii="Arial" w:hAnsi="Arial" w:cs="Arial"/>
                <w:i/>
              </w:rPr>
              <w:t xml:space="preserve"> 100</w:t>
            </w:r>
            <w:proofErr w:type="gramStart"/>
            <w:r w:rsidR="000D1E65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0D1E65">
              <w:rPr>
                <w:rFonts w:ascii="Arial" w:hAnsi="Arial" w:cs="Arial"/>
                <w:i/>
              </w:rPr>
              <w:t xml:space="preserve"> 1А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BC663A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EC7E43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EC7E43">
              <w:rPr>
                <w:rFonts w:ascii="Arial" w:hAnsi="Arial" w:cs="Arial"/>
                <w:i/>
                <w:lang w:val="en-US"/>
              </w:rPr>
              <w:t>VD</w:t>
            </w:r>
            <w:r w:rsidRPr="00EC7E43">
              <w:rPr>
                <w:rFonts w:ascii="Arial" w:hAnsi="Arial" w:cs="Arial"/>
                <w:i/>
              </w:rPr>
              <w:t>2</w:t>
            </w:r>
            <w:r w:rsidR="000D1E65" w:rsidRPr="00EC7E43">
              <w:rPr>
                <w:rFonts w:ascii="Arial" w:hAnsi="Arial" w:cs="Arial"/>
                <w:i/>
              </w:rPr>
              <w:t>0</w:t>
            </w:r>
          </w:p>
        </w:tc>
        <w:tc>
          <w:tcPr>
            <w:tcW w:w="6237" w:type="dxa"/>
            <w:vAlign w:val="center"/>
          </w:tcPr>
          <w:p w:rsidR="00D56DAF" w:rsidRPr="00EC7E43" w:rsidRDefault="00D56DAF" w:rsidP="001F4B89">
            <w:pPr>
              <w:jc w:val="both"/>
              <w:rPr>
                <w:rFonts w:ascii="Arial" w:hAnsi="Arial" w:cs="Arial"/>
                <w:i/>
                <w:lang w:val="en-US"/>
              </w:rPr>
            </w:pPr>
            <w:r w:rsidRPr="00EC7E43">
              <w:rPr>
                <w:rFonts w:ascii="Arial" w:hAnsi="Arial" w:cs="Arial"/>
                <w:i/>
              </w:rPr>
              <w:t xml:space="preserve"> </w:t>
            </w:r>
            <w:r w:rsidR="00EC7E43">
              <w:rPr>
                <w:rFonts w:ascii="Arial" w:hAnsi="Arial" w:cs="Arial"/>
                <w:i/>
                <w:lang w:val="en-US"/>
              </w:rPr>
              <w:t>S20K30 B72220S1300K102</w:t>
            </w:r>
          </w:p>
        </w:tc>
        <w:tc>
          <w:tcPr>
            <w:tcW w:w="567" w:type="dxa"/>
            <w:vAlign w:val="center"/>
          </w:tcPr>
          <w:p w:rsidR="00D56DAF" w:rsidRPr="00EC7E43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 w:rsidRPr="00EC7E43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EC7E43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EC7E43" w:rsidRDefault="00D56DAF" w:rsidP="001F4B89">
            <w:pPr>
              <w:ind w:left="-113" w:right="-113"/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</w:t>
            </w:r>
            <w:r w:rsidR="00EC7E43">
              <w:rPr>
                <w:rFonts w:ascii="Arial" w:hAnsi="Arial" w:cs="Arial"/>
                <w:i/>
              </w:rPr>
              <w:t>2</w:t>
            </w:r>
            <w:r w:rsidR="00EC7E43">
              <w:rPr>
                <w:rFonts w:ascii="Arial" w:hAnsi="Arial" w:cs="Arial"/>
                <w:i/>
                <w:lang w:val="en-US"/>
              </w:rPr>
              <w:t>1</w:t>
            </w:r>
            <w:r>
              <w:rPr>
                <w:rFonts w:ascii="Arial" w:hAnsi="Arial" w:cs="Arial"/>
                <w:i/>
              </w:rPr>
              <w:t>,</w:t>
            </w:r>
            <w:r>
              <w:rPr>
                <w:rFonts w:ascii="Arial" w:hAnsi="Arial" w:cs="Arial"/>
                <w:i/>
                <w:lang w:val="en-US"/>
              </w:rPr>
              <w:t>VD</w:t>
            </w:r>
            <w:r w:rsidRPr="00B77CE0">
              <w:rPr>
                <w:rFonts w:ascii="Arial" w:hAnsi="Arial" w:cs="Arial"/>
                <w:i/>
              </w:rPr>
              <w:t>2</w:t>
            </w:r>
            <w:r w:rsidR="00EC7E43"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:rsidR="00D56DAF" w:rsidRPr="00EC7E43" w:rsidRDefault="00D56DAF" w:rsidP="001F4B89">
            <w:pPr>
              <w:jc w:val="both"/>
              <w:rPr>
                <w:rFonts w:ascii="Arial" w:hAnsi="Arial" w:cs="Arial"/>
                <w:i/>
                <w:lang w:val="en-US"/>
              </w:rPr>
            </w:pPr>
            <w:r w:rsidRPr="002E2376">
              <w:rPr>
                <w:rFonts w:ascii="Arial" w:hAnsi="Arial" w:cs="Arial"/>
                <w:i/>
              </w:rPr>
              <w:t xml:space="preserve"> </w:t>
            </w:r>
            <w:r w:rsidR="00EC7E43">
              <w:rPr>
                <w:rFonts w:ascii="Arial" w:hAnsi="Arial" w:cs="Arial"/>
                <w:i/>
                <w:lang w:val="en-US"/>
              </w:rPr>
              <w:t>TL431 TL431QDBZR,215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D56DAF" w:rsidRPr="00EC7E43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EC7E43" w:rsidRDefault="00D56DAF" w:rsidP="001F4B89">
            <w:pPr>
              <w:ind w:left="-113" w:right="-113"/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</w:t>
            </w:r>
            <w:r w:rsidRPr="00B77CE0">
              <w:rPr>
                <w:rFonts w:ascii="Arial" w:hAnsi="Arial" w:cs="Arial"/>
                <w:i/>
              </w:rPr>
              <w:t>2</w:t>
            </w:r>
            <w:r w:rsidR="00EC7E43">
              <w:rPr>
                <w:rFonts w:ascii="Arial" w:hAnsi="Arial" w:cs="Arial"/>
                <w:i/>
                <w:lang w:val="en-US"/>
              </w:rPr>
              <w:t>3</w:t>
            </w:r>
          </w:p>
        </w:tc>
        <w:tc>
          <w:tcPr>
            <w:tcW w:w="6237" w:type="dxa"/>
            <w:vAlign w:val="center"/>
          </w:tcPr>
          <w:p w:rsidR="00D56DAF" w:rsidRPr="00EC7E43" w:rsidRDefault="00D56DAF" w:rsidP="001F4B89">
            <w:pPr>
              <w:rPr>
                <w:rFonts w:ascii="Arial" w:hAnsi="Arial" w:cs="Arial"/>
                <w:i/>
              </w:rPr>
            </w:pPr>
            <w:r w:rsidRPr="002E2376">
              <w:rPr>
                <w:rFonts w:ascii="Arial" w:hAnsi="Arial" w:cs="Arial"/>
                <w:i/>
              </w:rPr>
              <w:t xml:space="preserve"> </w:t>
            </w:r>
            <w:r w:rsidR="00EC7E43" w:rsidRPr="00EC7E43">
              <w:rPr>
                <w:rFonts w:ascii="Arial" w:hAnsi="Arial" w:cs="Arial"/>
                <w:i/>
              </w:rPr>
              <w:t>10</w:t>
            </w:r>
            <w:r w:rsidR="00EC7E43">
              <w:rPr>
                <w:rFonts w:ascii="Arial" w:hAnsi="Arial" w:cs="Arial"/>
                <w:i/>
                <w:lang w:val="en-US"/>
              </w:rPr>
              <w:t>BQ</w:t>
            </w:r>
            <w:r w:rsidR="00EC7E43" w:rsidRPr="00EC7E43">
              <w:rPr>
                <w:rFonts w:ascii="Arial" w:hAnsi="Arial" w:cs="Arial"/>
                <w:i/>
              </w:rPr>
              <w:t xml:space="preserve">100 Диод </w:t>
            </w:r>
            <w:proofErr w:type="spellStart"/>
            <w:r w:rsidR="00EC7E43" w:rsidRPr="00EC7E43">
              <w:rPr>
                <w:rFonts w:ascii="Arial" w:hAnsi="Arial" w:cs="Arial"/>
                <w:i/>
              </w:rPr>
              <w:t>Шоттки</w:t>
            </w:r>
            <w:proofErr w:type="spellEnd"/>
            <w:r w:rsidR="00EC7E43" w:rsidRPr="00EC7E43">
              <w:rPr>
                <w:rFonts w:ascii="Arial" w:hAnsi="Arial" w:cs="Arial"/>
                <w:i/>
              </w:rPr>
              <w:t xml:space="preserve"> 100</w:t>
            </w:r>
            <w:proofErr w:type="gramStart"/>
            <w:r w:rsidR="00EC7E43" w:rsidRPr="00EC7E43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EC7E43" w:rsidRPr="00EC7E43">
              <w:rPr>
                <w:rFonts w:ascii="Arial" w:hAnsi="Arial" w:cs="Arial"/>
                <w:i/>
              </w:rPr>
              <w:t xml:space="preserve"> 1А</w:t>
            </w:r>
          </w:p>
        </w:tc>
        <w:tc>
          <w:tcPr>
            <w:tcW w:w="567" w:type="dxa"/>
            <w:vAlign w:val="center"/>
          </w:tcPr>
          <w:p w:rsidR="00D56DAF" w:rsidRPr="00EC7E43" w:rsidRDefault="00EC7E43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EC7E43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EC7E43" w:rsidRDefault="00D56DAF" w:rsidP="001F4B89">
            <w:pPr>
              <w:ind w:left="-113" w:right="-113"/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</w:t>
            </w:r>
            <w:r w:rsidRPr="00B77CE0">
              <w:rPr>
                <w:rFonts w:ascii="Arial" w:hAnsi="Arial" w:cs="Arial"/>
                <w:i/>
              </w:rPr>
              <w:t>2</w:t>
            </w:r>
            <w:r w:rsidR="00EC7E43">
              <w:rPr>
                <w:rFonts w:ascii="Arial" w:hAnsi="Arial" w:cs="Arial"/>
                <w:i/>
                <w:lang w:val="en-US"/>
              </w:rPr>
              <w:t>4</w:t>
            </w:r>
          </w:p>
        </w:tc>
        <w:tc>
          <w:tcPr>
            <w:tcW w:w="6237" w:type="dxa"/>
            <w:vAlign w:val="center"/>
          </w:tcPr>
          <w:p w:rsidR="00D56DAF" w:rsidRPr="00EC7E43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 w:rsidRPr="002E2376">
              <w:rPr>
                <w:rFonts w:ascii="Arial" w:hAnsi="Arial" w:cs="Arial"/>
                <w:i/>
              </w:rPr>
              <w:t xml:space="preserve"> </w:t>
            </w:r>
            <w:r w:rsidR="00EC7E43">
              <w:rPr>
                <w:rFonts w:ascii="Arial" w:hAnsi="Arial" w:cs="Arial"/>
                <w:i/>
                <w:lang w:val="en-US"/>
              </w:rPr>
              <w:t>S20K30 B72220S1300K102</w:t>
            </w:r>
          </w:p>
        </w:tc>
        <w:tc>
          <w:tcPr>
            <w:tcW w:w="567" w:type="dxa"/>
            <w:vAlign w:val="center"/>
          </w:tcPr>
          <w:p w:rsidR="00D56DAF" w:rsidRPr="00EC7E43" w:rsidRDefault="00EC7E43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204735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EC7E43" w:rsidRDefault="00D56DAF" w:rsidP="001F4B89">
            <w:pPr>
              <w:ind w:left="-113" w:right="-113"/>
              <w:jc w:val="center"/>
              <w:rPr>
                <w:rFonts w:ascii="Arial" w:hAnsi="Arial" w:cs="Arial"/>
                <w:i/>
                <w:lang w:val="en-US"/>
              </w:rPr>
            </w:pPr>
            <w:r w:rsidRPr="00C7357F">
              <w:rPr>
                <w:rFonts w:ascii="Arial" w:hAnsi="Arial" w:cs="Arial"/>
                <w:i/>
              </w:rPr>
              <w:t>VD</w:t>
            </w:r>
            <w:r w:rsidR="00EC7E43">
              <w:rPr>
                <w:rFonts w:ascii="Arial" w:hAnsi="Arial" w:cs="Arial"/>
                <w:i/>
                <w:lang w:val="en-US"/>
              </w:rPr>
              <w:t>25</w:t>
            </w:r>
          </w:p>
        </w:tc>
        <w:tc>
          <w:tcPr>
            <w:tcW w:w="6237" w:type="dxa"/>
            <w:vAlign w:val="center"/>
          </w:tcPr>
          <w:p w:rsidR="00D56DAF" w:rsidRPr="00EC7E43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 w:rsidRPr="00C7357F">
              <w:rPr>
                <w:rFonts w:ascii="Arial" w:hAnsi="Arial" w:cs="Arial"/>
                <w:i/>
              </w:rPr>
              <w:t xml:space="preserve"> </w:t>
            </w:r>
            <w:r w:rsidR="00EC7E43">
              <w:rPr>
                <w:rFonts w:ascii="Arial" w:hAnsi="Arial" w:cs="Arial"/>
                <w:i/>
                <w:lang w:val="en-US"/>
              </w:rPr>
              <w:t>TL431 TL431QDBZR,215</w:t>
            </w:r>
          </w:p>
        </w:tc>
        <w:tc>
          <w:tcPr>
            <w:tcW w:w="567" w:type="dxa"/>
            <w:vAlign w:val="center"/>
          </w:tcPr>
          <w:p w:rsidR="00D56DAF" w:rsidRPr="00EC7E43" w:rsidRDefault="00EC7E43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4D3609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9A56C1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</w:t>
            </w:r>
            <w:r w:rsidR="00EC7E43">
              <w:rPr>
                <w:rFonts w:ascii="Arial" w:hAnsi="Arial" w:cs="Arial"/>
                <w:i/>
                <w:lang w:val="en-US"/>
              </w:rPr>
              <w:t>26</w:t>
            </w:r>
          </w:p>
        </w:tc>
        <w:tc>
          <w:tcPr>
            <w:tcW w:w="6237" w:type="dxa"/>
            <w:vAlign w:val="center"/>
          </w:tcPr>
          <w:p w:rsidR="00D56DAF" w:rsidRPr="00EC7E43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EC7E43" w:rsidRPr="000D1E65">
              <w:rPr>
                <w:rFonts w:ascii="Arial" w:hAnsi="Arial" w:cs="Arial"/>
                <w:i/>
              </w:rPr>
              <w:t>10</w:t>
            </w:r>
            <w:r w:rsidR="00EC7E43">
              <w:rPr>
                <w:rFonts w:ascii="Arial" w:hAnsi="Arial" w:cs="Arial"/>
                <w:i/>
                <w:lang w:val="en-US"/>
              </w:rPr>
              <w:t>BQ</w:t>
            </w:r>
            <w:r w:rsidR="00EC7E43" w:rsidRPr="000D1E65">
              <w:rPr>
                <w:rFonts w:ascii="Arial" w:hAnsi="Arial" w:cs="Arial"/>
                <w:i/>
              </w:rPr>
              <w:t xml:space="preserve">100 </w:t>
            </w:r>
            <w:r w:rsidR="00EC7E43">
              <w:rPr>
                <w:rFonts w:ascii="Arial" w:hAnsi="Arial" w:cs="Arial"/>
                <w:i/>
              </w:rPr>
              <w:t xml:space="preserve">Диод </w:t>
            </w:r>
            <w:proofErr w:type="spellStart"/>
            <w:r w:rsidR="00EC7E43">
              <w:rPr>
                <w:rFonts w:ascii="Arial" w:hAnsi="Arial" w:cs="Arial"/>
                <w:i/>
              </w:rPr>
              <w:t>Шоттки</w:t>
            </w:r>
            <w:proofErr w:type="spellEnd"/>
            <w:r w:rsidR="00EC7E43">
              <w:rPr>
                <w:rFonts w:ascii="Arial" w:hAnsi="Arial" w:cs="Arial"/>
                <w:i/>
              </w:rPr>
              <w:t xml:space="preserve"> 100</w:t>
            </w:r>
            <w:proofErr w:type="gramStart"/>
            <w:r w:rsidR="00EC7E43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EC7E43">
              <w:rPr>
                <w:rFonts w:ascii="Arial" w:hAnsi="Arial" w:cs="Arial"/>
                <w:i/>
              </w:rPr>
              <w:t xml:space="preserve"> 1А</w:t>
            </w:r>
          </w:p>
        </w:tc>
        <w:tc>
          <w:tcPr>
            <w:tcW w:w="567" w:type="dxa"/>
            <w:vAlign w:val="center"/>
          </w:tcPr>
          <w:p w:rsidR="00D56DAF" w:rsidRPr="00B77CE0" w:rsidRDefault="00EC7E43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204735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EC7E43" w:rsidRPr="00A3303C">
        <w:trPr>
          <w:trHeight w:hRule="exact" w:val="460"/>
        </w:trPr>
        <w:tc>
          <w:tcPr>
            <w:tcW w:w="1134" w:type="dxa"/>
            <w:vAlign w:val="center"/>
          </w:tcPr>
          <w:p w:rsidR="00EC7E43" w:rsidRDefault="00EC7E43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VD27</w:t>
            </w:r>
          </w:p>
        </w:tc>
        <w:tc>
          <w:tcPr>
            <w:tcW w:w="6237" w:type="dxa"/>
            <w:vAlign w:val="center"/>
          </w:tcPr>
          <w:p w:rsidR="00EC7E43" w:rsidRPr="00EC7E43" w:rsidRDefault="00EC7E43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S20K30 B72220S1300K102</w:t>
            </w:r>
          </w:p>
        </w:tc>
        <w:tc>
          <w:tcPr>
            <w:tcW w:w="567" w:type="dxa"/>
            <w:vAlign w:val="center"/>
          </w:tcPr>
          <w:p w:rsidR="00EC7E43" w:rsidRDefault="00EC7E43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C7E43" w:rsidRPr="00204735" w:rsidRDefault="00EC7E43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EC7E43" w:rsidRPr="00A3303C">
        <w:trPr>
          <w:trHeight w:hRule="exact" w:val="460"/>
        </w:trPr>
        <w:tc>
          <w:tcPr>
            <w:tcW w:w="1134" w:type="dxa"/>
            <w:vAlign w:val="center"/>
          </w:tcPr>
          <w:p w:rsidR="00EC7E43" w:rsidRDefault="00EC7E43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VD28</w:t>
            </w:r>
          </w:p>
        </w:tc>
        <w:tc>
          <w:tcPr>
            <w:tcW w:w="6237" w:type="dxa"/>
            <w:vAlign w:val="center"/>
          </w:tcPr>
          <w:p w:rsidR="00EC7E43" w:rsidRPr="008C3186" w:rsidRDefault="00EC7E43" w:rsidP="001F4B89">
            <w:pPr>
              <w:rPr>
                <w:rFonts w:ascii="Arial" w:hAnsi="Arial" w:cs="Arial"/>
                <w:i/>
              </w:rPr>
            </w:pPr>
            <w:r w:rsidRPr="008C3186">
              <w:rPr>
                <w:rFonts w:ascii="Arial" w:hAnsi="Arial" w:cs="Arial"/>
                <w:i/>
              </w:rPr>
              <w:t xml:space="preserve"> </w:t>
            </w:r>
            <w:r w:rsidR="008C3186">
              <w:rPr>
                <w:rFonts w:ascii="Arial" w:hAnsi="Arial" w:cs="Arial"/>
                <w:i/>
                <w:lang w:val="en-US"/>
              </w:rPr>
              <w:t>BAS</w:t>
            </w:r>
            <w:r w:rsidR="008C3186" w:rsidRPr="00247C98">
              <w:rPr>
                <w:rFonts w:ascii="Arial" w:hAnsi="Arial" w:cs="Arial"/>
                <w:i/>
              </w:rPr>
              <w:t>70</w:t>
            </w:r>
            <w:r w:rsidR="008C3186">
              <w:rPr>
                <w:rFonts w:ascii="Arial" w:hAnsi="Arial" w:cs="Arial"/>
                <w:i/>
                <w:lang w:val="en-US"/>
              </w:rPr>
              <w:t>J</w:t>
            </w:r>
            <w:r w:rsidR="008C3186" w:rsidRPr="00247C98">
              <w:rPr>
                <w:rFonts w:ascii="Arial" w:hAnsi="Arial" w:cs="Arial"/>
                <w:i/>
              </w:rPr>
              <w:t xml:space="preserve"> </w:t>
            </w:r>
            <w:r w:rsidR="008C3186">
              <w:rPr>
                <w:rFonts w:ascii="Arial" w:hAnsi="Arial" w:cs="Arial"/>
                <w:i/>
              </w:rPr>
              <w:t xml:space="preserve">Диод </w:t>
            </w:r>
            <w:proofErr w:type="spellStart"/>
            <w:r w:rsidR="008C3186">
              <w:rPr>
                <w:rFonts w:ascii="Arial" w:hAnsi="Arial" w:cs="Arial"/>
                <w:i/>
              </w:rPr>
              <w:t>Шоттки</w:t>
            </w:r>
            <w:proofErr w:type="spellEnd"/>
            <w:r w:rsidR="008C3186">
              <w:rPr>
                <w:rFonts w:ascii="Arial" w:hAnsi="Arial" w:cs="Arial"/>
                <w:i/>
              </w:rPr>
              <w:t xml:space="preserve"> 70 В 50 мА</w:t>
            </w:r>
          </w:p>
        </w:tc>
        <w:tc>
          <w:tcPr>
            <w:tcW w:w="567" w:type="dxa"/>
            <w:vAlign w:val="center"/>
          </w:tcPr>
          <w:p w:rsidR="00EC7E43" w:rsidRPr="008C3186" w:rsidRDefault="008C3186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C7E43" w:rsidRPr="008C3186" w:rsidRDefault="00EC7E43" w:rsidP="001F4B89">
            <w:pPr>
              <w:rPr>
                <w:rFonts w:ascii="Arial" w:hAnsi="Arial" w:cs="Arial"/>
                <w:i/>
              </w:rPr>
            </w:pPr>
          </w:p>
        </w:tc>
      </w:tr>
      <w:tr w:rsidR="00EC7E43" w:rsidRPr="00A3303C">
        <w:trPr>
          <w:trHeight w:hRule="exact" w:val="460"/>
        </w:trPr>
        <w:tc>
          <w:tcPr>
            <w:tcW w:w="1134" w:type="dxa"/>
            <w:vAlign w:val="center"/>
          </w:tcPr>
          <w:p w:rsidR="00EC7E43" w:rsidRDefault="00EC7E43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VD29</w:t>
            </w:r>
          </w:p>
        </w:tc>
        <w:tc>
          <w:tcPr>
            <w:tcW w:w="6237" w:type="dxa"/>
            <w:vAlign w:val="center"/>
          </w:tcPr>
          <w:p w:rsidR="00EC7E43" w:rsidRPr="008C3186" w:rsidRDefault="008C3186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SMBJ8.5CA-TR</w:t>
            </w:r>
          </w:p>
        </w:tc>
        <w:tc>
          <w:tcPr>
            <w:tcW w:w="567" w:type="dxa"/>
            <w:vAlign w:val="center"/>
          </w:tcPr>
          <w:p w:rsidR="00EC7E43" w:rsidRDefault="008C3186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C7E43" w:rsidRPr="00204735" w:rsidRDefault="00EC7E43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EC7E43" w:rsidRPr="00A3303C">
        <w:trPr>
          <w:trHeight w:hRule="exact" w:val="460"/>
        </w:trPr>
        <w:tc>
          <w:tcPr>
            <w:tcW w:w="1134" w:type="dxa"/>
            <w:vAlign w:val="center"/>
          </w:tcPr>
          <w:p w:rsidR="00EC7E43" w:rsidRDefault="00EC7E43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VD30</w:t>
            </w:r>
          </w:p>
        </w:tc>
        <w:tc>
          <w:tcPr>
            <w:tcW w:w="6237" w:type="dxa"/>
            <w:vAlign w:val="center"/>
          </w:tcPr>
          <w:p w:rsidR="00EC7E43" w:rsidRPr="008C3186" w:rsidRDefault="008C3186" w:rsidP="001F4B89">
            <w:pPr>
              <w:rPr>
                <w:rFonts w:ascii="Arial" w:hAnsi="Arial" w:cs="Arial"/>
                <w:i/>
              </w:rPr>
            </w:pPr>
            <w:r w:rsidRPr="008C3186">
              <w:rPr>
                <w:rFonts w:ascii="Arial" w:hAnsi="Arial" w:cs="Arial"/>
                <w:i/>
              </w:rPr>
              <w:t xml:space="preserve"> </w:t>
            </w:r>
            <w:r w:rsidRPr="000D1E65">
              <w:rPr>
                <w:rFonts w:ascii="Arial" w:hAnsi="Arial" w:cs="Arial"/>
                <w:i/>
                <w:lang w:val="en-US"/>
              </w:rPr>
              <w:t>BAS</w:t>
            </w:r>
            <w:r w:rsidRPr="000D1E65">
              <w:rPr>
                <w:rFonts w:ascii="Arial" w:hAnsi="Arial" w:cs="Arial"/>
                <w:i/>
              </w:rPr>
              <w:t>70</w:t>
            </w:r>
            <w:r w:rsidRPr="000D1E65">
              <w:rPr>
                <w:rFonts w:ascii="Arial" w:hAnsi="Arial" w:cs="Arial"/>
                <w:i/>
                <w:lang w:val="en-US"/>
              </w:rPr>
              <w:t>J</w:t>
            </w:r>
            <w:r w:rsidRPr="000D1E65">
              <w:rPr>
                <w:rFonts w:ascii="Arial" w:hAnsi="Arial" w:cs="Arial"/>
                <w:i/>
              </w:rPr>
              <w:t xml:space="preserve"> Диод </w:t>
            </w:r>
            <w:proofErr w:type="spellStart"/>
            <w:r w:rsidRPr="000D1E65">
              <w:rPr>
                <w:rFonts w:ascii="Arial" w:hAnsi="Arial" w:cs="Arial"/>
                <w:i/>
              </w:rPr>
              <w:t>Шоттки</w:t>
            </w:r>
            <w:proofErr w:type="spellEnd"/>
            <w:r w:rsidRPr="000D1E65">
              <w:rPr>
                <w:rFonts w:ascii="Arial" w:hAnsi="Arial" w:cs="Arial"/>
                <w:i/>
              </w:rPr>
              <w:t xml:space="preserve"> 70 В 50 мА</w:t>
            </w:r>
          </w:p>
        </w:tc>
        <w:tc>
          <w:tcPr>
            <w:tcW w:w="567" w:type="dxa"/>
            <w:vAlign w:val="center"/>
          </w:tcPr>
          <w:p w:rsidR="00EC7E43" w:rsidRPr="008C3186" w:rsidRDefault="008C3186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C7E43" w:rsidRPr="008C3186" w:rsidRDefault="00EC7E43" w:rsidP="001F4B89">
            <w:pPr>
              <w:rPr>
                <w:rFonts w:ascii="Arial" w:hAnsi="Arial" w:cs="Arial"/>
                <w:i/>
              </w:rPr>
            </w:pPr>
          </w:p>
        </w:tc>
      </w:tr>
      <w:tr w:rsidR="00EC7E43" w:rsidRPr="00A3303C">
        <w:trPr>
          <w:trHeight w:hRule="exact" w:val="460"/>
        </w:trPr>
        <w:tc>
          <w:tcPr>
            <w:tcW w:w="1134" w:type="dxa"/>
            <w:vAlign w:val="center"/>
          </w:tcPr>
          <w:p w:rsidR="00EC7E43" w:rsidRPr="008C3186" w:rsidRDefault="00EC7E43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EC7E43" w:rsidRDefault="00EC7E43" w:rsidP="001F4B89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EC7E43" w:rsidRPr="008C3186" w:rsidRDefault="00EC7E43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EC7E43" w:rsidRPr="008C3186" w:rsidRDefault="00EC7E43" w:rsidP="001F4B89">
            <w:pPr>
              <w:rPr>
                <w:rFonts w:ascii="Arial" w:hAnsi="Arial" w:cs="Arial"/>
                <w:i/>
              </w:rPr>
            </w:pPr>
          </w:p>
        </w:tc>
      </w:tr>
      <w:tr w:rsidR="00D56DAF" w:rsidRPr="00A3303C">
        <w:trPr>
          <w:trHeight w:hRule="exact" w:val="460"/>
        </w:trPr>
        <w:tc>
          <w:tcPr>
            <w:tcW w:w="1134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D56DAF" w:rsidRPr="003C5665" w:rsidRDefault="00D56DAF" w:rsidP="001F4B89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3C5665">
              <w:rPr>
                <w:rFonts w:ascii="Arial" w:hAnsi="Arial" w:cs="Arial"/>
                <w:b/>
                <w:i/>
                <w:sz w:val="24"/>
                <w:szCs w:val="24"/>
              </w:rPr>
              <w:t>Транзистор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D56DAF" w:rsidRPr="006B4CCA" w:rsidRDefault="00D56DAF" w:rsidP="001F4B89">
            <w:pPr>
              <w:rPr>
                <w:rFonts w:ascii="Arial" w:hAnsi="Arial" w:cs="Arial"/>
                <w:i/>
              </w:rPr>
            </w:pPr>
          </w:p>
        </w:tc>
      </w:tr>
      <w:tr w:rsidR="00D56DAF" w:rsidRPr="000947FC">
        <w:trPr>
          <w:trHeight w:hRule="exact" w:val="460"/>
        </w:trPr>
        <w:tc>
          <w:tcPr>
            <w:tcW w:w="1134" w:type="dxa"/>
            <w:vAlign w:val="center"/>
          </w:tcPr>
          <w:p w:rsidR="00D56DAF" w:rsidRPr="00336D5E" w:rsidRDefault="008D70D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VT</w:t>
            </w:r>
            <w:r w:rsidR="00D56DAF">
              <w:rPr>
                <w:rFonts w:ascii="Arial" w:hAnsi="Arial" w:cs="Arial"/>
                <w:i/>
                <w:lang w:val="en-US"/>
              </w:rPr>
              <w:t>1</w:t>
            </w:r>
            <w:r>
              <w:rPr>
                <w:rFonts w:ascii="Arial" w:hAnsi="Arial" w:cs="Arial"/>
                <w:i/>
                <w:lang w:val="en-US"/>
              </w:rPr>
              <w:t>, VT2</w:t>
            </w:r>
          </w:p>
        </w:tc>
        <w:tc>
          <w:tcPr>
            <w:tcW w:w="6237" w:type="dxa"/>
            <w:vAlign w:val="center"/>
          </w:tcPr>
          <w:p w:rsidR="00D56DAF" w:rsidRPr="00336D5E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8D70D8">
              <w:rPr>
                <w:rFonts w:ascii="Arial" w:hAnsi="Arial" w:cs="Arial"/>
                <w:i/>
                <w:lang w:val="en-US"/>
              </w:rPr>
              <w:t>BCX56,115</w:t>
            </w:r>
          </w:p>
        </w:tc>
        <w:tc>
          <w:tcPr>
            <w:tcW w:w="567" w:type="dxa"/>
            <w:vAlign w:val="center"/>
          </w:tcPr>
          <w:p w:rsidR="00D56DAF" w:rsidRPr="0006766A" w:rsidRDefault="008D70D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D56DAF" w:rsidRPr="00F4433E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0947FC">
        <w:trPr>
          <w:trHeight w:hRule="exact" w:val="460"/>
        </w:trPr>
        <w:tc>
          <w:tcPr>
            <w:tcW w:w="1134" w:type="dxa"/>
            <w:vAlign w:val="center"/>
          </w:tcPr>
          <w:p w:rsidR="00D56DAF" w:rsidRPr="00336D5E" w:rsidRDefault="008D70D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VT3</w:t>
            </w:r>
          </w:p>
        </w:tc>
        <w:tc>
          <w:tcPr>
            <w:tcW w:w="6237" w:type="dxa"/>
            <w:vAlign w:val="center"/>
          </w:tcPr>
          <w:p w:rsidR="00D56DAF" w:rsidRPr="00A4498D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8D70D8">
              <w:rPr>
                <w:rFonts w:ascii="Arial" w:hAnsi="Arial" w:cs="Arial"/>
                <w:i/>
                <w:lang w:val="en-US"/>
              </w:rPr>
              <w:t>2N7002K</w:t>
            </w:r>
          </w:p>
        </w:tc>
        <w:tc>
          <w:tcPr>
            <w:tcW w:w="567" w:type="dxa"/>
            <w:vAlign w:val="center"/>
          </w:tcPr>
          <w:p w:rsidR="00D56DAF" w:rsidRPr="0006766A" w:rsidRDefault="008D70D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265A5F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DF0B96">
        <w:trPr>
          <w:trHeight w:hRule="exact" w:val="460"/>
        </w:trPr>
        <w:tc>
          <w:tcPr>
            <w:tcW w:w="1134" w:type="dxa"/>
            <w:vAlign w:val="center"/>
          </w:tcPr>
          <w:p w:rsidR="00D56DAF" w:rsidRPr="00842F92" w:rsidRDefault="008D70D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VT4</w:t>
            </w:r>
          </w:p>
        </w:tc>
        <w:tc>
          <w:tcPr>
            <w:tcW w:w="6237" w:type="dxa"/>
            <w:vAlign w:val="center"/>
          </w:tcPr>
          <w:p w:rsidR="00D56DAF" w:rsidRPr="00795A87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8D70D8">
              <w:rPr>
                <w:rFonts w:ascii="Arial" w:hAnsi="Arial" w:cs="Arial"/>
                <w:i/>
                <w:lang w:val="en-US"/>
              </w:rPr>
              <w:t>IRFL9110TRPBF</w:t>
            </w:r>
          </w:p>
        </w:tc>
        <w:tc>
          <w:tcPr>
            <w:tcW w:w="567" w:type="dxa"/>
            <w:vAlign w:val="center"/>
          </w:tcPr>
          <w:p w:rsidR="00D56DAF" w:rsidRPr="0006766A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265A5F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DF0B96">
        <w:trPr>
          <w:trHeight w:hRule="exact" w:val="460"/>
        </w:trPr>
        <w:tc>
          <w:tcPr>
            <w:tcW w:w="1134" w:type="dxa"/>
            <w:vAlign w:val="center"/>
          </w:tcPr>
          <w:p w:rsidR="00D56DAF" w:rsidRPr="00842F92" w:rsidRDefault="008D70D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VT5</w:t>
            </w:r>
          </w:p>
        </w:tc>
        <w:tc>
          <w:tcPr>
            <w:tcW w:w="6237" w:type="dxa"/>
            <w:vAlign w:val="center"/>
          </w:tcPr>
          <w:p w:rsidR="00D56DAF" w:rsidRPr="000A0688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8D70D8">
              <w:rPr>
                <w:rFonts w:ascii="Arial" w:hAnsi="Arial" w:cs="Arial"/>
                <w:i/>
                <w:lang w:val="en-US"/>
              </w:rPr>
              <w:t>BC846</w:t>
            </w:r>
          </w:p>
        </w:tc>
        <w:tc>
          <w:tcPr>
            <w:tcW w:w="567" w:type="dxa"/>
            <w:vAlign w:val="center"/>
          </w:tcPr>
          <w:p w:rsidR="00D56DAF" w:rsidRPr="0006766A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F4433E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DF0B96">
        <w:trPr>
          <w:trHeight w:hRule="exact" w:val="460"/>
        </w:trPr>
        <w:tc>
          <w:tcPr>
            <w:tcW w:w="1134" w:type="dxa"/>
            <w:vAlign w:val="center"/>
          </w:tcPr>
          <w:p w:rsidR="00D56DAF" w:rsidRPr="00011064" w:rsidRDefault="008D70D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VT6</w:t>
            </w:r>
          </w:p>
        </w:tc>
        <w:tc>
          <w:tcPr>
            <w:tcW w:w="6237" w:type="dxa"/>
            <w:vAlign w:val="center"/>
          </w:tcPr>
          <w:p w:rsidR="00D56DAF" w:rsidRPr="00AD6E2A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8D70D8">
              <w:rPr>
                <w:rFonts w:ascii="Arial" w:hAnsi="Arial" w:cs="Arial"/>
                <w:i/>
                <w:lang w:val="en-US"/>
              </w:rPr>
              <w:t>MJD112G</w:t>
            </w:r>
          </w:p>
        </w:tc>
        <w:tc>
          <w:tcPr>
            <w:tcW w:w="567" w:type="dxa"/>
            <w:vAlign w:val="center"/>
          </w:tcPr>
          <w:p w:rsidR="00D56DAF" w:rsidRPr="0006766A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265A5F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0947FC">
        <w:trPr>
          <w:trHeight w:hRule="exact" w:val="460"/>
        </w:trPr>
        <w:tc>
          <w:tcPr>
            <w:tcW w:w="1134" w:type="dxa"/>
            <w:vAlign w:val="center"/>
          </w:tcPr>
          <w:p w:rsidR="00D56DAF" w:rsidRPr="009428E0" w:rsidRDefault="008D70D8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VT7</w:t>
            </w:r>
          </w:p>
        </w:tc>
        <w:tc>
          <w:tcPr>
            <w:tcW w:w="6237" w:type="dxa"/>
            <w:vAlign w:val="center"/>
          </w:tcPr>
          <w:p w:rsidR="00D56DAF" w:rsidRPr="0013483D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8D70D8">
              <w:rPr>
                <w:rFonts w:ascii="Arial" w:hAnsi="Arial" w:cs="Arial"/>
                <w:i/>
                <w:lang w:val="en-US"/>
              </w:rPr>
              <w:t>BC846</w:t>
            </w:r>
          </w:p>
        </w:tc>
        <w:tc>
          <w:tcPr>
            <w:tcW w:w="567" w:type="dxa"/>
            <w:vAlign w:val="center"/>
          </w:tcPr>
          <w:p w:rsidR="00D56DAF" w:rsidRPr="0006766A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F4433E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0947FC">
        <w:trPr>
          <w:trHeight w:hRule="exact" w:val="460"/>
        </w:trPr>
        <w:tc>
          <w:tcPr>
            <w:tcW w:w="1134" w:type="dxa"/>
            <w:vAlign w:val="center"/>
          </w:tcPr>
          <w:p w:rsidR="00D56DAF" w:rsidRPr="00B75FB9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VT</w:t>
            </w:r>
            <w:r w:rsidR="008D70D8">
              <w:rPr>
                <w:rFonts w:ascii="Arial" w:hAnsi="Arial" w:cs="Arial"/>
                <w:i/>
                <w:lang w:val="en-US"/>
              </w:rPr>
              <w:t>8</w:t>
            </w:r>
          </w:p>
        </w:tc>
        <w:tc>
          <w:tcPr>
            <w:tcW w:w="6237" w:type="dxa"/>
            <w:vAlign w:val="center"/>
          </w:tcPr>
          <w:p w:rsidR="00D56DAF" w:rsidRPr="00A16C7F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A16C7F">
              <w:rPr>
                <w:rFonts w:ascii="Arial" w:hAnsi="Arial" w:cs="Arial"/>
                <w:i/>
                <w:lang w:val="en-US"/>
              </w:rPr>
              <w:t>MJD112G</w:t>
            </w:r>
          </w:p>
        </w:tc>
        <w:tc>
          <w:tcPr>
            <w:tcW w:w="567" w:type="dxa"/>
            <w:vAlign w:val="center"/>
          </w:tcPr>
          <w:p w:rsidR="00D56DAF" w:rsidRPr="0006766A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6B4CCA" w:rsidRDefault="00D56DAF" w:rsidP="001F4B89">
            <w:pPr>
              <w:rPr>
                <w:rFonts w:ascii="Arial" w:hAnsi="Arial" w:cs="Arial"/>
                <w:i/>
              </w:rPr>
            </w:pPr>
          </w:p>
        </w:tc>
      </w:tr>
      <w:tr w:rsidR="00D56DAF" w:rsidRPr="000947FC">
        <w:trPr>
          <w:trHeight w:hRule="exact" w:val="460"/>
        </w:trPr>
        <w:tc>
          <w:tcPr>
            <w:tcW w:w="1134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D56DAF" w:rsidRPr="00F23E77" w:rsidRDefault="00D56DAF" w:rsidP="001F4B89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D56DAF" w:rsidRPr="006B4CCA" w:rsidRDefault="00D56DAF" w:rsidP="001F4B89">
            <w:pPr>
              <w:rPr>
                <w:rFonts w:ascii="Arial" w:hAnsi="Arial" w:cs="Arial"/>
                <w:i/>
              </w:rPr>
            </w:pPr>
          </w:p>
        </w:tc>
      </w:tr>
      <w:tr w:rsidR="00D56DAF" w:rsidRPr="000947FC">
        <w:trPr>
          <w:trHeight w:hRule="exact" w:val="460"/>
        </w:trPr>
        <w:tc>
          <w:tcPr>
            <w:tcW w:w="1134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D56DAF" w:rsidRPr="005D7EC5" w:rsidRDefault="00D56DAF" w:rsidP="001F4B89">
            <w:pPr>
              <w:jc w:val="center"/>
              <w:rPr>
                <w:rFonts w:ascii="Arial" w:hAnsi="Arial" w:cs="Arial"/>
                <w:b/>
                <w:i/>
              </w:rPr>
            </w:pPr>
            <w:r w:rsidRPr="005D7EC5">
              <w:rPr>
                <w:rFonts w:ascii="Arial" w:hAnsi="Arial" w:cs="Arial"/>
                <w:b/>
                <w:i/>
                <w:sz w:val="24"/>
              </w:rPr>
              <w:t>Соединители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D56DAF" w:rsidRPr="006B4CCA" w:rsidRDefault="00D56DAF" w:rsidP="001F4B89">
            <w:pPr>
              <w:rPr>
                <w:rFonts w:ascii="Arial" w:hAnsi="Arial" w:cs="Arial"/>
                <w:i/>
              </w:rPr>
            </w:pPr>
          </w:p>
        </w:tc>
      </w:tr>
      <w:tr w:rsidR="00D56DAF" w:rsidRPr="000947FC">
        <w:trPr>
          <w:trHeight w:hRule="exact" w:val="460"/>
        </w:trPr>
        <w:tc>
          <w:tcPr>
            <w:tcW w:w="1134" w:type="dxa"/>
            <w:vAlign w:val="center"/>
          </w:tcPr>
          <w:p w:rsidR="00D56DAF" w:rsidRPr="00B74874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B74874">
              <w:rPr>
                <w:rFonts w:ascii="Arial" w:hAnsi="Arial" w:cs="Arial"/>
                <w:i/>
                <w:lang w:val="en-US"/>
              </w:rPr>
              <w:t>X1</w:t>
            </w:r>
          </w:p>
        </w:tc>
        <w:tc>
          <w:tcPr>
            <w:tcW w:w="6237" w:type="dxa"/>
            <w:vAlign w:val="center"/>
          </w:tcPr>
          <w:p w:rsidR="00D56DAF" w:rsidRPr="00A16C7F" w:rsidRDefault="00A16C7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Pr="00A16C7F">
              <w:rPr>
                <w:rFonts w:ascii="Arial" w:hAnsi="Arial" w:cs="Arial"/>
                <w:i/>
                <w:lang w:val="en-US"/>
              </w:rPr>
              <w:t>15EDGRC-3.81-12P-14-00AH</w:t>
            </w:r>
          </w:p>
        </w:tc>
        <w:tc>
          <w:tcPr>
            <w:tcW w:w="567" w:type="dxa"/>
            <w:vAlign w:val="center"/>
          </w:tcPr>
          <w:p w:rsidR="00D56DAF" w:rsidRPr="00A15AAD" w:rsidRDefault="00A16C7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6B4CCA" w:rsidRDefault="00D56DAF" w:rsidP="001F4B89">
            <w:pPr>
              <w:rPr>
                <w:rFonts w:ascii="Arial" w:hAnsi="Arial" w:cs="Arial"/>
                <w:i/>
              </w:rPr>
            </w:pPr>
          </w:p>
        </w:tc>
      </w:tr>
      <w:tr w:rsidR="00D56DAF" w:rsidRPr="000947FC">
        <w:trPr>
          <w:trHeight w:hRule="exact" w:val="460"/>
        </w:trPr>
        <w:tc>
          <w:tcPr>
            <w:tcW w:w="1134" w:type="dxa"/>
            <w:vAlign w:val="center"/>
          </w:tcPr>
          <w:p w:rsidR="00D56DAF" w:rsidRPr="00B74874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B74874">
              <w:rPr>
                <w:rFonts w:ascii="Arial" w:hAnsi="Arial" w:cs="Arial"/>
                <w:i/>
                <w:lang w:val="en-US"/>
              </w:rPr>
              <w:t>X</w:t>
            </w:r>
            <w:r w:rsidR="00A16C7F">
              <w:rPr>
                <w:rFonts w:ascii="Arial" w:hAnsi="Arial" w:cs="Arial"/>
                <w:i/>
                <w:lang w:val="en-US"/>
              </w:rPr>
              <w:t>2, X3</w:t>
            </w:r>
          </w:p>
        </w:tc>
        <w:tc>
          <w:tcPr>
            <w:tcW w:w="6237" w:type="dxa"/>
            <w:vAlign w:val="center"/>
          </w:tcPr>
          <w:p w:rsidR="00D56DAF" w:rsidRPr="00A16C7F" w:rsidRDefault="00A16C7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Pr="00A16C7F">
              <w:rPr>
                <w:rFonts w:ascii="Arial" w:hAnsi="Arial" w:cs="Arial"/>
                <w:i/>
                <w:lang w:val="en-US"/>
              </w:rPr>
              <w:t>RJ11 (8P8C)</w:t>
            </w:r>
          </w:p>
        </w:tc>
        <w:tc>
          <w:tcPr>
            <w:tcW w:w="567" w:type="dxa"/>
            <w:vAlign w:val="center"/>
          </w:tcPr>
          <w:p w:rsidR="00D56DAF" w:rsidRPr="00A15AAD" w:rsidRDefault="00A16C7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D56DAF" w:rsidRPr="00F14404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A16C7F" w:rsidRPr="000947FC">
        <w:trPr>
          <w:trHeight w:hRule="exact" w:val="460"/>
        </w:trPr>
        <w:tc>
          <w:tcPr>
            <w:tcW w:w="1134" w:type="dxa"/>
            <w:vAlign w:val="center"/>
          </w:tcPr>
          <w:p w:rsidR="00A16C7F" w:rsidRPr="00B74874" w:rsidRDefault="00A16C7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X4</w:t>
            </w:r>
          </w:p>
        </w:tc>
        <w:tc>
          <w:tcPr>
            <w:tcW w:w="6237" w:type="dxa"/>
            <w:vAlign w:val="center"/>
          </w:tcPr>
          <w:p w:rsidR="00A16C7F" w:rsidRPr="00A16C7F" w:rsidRDefault="00A16C7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Pr="00A16C7F">
              <w:rPr>
                <w:rFonts w:ascii="Arial" w:hAnsi="Arial" w:cs="Arial"/>
                <w:i/>
                <w:lang w:val="en-US"/>
              </w:rPr>
              <w:t>2EDGRC-5.0-03P</w:t>
            </w:r>
          </w:p>
        </w:tc>
        <w:tc>
          <w:tcPr>
            <w:tcW w:w="567" w:type="dxa"/>
            <w:vAlign w:val="center"/>
          </w:tcPr>
          <w:p w:rsidR="00A16C7F" w:rsidRDefault="00A16C7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A16C7F" w:rsidRPr="00F14404" w:rsidRDefault="00A16C7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0947FC">
        <w:trPr>
          <w:trHeight w:hRule="exact" w:val="460"/>
        </w:trPr>
        <w:tc>
          <w:tcPr>
            <w:tcW w:w="1134" w:type="dxa"/>
            <w:vAlign w:val="center"/>
          </w:tcPr>
          <w:p w:rsidR="00D56DAF" w:rsidRPr="00A16C7F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>Х</w:t>
            </w:r>
            <w:r w:rsidR="00A16C7F">
              <w:rPr>
                <w:rFonts w:ascii="Arial" w:hAnsi="Arial" w:cs="Arial"/>
                <w:i/>
                <w:lang w:val="en-US"/>
              </w:rPr>
              <w:t>5</w:t>
            </w:r>
          </w:p>
        </w:tc>
        <w:tc>
          <w:tcPr>
            <w:tcW w:w="6237" w:type="dxa"/>
            <w:vAlign w:val="center"/>
          </w:tcPr>
          <w:p w:rsidR="00D56DAF" w:rsidRPr="00A16C7F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A16C7F">
              <w:rPr>
                <w:rFonts w:ascii="Arial" w:hAnsi="Arial" w:cs="Arial"/>
                <w:i/>
                <w:lang w:val="en-US"/>
              </w:rPr>
              <w:t>15EDGRC-3,5-03P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6B4CCA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</w:p>
        </w:tc>
      </w:tr>
      <w:tr w:rsidR="00D56DAF" w:rsidRPr="000947FC">
        <w:trPr>
          <w:trHeight w:hRule="exact" w:val="460"/>
        </w:trPr>
        <w:tc>
          <w:tcPr>
            <w:tcW w:w="1134" w:type="dxa"/>
            <w:vAlign w:val="center"/>
          </w:tcPr>
          <w:p w:rsidR="00D56DAF" w:rsidRPr="006474E2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Х</w:t>
            </w:r>
            <w:proofErr w:type="gramStart"/>
            <w:r w:rsidR="00A16C7F">
              <w:rPr>
                <w:rFonts w:ascii="Arial" w:hAnsi="Arial" w:cs="Arial"/>
                <w:i/>
                <w:lang w:val="en-US"/>
              </w:rPr>
              <w:t>6</w:t>
            </w:r>
            <w:proofErr w:type="gramEnd"/>
            <w:r w:rsidR="006474E2">
              <w:rPr>
                <w:rFonts w:ascii="Arial" w:hAnsi="Arial" w:cs="Arial"/>
                <w:i/>
              </w:rPr>
              <w:t>, Х13</w:t>
            </w:r>
          </w:p>
        </w:tc>
        <w:tc>
          <w:tcPr>
            <w:tcW w:w="6237" w:type="dxa"/>
            <w:vAlign w:val="center"/>
          </w:tcPr>
          <w:p w:rsidR="00D56DAF" w:rsidRPr="006474E2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6474E2">
              <w:rPr>
                <w:rFonts w:ascii="Arial" w:hAnsi="Arial" w:cs="Arial"/>
                <w:i/>
                <w:lang w:val="en-US"/>
              </w:rPr>
              <w:t xml:space="preserve">4-1734839-0 FFC/FPC 0,5 mm 40 </w:t>
            </w:r>
            <w:r w:rsidR="006474E2">
              <w:rPr>
                <w:rFonts w:ascii="Arial" w:hAnsi="Arial" w:cs="Arial"/>
                <w:i/>
              </w:rPr>
              <w:t>контактов</w:t>
            </w:r>
          </w:p>
        </w:tc>
        <w:tc>
          <w:tcPr>
            <w:tcW w:w="567" w:type="dxa"/>
            <w:vAlign w:val="center"/>
          </w:tcPr>
          <w:p w:rsidR="00D56DAF" w:rsidRPr="006B4CCA" w:rsidRDefault="006474E2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D56DAF" w:rsidRPr="006B4CCA" w:rsidRDefault="00D56DAF" w:rsidP="001F4B89">
            <w:pPr>
              <w:rPr>
                <w:rFonts w:ascii="Arial" w:hAnsi="Arial" w:cs="Arial"/>
                <w:i/>
              </w:rPr>
            </w:pPr>
          </w:p>
        </w:tc>
      </w:tr>
      <w:tr w:rsidR="00D56DAF" w:rsidRPr="000947FC">
        <w:trPr>
          <w:trHeight w:hRule="exact" w:val="460"/>
        </w:trPr>
        <w:tc>
          <w:tcPr>
            <w:tcW w:w="1134" w:type="dxa"/>
            <w:vAlign w:val="center"/>
          </w:tcPr>
          <w:p w:rsidR="00D56DAF" w:rsidRPr="006474E2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 w:rsidRPr="001517D2">
              <w:rPr>
                <w:rFonts w:ascii="Arial" w:hAnsi="Arial" w:cs="Arial"/>
                <w:i/>
              </w:rPr>
              <w:t>Х</w:t>
            </w:r>
            <w:proofErr w:type="gramStart"/>
            <w:r w:rsidR="00A16C7F">
              <w:rPr>
                <w:rFonts w:ascii="Arial" w:hAnsi="Arial" w:cs="Arial"/>
                <w:i/>
                <w:lang w:val="en-US"/>
              </w:rPr>
              <w:t>7</w:t>
            </w:r>
            <w:proofErr w:type="gramEnd"/>
            <w:r w:rsidR="006474E2">
              <w:rPr>
                <w:rFonts w:ascii="Arial" w:hAnsi="Arial" w:cs="Arial"/>
                <w:i/>
              </w:rPr>
              <w:t xml:space="preserve"> – Х12</w:t>
            </w:r>
          </w:p>
        </w:tc>
        <w:tc>
          <w:tcPr>
            <w:tcW w:w="6237" w:type="dxa"/>
            <w:vAlign w:val="center"/>
          </w:tcPr>
          <w:p w:rsidR="00D56DAF" w:rsidRPr="001517D2" w:rsidRDefault="00D56DAF" w:rsidP="001F4B89">
            <w:pPr>
              <w:rPr>
                <w:rFonts w:ascii="Arial" w:hAnsi="Arial" w:cs="Arial"/>
                <w:i/>
              </w:rPr>
            </w:pPr>
            <w:r w:rsidRPr="001517D2">
              <w:rPr>
                <w:rFonts w:ascii="Arial" w:hAnsi="Arial" w:cs="Arial"/>
                <w:i/>
              </w:rPr>
              <w:t xml:space="preserve"> </w:t>
            </w:r>
            <w:r w:rsidRPr="001517D2">
              <w:rPr>
                <w:rFonts w:ascii="Arial" w:hAnsi="Arial" w:cs="Arial"/>
                <w:i/>
                <w:lang w:val="en-US"/>
              </w:rPr>
              <w:t>PLS</w:t>
            </w:r>
            <w:r w:rsidR="006474E2">
              <w:rPr>
                <w:rFonts w:ascii="Arial" w:hAnsi="Arial" w:cs="Arial"/>
                <w:i/>
              </w:rPr>
              <w:t>-40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D56DAF" w:rsidRPr="00F24C2A" w:rsidRDefault="00D56DAF" w:rsidP="001F4B89">
            <w:pPr>
              <w:rPr>
                <w:rFonts w:ascii="Arial" w:hAnsi="Arial" w:cs="Arial"/>
                <w:i/>
              </w:rPr>
            </w:pPr>
          </w:p>
        </w:tc>
      </w:tr>
      <w:tr w:rsidR="00D56DAF" w:rsidRPr="000947FC">
        <w:trPr>
          <w:trHeight w:hRule="exact" w:val="460"/>
        </w:trPr>
        <w:tc>
          <w:tcPr>
            <w:tcW w:w="1134" w:type="dxa"/>
            <w:vAlign w:val="center"/>
          </w:tcPr>
          <w:p w:rsidR="00D56DAF" w:rsidRPr="006474E2" w:rsidRDefault="00D56DAF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D56DAF" w:rsidRPr="006474E2" w:rsidRDefault="00D56DAF" w:rsidP="001F4B8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D56DAF" w:rsidRPr="004F0364" w:rsidRDefault="00D56DAF" w:rsidP="001F4B89">
            <w:pPr>
              <w:rPr>
                <w:rFonts w:ascii="Arial" w:hAnsi="Arial" w:cs="Arial"/>
                <w:b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</w:p>
        </w:tc>
      </w:tr>
      <w:tr w:rsidR="00D56DAF" w:rsidRPr="000947FC">
        <w:trPr>
          <w:trHeight w:hRule="exact" w:val="460"/>
        </w:trPr>
        <w:tc>
          <w:tcPr>
            <w:tcW w:w="1134" w:type="dxa"/>
            <w:vAlign w:val="center"/>
          </w:tcPr>
          <w:p w:rsidR="00D56DAF" w:rsidRPr="00A16C7F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237" w:type="dxa"/>
            <w:vAlign w:val="center"/>
          </w:tcPr>
          <w:p w:rsidR="00D56DAF" w:rsidRPr="001517D2" w:rsidRDefault="000A68A8" w:rsidP="006474E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Р</w:t>
            </w:r>
            <w:r w:rsidR="006474E2">
              <w:rPr>
                <w:rFonts w:ascii="Arial" w:hAnsi="Arial" w:cs="Arial"/>
                <w:i/>
              </w:rPr>
              <w:t>езонатор</w:t>
            </w:r>
            <w:r>
              <w:rPr>
                <w:rFonts w:ascii="Arial" w:hAnsi="Arial" w:cs="Arial"/>
                <w:i/>
              </w:rPr>
              <w:t>ы</w:t>
            </w:r>
          </w:p>
        </w:tc>
        <w:tc>
          <w:tcPr>
            <w:tcW w:w="567" w:type="dxa"/>
            <w:vAlign w:val="center"/>
          </w:tcPr>
          <w:p w:rsidR="00D56DAF" w:rsidRPr="00EF360F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D56DAF" w:rsidRPr="006B4CCA" w:rsidRDefault="00D56DAF" w:rsidP="001F4B89">
            <w:pPr>
              <w:rPr>
                <w:rFonts w:ascii="Arial" w:hAnsi="Arial" w:cs="Arial"/>
                <w:i/>
              </w:rPr>
            </w:pPr>
          </w:p>
        </w:tc>
      </w:tr>
      <w:tr w:rsidR="00D56DAF" w:rsidRPr="000947FC">
        <w:trPr>
          <w:trHeight w:hRule="exact" w:val="460"/>
        </w:trPr>
        <w:tc>
          <w:tcPr>
            <w:tcW w:w="1134" w:type="dxa"/>
            <w:vAlign w:val="center"/>
          </w:tcPr>
          <w:p w:rsidR="00D56DAF" w:rsidRPr="003413D5" w:rsidRDefault="00D56DAF" w:rsidP="001F4B89">
            <w:pPr>
              <w:pStyle w:val="a9"/>
              <w:jc w:val="center"/>
              <w:rPr>
                <w:rFonts w:ascii="Arial" w:hAnsi="Arial" w:cs="Arial"/>
                <w:i/>
                <w:lang w:val="en-US"/>
              </w:rPr>
            </w:pPr>
            <w:r w:rsidRPr="003413D5">
              <w:rPr>
                <w:rFonts w:ascii="Arial" w:hAnsi="Arial" w:cs="Arial"/>
                <w:i/>
                <w:lang w:val="en-US"/>
              </w:rPr>
              <w:t>ZQ1</w:t>
            </w:r>
            <w:r>
              <w:rPr>
                <w:rFonts w:ascii="Arial" w:hAnsi="Arial" w:cs="Arial"/>
                <w:i/>
                <w:lang w:val="en-US"/>
              </w:rPr>
              <w:t>, ZQ2</w:t>
            </w:r>
          </w:p>
        </w:tc>
        <w:tc>
          <w:tcPr>
            <w:tcW w:w="6237" w:type="dxa"/>
            <w:vAlign w:val="center"/>
          </w:tcPr>
          <w:p w:rsidR="00D56DAF" w:rsidRPr="006474E2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 w:rsidRPr="00422146">
              <w:rPr>
                <w:rFonts w:ascii="Arial" w:hAnsi="Arial" w:cs="Arial"/>
                <w:i/>
              </w:rPr>
              <w:t xml:space="preserve"> Резонатор керамический </w:t>
            </w:r>
            <w:r w:rsidR="000A68A8">
              <w:rPr>
                <w:rFonts w:ascii="Arial" w:hAnsi="Arial" w:cs="Arial"/>
                <w:i/>
                <w:lang w:val="en-US"/>
              </w:rPr>
              <w:t>WTL3M85263FO</w:t>
            </w:r>
          </w:p>
        </w:tc>
        <w:tc>
          <w:tcPr>
            <w:tcW w:w="567" w:type="dxa"/>
            <w:vAlign w:val="center"/>
          </w:tcPr>
          <w:p w:rsidR="00D56DAF" w:rsidRPr="00F177FF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D56DAF" w:rsidRPr="00C43503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</w:p>
        </w:tc>
      </w:tr>
      <w:tr w:rsidR="00D56DAF" w:rsidRPr="000947FC">
        <w:trPr>
          <w:trHeight w:hRule="exact" w:val="460"/>
        </w:trPr>
        <w:tc>
          <w:tcPr>
            <w:tcW w:w="1134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D56DAF" w:rsidRPr="006B4CCA" w:rsidRDefault="00D56DAF" w:rsidP="001F4B89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D56DAF" w:rsidRPr="006B4CCA" w:rsidRDefault="00D56DAF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D56DAF" w:rsidRPr="00D43179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56DAF" w:rsidRPr="000947FC">
        <w:trPr>
          <w:trHeight w:hRule="exact" w:val="460"/>
        </w:trPr>
        <w:tc>
          <w:tcPr>
            <w:tcW w:w="1134" w:type="dxa"/>
            <w:vAlign w:val="center"/>
          </w:tcPr>
          <w:p w:rsidR="00D56DAF" w:rsidRPr="009428E0" w:rsidRDefault="00D56DAF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D56DAF" w:rsidRPr="0013483D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56DAF" w:rsidRPr="0006766A" w:rsidRDefault="00D56DAF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D56DAF" w:rsidRPr="00F4433E" w:rsidRDefault="00D56DAF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A68A8" w:rsidRPr="000947FC">
        <w:trPr>
          <w:trHeight w:hRule="exact" w:val="460"/>
        </w:trPr>
        <w:tc>
          <w:tcPr>
            <w:tcW w:w="1134" w:type="dxa"/>
            <w:vAlign w:val="center"/>
          </w:tcPr>
          <w:p w:rsidR="000A68A8" w:rsidRPr="009428E0" w:rsidRDefault="000A68A8" w:rsidP="001F4B89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A68A8" w:rsidRPr="0013483D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A68A8" w:rsidRPr="0006766A" w:rsidRDefault="000A68A8" w:rsidP="001F4B8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A68A8" w:rsidRPr="00F4433E" w:rsidRDefault="000A68A8" w:rsidP="001F4B89">
            <w:pPr>
              <w:rPr>
                <w:rFonts w:ascii="Arial" w:hAnsi="Arial" w:cs="Arial"/>
                <w:i/>
                <w:lang w:val="en-US"/>
              </w:rPr>
            </w:pPr>
          </w:p>
        </w:tc>
      </w:tr>
    </w:tbl>
    <w:p w:rsidR="009605C3" w:rsidRPr="00E726AD" w:rsidRDefault="009605C3" w:rsidP="00127FD1">
      <w:pPr>
        <w:rPr>
          <w:i/>
          <w:sz w:val="24"/>
          <w:szCs w:val="24"/>
        </w:rPr>
        <w:sectPr w:rsidR="009605C3" w:rsidRPr="00E726A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276" w:right="397" w:bottom="1418" w:left="1134" w:header="397" w:footer="284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134"/>
        <w:gridCol w:w="1134"/>
        <w:gridCol w:w="1134"/>
        <w:gridCol w:w="1134"/>
        <w:gridCol w:w="1134"/>
        <w:gridCol w:w="1361"/>
        <w:gridCol w:w="1192"/>
        <w:gridCol w:w="709"/>
        <w:gridCol w:w="878"/>
      </w:tblGrid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E46E1A" w:rsidRDefault="00892E01" w:rsidP="001673E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6B4CCA" w:rsidRDefault="00892E01" w:rsidP="001673E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6B4CCA" w:rsidRDefault="00892E01" w:rsidP="001673E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6B4CCA" w:rsidRDefault="00892E01" w:rsidP="001673E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6B4CCA" w:rsidRDefault="00892E01" w:rsidP="001673E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6B4CCA" w:rsidRDefault="00892E01" w:rsidP="001673E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6B4CCA" w:rsidRDefault="00892E01" w:rsidP="001673E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6B4CCA" w:rsidRDefault="00892E01" w:rsidP="001673EA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6B4CCA" w:rsidRDefault="00892E01" w:rsidP="001673EA">
            <w:pPr>
              <w:rPr>
                <w:i/>
                <w:sz w:val="24"/>
                <w:szCs w:val="24"/>
              </w:rPr>
            </w:pPr>
            <w:r w:rsidRPr="006B4CCA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878" w:type="dxa"/>
            <w:vAlign w:val="center"/>
          </w:tcPr>
          <w:p w:rsidR="00892E01" w:rsidRPr="006B4CCA" w:rsidRDefault="00892E01" w:rsidP="001673EA">
            <w:pPr>
              <w:rPr>
                <w:i/>
                <w:sz w:val="24"/>
                <w:szCs w:val="24"/>
              </w:rPr>
            </w:pPr>
            <w:r w:rsidRPr="006B4CCA">
              <w:rPr>
                <w:i/>
                <w:sz w:val="24"/>
                <w:szCs w:val="24"/>
              </w:rPr>
              <w:t xml:space="preserve"> </w:t>
            </w: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</w:tbl>
    <w:p w:rsidR="0059782C" w:rsidRPr="00065F48" w:rsidRDefault="0059782C" w:rsidP="00127FD1">
      <w:pPr>
        <w:rPr>
          <w:i/>
          <w:sz w:val="24"/>
          <w:szCs w:val="24"/>
        </w:rPr>
      </w:pPr>
    </w:p>
    <w:sectPr w:rsidR="0059782C" w:rsidRPr="00065F48" w:rsidSect="00C04AD3">
      <w:headerReference w:type="default" r:id="rId13"/>
      <w:headerReference w:type="first" r:id="rId14"/>
      <w:pgSz w:w="11906" w:h="16838" w:code="9"/>
      <w:pgMar w:top="851" w:right="397" w:bottom="1418" w:left="1134" w:header="39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DC0" w:rsidRDefault="00FB7DC0">
      <w:pPr>
        <w:pStyle w:val="a4"/>
      </w:pPr>
      <w:r>
        <w:separator/>
      </w:r>
    </w:p>
  </w:endnote>
  <w:endnote w:type="continuationSeparator" w:id="0">
    <w:p w:rsidR="00FB7DC0" w:rsidRDefault="00FB7DC0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E43" w:rsidRDefault="00EC7E43"/>
  <w:tbl>
    <w:tblPr>
      <w:tblW w:w="0" w:type="auto"/>
      <w:tblInd w:w="1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124"/>
      <w:gridCol w:w="567"/>
    </w:tblGrid>
    <w:tr w:rsidR="00EC7E43">
      <w:trPr>
        <w:cantSplit/>
        <w:trHeight w:hRule="exact" w:val="288"/>
      </w:trPr>
      <w:tc>
        <w:tcPr>
          <w:tcW w:w="3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1304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6124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 w:rsidP="00EB615C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sz w:val="40"/>
            </w:rPr>
          </w:pPr>
          <w:r>
            <w:rPr>
              <w:rFonts w:ascii="Arial" w:hAnsi="Arial" w:cs="Arial"/>
              <w:i/>
              <w:sz w:val="40"/>
            </w:rPr>
            <w:t>ЕРКФ.426433.001ПЭ3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Лист</w:t>
          </w:r>
        </w:p>
      </w:tc>
    </w:tr>
    <w:tr w:rsidR="00EC7E43">
      <w:trPr>
        <w:cantSplit/>
        <w:trHeight w:hRule="exact" w:val="288"/>
      </w:trPr>
      <w:tc>
        <w:tcPr>
          <w:tcW w:w="39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401CC2" w:rsidRDefault="00EC7E43" w:rsidP="001673EA">
          <w:pPr>
            <w:pStyle w:val="a4"/>
            <w:tabs>
              <w:tab w:val="clear" w:pos="4153"/>
              <w:tab w:val="clear" w:pos="8306"/>
            </w:tabs>
            <w:ind w:left="57"/>
            <w:jc w:val="center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892E01" w:rsidRDefault="00EC7E43" w:rsidP="001673EA">
          <w:pPr>
            <w:pStyle w:val="a4"/>
            <w:tabs>
              <w:tab w:val="clear" w:pos="4153"/>
              <w:tab w:val="clear" w:pos="8306"/>
            </w:tabs>
            <w:ind w:left="57"/>
            <w:jc w:val="center"/>
            <w:rPr>
              <w:rFonts w:ascii="Arial Narrow" w:hAnsi="Arial Narrow"/>
              <w:i/>
            </w:rPr>
          </w:pPr>
        </w:p>
      </w:tc>
      <w:tc>
        <w:tcPr>
          <w:tcW w:w="1304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851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6124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rPr>
              <w:rFonts w:ascii="Arial" w:hAnsi="Arial" w:cs="Arial"/>
              <w:i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sz w:val="24"/>
            </w:rPr>
          </w:pPr>
          <w:r w:rsidRPr="00E1028A">
            <w:rPr>
              <w:rFonts w:ascii="Arial" w:hAnsi="Arial" w:cs="Arial"/>
              <w:i/>
            </w:rPr>
            <w:fldChar w:fldCharType="begin"/>
          </w:r>
          <w:r w:rsidRPr="00E1028A">
            <w:rPr>
              <w:rFonts w:ascii="Arial" w:hAnsi="Arial" w:cs="Arial"/>
              <w:i/>
            </w:rPr>
            <w:instrText xml:space="preserve"> PAGE </w:instrText>
          </w:r>
          <w:r w:rsidRPr="00E1028A">
            <w:rPr>
              <w:rFonts w:ascii="Arial" w:hAnsi="Arial" w:cs="Arial"/>
              <w:i/>
            </w:rPr>
            <w:fldChar w:fldCharType="separate"/>
          </w:r>
          <w:r w:rsidR="000A68A8">
            <w:rPr>
              <w:rFonts w:ascii="Arial" w:hAnsi="Arial" w:cs="Arial"/>
              <w:i/>
              <w:noProof/>
            </w:rPr>
            <w:t>3</w:t>
          </w:r>
          <w:r w:rsidRPr="00E1028A">
            <w:rPr>
              <w:rFonts w:ascii="Arial" w:hAnsi="Arial" w:cs="Arial"/>
              <w:i/>
            </w:rPr>
            <w:fldChar w:fldCharType="end"/>
          </w:r>
        </w:p>
      </w:tc>
    </w:tr>
    <w:tr w:rsidR="00EC7E43">
      <w:trPr>
        <w:cantSplit/>
        <w:trHeight w:hRule="exact" w:val="288"/>
      </w:trPr>
      <w:tc>
        <w:tcPr>
          <w:tcW w:w="397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</w:rPr>
          </w:pPr>
          <w:proofErr w:type="spellStart"/>
          <w:r>
            <w:rPr>
              <w:rFonts w:ascii="Arial Narrow" w:hAnsi="Arial Narrow"/>
              <w:i/>
            </w:rPr>
            <w:t>Изм</w:t>
          </w:r>
          <w:proofErr w:type="spellEnd"/>
        </w:p>
      </w:tc>
      <w:tc>
        <w:tcPr>
          <w:tcW w:w="567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Лист</w:t>
          </w:r>
        </w:p>
      </w:tc>
      <w:tc>
        <w:tcPr>
          <w:tcW w:w="1304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№ докум.</w:t>
          </w:r>
        </w:p>
      </w:tc>
      <w:tc>
        <w:tcPr>
          <w:tcW w:w="851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Подп.</w:t>
          </w:r>
        </w:p>
      </w:tc>
      <w:tc>
        <w:tcPr>
          <w:tcW w:w="567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Дата</w:t>
          </w:r>
        </w:p>
      </w:tc>
      <w:tc>
        <w:tcPr>
          <w:tcW w:w="6124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rPr>
              <w:rFonts w:ascii="Arial" w:hAnsi="Arial" w:cs="Arial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rPr>
              <w:rFonts w:ascii="Arial" w:hAnsi="Arial" w:cs="Arial"/>
              <w:i/>
            </w:rPr>
          </w:pPr>
        </w:p>
      </w:tc>
    </w:tr>
    <w:tr w:rsidR="00EC7E43">
      <w:trPr>
        <w:cantSplit/>
      </w:trPr>
      <w:tc>
        <w:tcPr>
          <w:tcW w:w="3686" w:type="dxa"/>
          <w:gridSpan w:val="5"/>
          <w:tcBorders>
            <w:left w:val="nil"/>
            <w:bottom w:val="nil"/>
            <w:right w:val="nil"/>
          </w:tcBorders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</w:p>
      </w:tc>
      <w:tc>
        <w:tcPr>
          <w:tcW w:w="6691" w:type="dxa"/>
          <w:gridSpan w:val="2"/>
          <w:tcBorders>
            <w:left w:val="nil"/>
            <w:bottom w:val="nil"/>
            <w:right w:val="nil"/>
          </w:tcBorders>
        </w:tcPr>
        <w:p w:rsidR="00EC7E43" w:rsidRDefault="00EC7E43">
          <w:pPr>
            <w:pStyle w:val="a4"/>
            <w:tabs>
              <w:tab w:val="clear" w:pos="4153"/>
              <w:tab w:val="clear" w:pos="8306"/>
              <w:tab w:val="left" w:pos="3827"/>
            </w:tabs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 xml:space="preserve">Копировал </w:t>
          </w:r>
          <w:r>
            <w:rPr>
              <w:rFonts w:ascii="Arial Narrow" w:hAnsi="Arial Narrow"/>
              <w:i/>
            </w:rPr>
            <w:tab/>
            <w:t>Формат А</w:t>
          </w:r>
          <w:proofErr w:type="gramStart"/>
          <w:r>
            <w:rPr>
              <w:rFonts w:ascii="Arial Narrow" w:hAnsi="Arial Narrow"/>
              <w:i/>
            </w:rPr>
            <w:t>4</w:t>
          </w:r>
          <w:proofErr w:type="gramEnd"/>
        </w:p>
      </w:tc>
    </w:tr>
  </w:tbl>
  <w:p w:rsidR="00EC7E43" w:rsidRPr="009605C3" w:rsidRDefault="00EC7E43">
    <w:pPr>
      <w:pStyle w:val="a4"/>
      <w:tabs>
        <w:tab w:val="clear" w:pos="4153"/>
        <w:tab w:val="clear" w:pos="8306"/>
      </w:tabs>
      <w:rPr>
        <w:rFonts w:ascii="Arial Narrow" w:hAnsi="Arial Narrow"/>
        <w:i/>
        <w:sz w:val="2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3856"/>
      <w:gridCol w:w="284"/>
      <w:gridCol w:w="284"/>
      <w:gridCol w:w="284"/>
      <w:gridCol w:w="962"/>
      <w:gridCol w:w="1021"/>
    </w:tblGrid>
    <w:tr w:rsidR="00EC7E43">
      <w:trPr>
        <w:cantSplit/>
        <w:trHeight w:hRule="exact" w:val="288"/>
      </w:trPr>
      <w:tc>
        <w:tcPr>
          <w:tcW w:w="3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1304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6691" w:type="dxa"/>
          <w:gridSpan w:val="6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 w:rsidP="00EB615C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sz w:val="40"/>
              <w:lang w:val="en-US"/>
            </w:rPr>
          </w:pPr>
          <w:r w:rsidRPr="00E1028A">
            <w:rPr>
              <w:rFonts w:ascii="Arial" w:hAnsi="Arial" w:cs="Arial"/>
              <w:i/>
              <w:sz w:val="40"/>
              <w:lang w:val="en-US"/>
            </w:rPr>
            <w:t xml:space="preserve"> </w:t>
          </w:r>
          <w:r w:rsidRPr="00600A88">
            <w:rPr>
              <w:rFonts w:ascii="Arial" w:hAnsi="Arial" w:cs="Arial"/>
              <w:i/>
              <w:sz w:val="40"/>
            </w:rPr>
            <w:t>ЕРКФ.</w:t>
          </w:r>
          <w:r>
            <w:rPr>
              <w:rFonts w:ascii="Arial" w:hAnsi="Arial" w:cs="Arial"/>
              <w:i/>
              <w:sz w:val="40"/>
            </w:rPr>
            <w:t>426433.001ПЭ3</w:t>
          </w:r>
        </w:p>
      </w:tc>
    </w:tr>
    <w:tr w:rsidR="00EC7E43">
      <w:trPr>
        <w:cantSplit/>
        <w:trHeight w:hRule="exact" w:val="288"/>
      </w:trPr>
      <w:tc>
        <w:tcPr>
          <w:tcW w:w="39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401CC2" w:rsidRDefault="00EC7E43" w:rsidP="00892E01">
          <w:pPr>
            <w:pStyle w:val="a4"/>
            <w:tabs>
              <w:tab w:val="clear" w:pos="4153"/>
              <w:tab w:val="clear" w:pos="8306"/>
            </w:tabs>
            <w:ind w:left="57"/>
            <w:jc w:val="center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892E01" w:rsidRDefault="00EC7E43" w:rsidP="00401CC2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1304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851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6691" w:type="dxa"/>
          <w:gridSpan w:val="6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rPr>
              <w:rFonts w:ascii="Arial" w:hAnsi="Arial" w:cs="Arial"/>
              <w:i/>
            </w:rPr>
          </w:pPr>
        </w:p>
      </w:tc>
    </w:tr>
    <w:tr w:rsidR="00EC7E43">
      <w:trPr>
        <w:cantSplit/>
        <w:trHeight w:hRule="exact" w:val="288"/>
      </w:trPr>
      <w:tc>
        <w:tcPr>
          <w:tcW w:w="39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</w:rPr>
          </w:pPr>
          <w:proofErr w:type="spellStart"/>
          <w:r>
            <w:rPr>
              <w:rFonts w:ascii="Arial Narrow" w:hAnsi="Arial Narrow"/>
              <w:i/>
            </w:rPr>
            <w:t>Изм</w:t>
          </w:r>
          <w:proofErr w:type="spellEnd"/>
        </w:p>
      </w:tc>
      <w:tc>
        <w:tcPr>
          <w:tcW w:w="567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Лист</w:t>
          </w:r>
        </w:p>
      </w:tc>
      <w:tc>
        <w:tcPr>
          <w:tcW w:w="1304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№ докум.</w:t>
          </w:r>
        </w:p>
      </w:tc>
      <w:tc>
        <w:tcPr>
          <w:tcW w:w="851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Подп.</w:t>
          </w:r>
        </w:p>
      </w:tc>
      <w:tc>
        <w:tcPr>
          <w:tcW w:w="567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Дата</w:t>
          </w:r>
        </w:p>
      </w:tc>
      <w:tc>
        <w:tcPr>
          <w:tcW w:w="6691" w:type="dxa"/>
          <w:gridSpan w:val="6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rPr>
              <w:rFonts w:ascii="Arial" w:hAnsi="Arial" w:cs="Arial"/>
              <w:i/>
            </w:rPr>
          </w:pPr>
        </w:p>
      </w:tc>
    </w:tr>
    <w:tr w:rsidR="00EC7E43">
      <w:trPr>
        <w:cantSplit/>
        <w:trHeight w:hRule="exact" w:val="288"/>
      </w:trPr>
      <w:tc>
        <w:tcPr>
          <w:tcW w:w="96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  <w:proofErr w:type="spellStart"/>
          <w:r w:rsidRPr="00E1028A">
            <w:rPr>
              <w:rFonts w:ascii="Arial" w:hAnsi="Arial" w:cs="Arial"/>
              <w:i/>
            </w:rPr>
            <w:t>Разраб</w:t>
          </w:r>
          <w:proofErr w:type="spellEnd"/>
          <w:r w:rsidRPr="00E1028A">
            <w:rPr>
              <w:rFonts w:ascii="Arial" w:hAnsi="Arial" w:cs="Arial"/>
              <w:i/>
            </w:rPr>
            <w:t>.</w:t>
          </w:r>
        </w:p>
      </w:tc>
      <w:tc>
        <w:tcPr>
          <w:tcW w:w="1304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C7E43" w:rsidRPr="00B923F8" w:rsidRDefault="00EC7E43" w:rsidP="00EC7E43">
          <w:pPr>
            <w:pStyle w:val="a4"/>
            <w:tabs>
              <w:tab w:val="clear" w:pos="4153"/>
              <w:tab w:val="clear" w:pos="8306"/>
            </w:tabs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Золотарев</w:t>
          </w:r>
        </w:p>
      </w:tc>
      <w:tc>
        <w:tcPr>
          <w:tcW w:w="851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3856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" w:hAnsi="Arial" w:cs="Arial"/>
              <w:i/>
              <w:sz w:val="28"/>
              <w:szCs w:val="28"/>
            </w:rPr>
            <w:t>Модуль в</w:t>
          </w:r>
          <w:r w:rsidRPr="00310C4F">
            <w:rPr>
              <w:rFonts w:ascii="Arial" w:hAnsi="Arial" w:cs="Arial"/>
              <w:i/>
              <w:sz w:val="28"/>
              <w:szCs w:val="28"/>
            </w:rPr>
            <w:t>вода дискретных</w:t>
          </w:r>
          <w:r>
            <w:rPr>
              <w:rFonts w:ascii="Arial" w:hAnsi="Arial" w:cs="Arial"/>
              <w:i/>
              <w:sz w:val="28"/>
              <w:szCs w:val="28"/>
            </w:rPr>
            <w:t xml:space="preserve"> сигналов безопасный МВВ </w:t>
          </w:r>
          <w:r w:rsidRPr="00E1028A">
            <w:rPr>
              <w:rFonts w:ascii="Arial" w:hAnsi="Arial" w:cs="Arial"/>
              <w:i/>
              <w:sz w:val="28"/>
              <w:szCs w:val="28"/>
            </w:rPr>
            <w:t>Перечень элементов</w:t>
          </w:r>
        </w:p>
      </w:tc>
      <w:tc>
        <w:tcPr>
          <w:tcW w:w="852" w:type="dxa"/>
          <w:gridSpan w:val="3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Лит.</w:t>
          </w:r>
        </w:p>
      </w:tc>
      <w:tc>
        <w:tcPr>
          <w:tcW w:w="962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Лист</w:t>
          </w:r>
        </w:p>
      </w:tc>
      <w:tc>
        <w:tcPr>
          <w:tcW w:w="1021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Листов</w:t>
          </w:r>
        </w:p>
      </w:tc>
    </w:tr>
    <w:tr w:rsidR="00EC7E43">
      <w:trPr>
        <w:cantSplit/>
        <w:trHeight w:hRule="exact" w:val="288"/>
      </w:trPr>
      <w:tc>
        <w:tcPr>
          <w:tcW w:w="964" w:type="dxa"/>
          <w:gridSpan w:val="2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Пров.</w:t>
          </w:r>
        </w:p>
      </w:tc>
      <w:tc>
        <w:tcPr>
          <w:tcW w:w="1304" w:type="dxa"/>
          <w:tcBorders>
            <w:top w:val="nil"/>
            <w:left w:val="nil"/>
            <w:right w:val="single" w:sz="12" w:space="0" w:color="auto"/>
          </w:tcBorders>
          <w:vAlign w:val="center"/>
        </w:tcPr>
        <w:p w:rsidR="00EC7E43" w:rsidRPr="00E57146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Сычев</w:t>
          </w:r>
        </w:p>
      </w:tc>
      <w:tc>
        <w:tcPr>
          <w:tcW w:w="851" w:type="dxa"/>
          <w:tcBorders>
            <w:top w:val="nil"/>
            <w:left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567" w:type="dxa"/>
          <w:tcBorders>
            <w:top w:val="nil"/>
            <w:left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3856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nil"/>
          </w:tcBorders>
          <w:vAlign w:val="center"/>
        </w:tcPr>
        <w:p w:rsidR="00EC7E43" w:rsidRPr="00CE7E51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</w:p>
      </w:tc>
      <w:tc>
        <w:tcPr>
          <w:tcW w:w="284" w:type="dxa"/>
          <w:tcBorders>
            <w:top w:val="single" w:sz="12" w:space="0" w:color="auto"/>
            <w:bottom w:val="nil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</w:p>
      </w:tc>
      <w:tc>
        <w:tcPr>
          <w:tcW w:w="284" w:type="dxa"/>
          <w:tcBorders>
            <w:top w:val="single" w:sz="12" w:space="0" w:color="auto"/>
            <w:bottom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</w:p>
      </w:tc>
      <w:tc>
        <w:tcPr>
          <w:tcW w:w="962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1</w:t>
          </w:r>
        </w:p>
      </w:tc>
      <w:tc>
        <w:tcPr>
          <w:tcW w:w="1021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EC7E43" w:rsidRPr="00D56DAF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lang w:val="en-US"/>
            </w:rPr>
          </w:pPr>
          <w:r>
            <w:rPr>
              <w:rStyle w:val="a5"/>
              <w:rFonts w:ascii="Arial" w:hAnsi="Arial" w:cs="Arial"/>
              <w:i/>
              <w:lang w:val="en-US"/>
            </w:rPr>
            <w:t>6</w:t>
          </w:r>
        </w:p>
      </w:tc>
    </w:tr>
    <w:tr w:rsidR="00EC7E43">
      <w:trPr>
        <w:cantSplit/>
        <w:trHeight w:hRule="exact" w:val="288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 w:rsidP="00C07F66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1304" w:type="dxa"/>
          <w:tcBorders>
            <w:left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851" w:type="dxa"/>
          <w:tcBorders>
            <w:left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3856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</w:p>
      </w:tc>
      <w:tc>
        <w:tcPr>
          <w:tcW w:w="2835" w:type="dxa"/>
          <w:gridSpan w:val="5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</w:p>
      </w:tc>
    </w:tr>
    <w:tr w:rsidR="00EC7E43">
      <w:trPr>
        <w:cantSplit/>
        <w:trHeight w:hRule="exact" w:val="288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  <w:proofErr w:type="spellStart"/>
          <w:r>
            <w:rPr>
              <w:rFonts w:ascii="Arial" w:hAnsi="Arial" w:cs="Arial"/>
              <w:i/>
            </w:rPr>
            <w:t>Н.</w:t>
          </w:r>
          <w:r w:rsidRPr="00E1028A">
            <w:rPr>
              <w:rFonts w:ascii="Arial" w:hAnsi="Arial" w:cs="Arial"/>
              <w:i/>
            </w:rPr>
            <w:t>контр</w:t>
          </w:r>
          <w:proofErr w:type="spellEnd"/>
          <w:r w:rsidRPr="00E1028A">
            <w:rPr>
              <w:rFonts w:ascii="Arial" w:hAnsi="Arial" w:cs="Arial"/>
              <w:i/>
            </w:rPr>
            <w:t>.</w:t>
          </w:r>
        </w:p>
      </w:tc>
      <w:tc>
        <w:tcPr>
          <w:tcW w:w="1304" w:type="dxa"/>
          <w:tcBorders>
            <w:left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  <w:proofErr w:type="spellStart"/>
          <w:r>
            <w:rPr>
              <w:rFonts w:ascii="Arial" w:hAnsi="Arial" w:cs="Arial"/>
              <w:i/>
            </w:rPr>
            <w:t>Тромпет</w:t>
          </w:r>
          <w:proofErr w:type="spellEnd"/>
        </w:p>
      </w:tc>
      <w:tc>
        <w:tcPr>
          <w:tcW w:w="851" w:type="dxa"/>
          <w:tcBorders>
            <w:left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3856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</w:p>
      </w:tc>
      <w:tc>
        <w:tcPr>
          <w:tcW w:w="2835" w:type="dxa"/>
          <w:gridSpan w:val="5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</w:p>
      </w:tc>
    </w:tr>
    <w:tr w:rsidR="00EC7E43">
      <w:trPr>
        <w:cantSplit/>
        <w:trHeight w:hRule="exact" w:val="288"/>
      </w:trPr>
      <w:tc>
        <w:tcPr>
          <w:tcW w:w="964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Утв.</w:t>
          </w:r>
        </w:p>
      </w:tc>
      <w:tc>
        <w:tcPr>
          <w:tcW w:w="1304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F1312D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Сычев</w:t>
          </w:r>
        </w:p>
      </w:tc>
      <w:tc>
        <w:tcPr>
          <w:tcW w:w="851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Pr="00E1028A" w:rsidRDefault="00EC7E43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3856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</w:p>
      </w:tc>
      <w:tc>
        <w:tcPr>
          <w:tcW w:w="2835" w:type="dxa"/>
          <w:gridSpan w:val="5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</w:p>
      </w:tc>
    </w:tr>
    <w:tr w:rsidR="00EC7E43">
      <w:trPr>
        <w:cantSplit/>
      </w:trPr>
      <w:tc>
        <w:tcPr>
          <w:tcW w:w="3686" w:type="dxa"/>
          <w:gridSpan w:val="5"/>
          <w:tcBorders>
            <w:left w:val="nil"/>
            <w:bottom w:val="nil"/>
            <w:right w:val="nil"/>
          </w:tcBorders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</w:p>
      </w:tc>
      <w:tc>
        <w:tcPr>
          <w:tcW w:w="3856" w:type="dxa"/>
          <w:tcBorders>
            <w:top w:val="nil"/>
            <w:left w:val="nil"/>
            <w:bottom w:val="nil"/>
            <w:right w:val="nil"/>
          </w:tcBorders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Копировал</w:t>
          </w:r>
        </w:p>
      </w:tc>
      <w:tc>
        <w:tcPr>
          <w:tcW w:w="2835" w:type="dxa"/>
          <w:gridSpan w:val="5"/>
          <w:tcBorders>
            <w:top w:val="nil"/>
            <w:left w:val="nil"/>
            <w:bottom w:val="nil"/>
            <w:right w:val="nil"/>
          </w:tcBorders>
        </w:tcPr>
        <w:p w:rsidR="00EC7E43" w:rsidRDefault="00EC7E43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Формат А</w:t>
          </w:r>
          <w:proofErr w:type="gramStart"/>
          <w:r>
            <w:rPr>
              <w:rFonts w:ascii="Arial Narrow" w:hAnsi="Arial Narrow"/>
              <w:i/>
            </w:rPr>
            <w:t>4</w:t>
          </w:r>
          <w:proofErr w:type="gramEnd"/>
        </w:p>
      </w:tc>
    </w:tr>
  </w:tbl>
  <w:p w:rsidR="00EC7E43" w:rsidRDefault="00EC7E43">
    <w:pPr>
      <w:pStyle w:val="a4"/>
      <w:tabs>
        <w:tab w:val="clear" w:pos="4153"/>
        <w:tab w:val="clear" w:pos="8306"/>
      </w:tabs>
      <w:rPr>
        <w:rFonts w:ascii="Arial Narrow" w:hAnsi="Arial Narrow"/>
        <w:i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DC0" w:rsidRDefault="00FB7DC0">
      <w:pPr>
        <w:pStyle w:val="a4"/>
      </w:pPr>
      <w:r>
        <w:separator/>
      </w:r>
    </w:p>
  </w:footnote>
  <w:footnote w:type="continuationSeparator" w:id="0">
    <w:p w:rsidR="00FB7DC0" w:rsidRDefault="00FB7DC0">
      <w:pPr>
        <w:pStyle w:val="a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6237"/>
      <w:gridCol w:w="567"/>
      <w:gridCol w:w="2438"/>
    </w:tblGrid>
    <w:tr w:rsidR="00EC7E43">
      <w:trPr>
        <w:trHeight w:hRule="exact" w:val="860"/>
      </w:trPr>
      <w:tc>
        <w:tcPr>
          <w:tcW w:w="1134" w:type="dxa"/>
          <w:vAlign w:val="center"/>
        </w:tcPr>
        <w:p w:rsidR="00EC7E43" w:rsidRPr="00E1028A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" w:hAnsi="Arial" w:cs="Arial"/>
              <w:i/>
              <w:noProof/>
              <w:sz w:val="27"/>
            </w:rPr>
          </w:pPr>
          <w:r>
            <w:rPr>
              <w:rFonts w:ascii="Arial" w:hAnsi="Arial" w:cs="Arial"/>
              <w:i/>
              <w:noProof/>
              <w:sz w:val="27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F1AAA9C" wp14:editId="4D101144">
                    <wp:simplePos x="0" y="0"/>
                    <wp:positionH relativeFrom="page">
                      <wp:posOffset>36195</wp:posOffset>
                    </wp:positionH>
                    <wp:positionV relativeFrom="page">
                      <wp:posOffset>36195</wp:posOffset>
                    </wp:positionV>
                    <wp:extent cx="7487920" cy="10547985"/>
                    <wp:effectExtent l="0" t="0" r="0" b="0"/>
                    <wp:wrapNone/>
                    <wp:docPr id="20" name="Rectangl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7920" cy="10547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4" o:spid="_x0000_s1026" style="position:absolute;margin-left:2.85pt;margin-top:2.85pt;width:589.6pt;height:8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" o:allowincell="f" filled="f" strokeweight=".5pt">
                    <w10:wrap anchorx="page" anchory="page"/>
                  </v:rect>
                </w:pict>
              </mc:Fallback>
            </mc:AlternateContent>
          </w:r>
          <w:r>
            <w:rPr>
              <w:rFonts w:ascii="Arial" w:hAnsi="Arial" w:cs="Arial"/>
              <w:i/>
              <w:noProof/>
              <w:sz w:val="27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anchorId="7C733B6F" wp14:editId="6BBC1A71">
                    <wp:simplePos x="0" y="0"/>
                    <wp:positionH relativeFrom="column">
                      <wp:posOffset>727710</wp:posOffset>
                    </wp:positionH>
                    <wp:positionV relativeFrom="paragraph">
                      <wp:posOffset>1270</wp:posOffset>
                    </wp:positionV>
                    <wp:extent cx="0" cy="9540240"/>
                    <wp:effectExtent l="0" t="0" r="0" b="0"/>
                    <wp:wrapNone/>
                    <wp:docPr id="19" name="Lin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9540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3pt,.1pt" to="57.3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4IEg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" o:allowincell="f" strokeweight="1.5pt"/>
                </w:pict>
              </mc:Fallback>
            </mc:AlternateContent>
          </w:r>
          <w:r>
            <w:rPr>
              <w:rFonts w:ascii="Arial" w:hAnsi="Arial" w:cs="Arial"/>
              <w:i/>
              <w:noProof/>
              <w:sz w:val="27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2A4F4A7A" wp14:editId="3EE8F3AD">
                    <wp:simplePos x="0" y="0"/>
                    <wp:positionH relativeFrom="column">
                      <wp:posOffset>4672965</wp:posOffset>
                    </wp:positionH>
                    <wp:positionV relativeFrom="paragraph">
                      <wp:posOffset>1270</wp:posOffset>
                    </wp:positionV>
                    <wp:extent cx="0" cy="9540240"/>
                    <wp:effectExtent l="0" t="0" r="0" b="0"/>
                    <wp:wrapNone/>
                    <wp:docPr id="18" name="Lin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9540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95pt,.1pt" to="367.95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" o:allowincell="f" strokeweight="1.5pt"/>
                </w:pict>
              </mc:Fallback>
            </mc:AlternateContent>
          </w:r>
          <w:r>
            <w:rPr>
              <w:rFonts w:ascii="Arial" w:hAnsi="Arial" w:cs="Arial"/>
              <w:i/>
              <w:noProof/>
              <w:sz w:val="27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09D90706" wp14:editId="65EF161E">
                    <wp:simplePos x="0" y="0"/>
                    <wp:positionH relativeFrom="column">
                      <wp:posOffset>5034915</wp:posOffset>
                    </wp:positionH>
                    <wp:positionV relativeFrom="paragraph">
                      <wp:posOffset>1270</wp:posOffset>
                    </wp:positionV>
                    <wp:extent cx="0" cy="9540240"/>
                    <wp:effectExtent l="0" t="0" r="0" b="0"/>
                    <wp:wrapNone/>
                    <wp:docPr id="17" name="Lin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9540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45pt,.1pt" to="396.45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QDFAIAACs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" o:allowincell="f" strokeweight="1.5pt"/>
                </w:pict>
              </mc:Fallback>
            </mc:AlternateContent>
          </w:r>
          <w:r w:rsidRPr="00E1028A">
            <w:rPr>
              <w:rFonts w:ascii="Arial" w:hAnsi="Arial" w:cs="Arial"/>
              <w:i/>
              <w:noProof/>
              <w:sz w:val="27"/>
            </w:rPr>
            <w:t>Поз.</w:t>
          </w:r>
        </w:p>
        <w:p w:rsidR="00EC7E43" w:rsidRPr="00E1028A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" w:hAnsi="Arial" w:cs="Arial"/>
              <w:i/>
              <w:noProof/>
              <w:sz w:val="27"/>
            </w:rPr>
          </w:pPr>
          <w:r w:rsidRPr="00E1028A">
            <w:rPr>
              <w:rFonts w:ascii="Arial" w:hAnsi="Arial" w:cs="Arial"/>
              <w:i/>
              <w:noProof/>
              <w:sz w:val="27"/>
            </w:rPr>
            <w:t>обозна-</w:t>
          </w:r>
        </w:p>
        <w:p w:rsidR="00EC7E43" w:rsidRPr="00E1028A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" w:hAnsi="Arial" w:cs="Arial"/>
              <w:i/>
              <w:noProof/>
              <w:sz w:val="28"/>
            </w:rPr>
          </w:pPr>
          <w:r w:rsidRPr="00E1028A">
            <w:rPr>
              <w:rFonts w:ascii="Arial" w:hAnsi="Arial" w:cs="Arial"/>
              <w:i/>
              <w:noProof/>
              <w:sz w:val="27"/>
            </w:rPr>
            <w:t>чение</w:t>
          </w:r>
        </w:p>
      </w:tc>
      <w:tc>
        <w:tcPr>
          <w:tcW w:w="6237" w:type="dxa"/>
          <w:vAlign w:val="center"/>
        </w:tcPr>
        <w:p w:rsidR="00EC7E43" w:rsidRPr="00E1028A" w:rsidRDefault="00EC7E43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sz w:val="28"/>
            </w:rPr>
          </w:pPr>
          <w:r w:rsidRPr="00E1028A">
            <w:rPr>
              <w:rFonts w:ascii="Arial" w:hAnsi="Arial" w:cs="Arial"/>
              <w:i/>
              <w:sz w:val="28"/>
            </w:rPr>
            <w:t>Наименование</w:t>
          </w:r>
        </w:p>
      </w:tc>
      <w:tc>
        <w:tcPr>
          <w:tcW w:w="567" w:type="dxa"/>
          <w:vAlign w:val="center"/>
        </w:tcPr>
        <w:p w:rsidR="00EC7E43" w:rsidRPr="00E1028A" w:rsidRDefault="00EC7E43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noProof/>
              <w:sz w:val="28"/>
            </w:rPr>
          </w:pPr>
          <w:r w:rsidRPr="00E1028A">
            <w:rPr>
              <w:rFonts w:ascii="Arial" w:hAnsi="Arial" w:cs="Arial"/>
              <w:i/>
              <w:noProof/>
              <w:sz w:val="28"/>
            </w:rPr>
            <w:t>Кол.</w:t>
          </w:r>
        </w:p>
      </w:tc>
      <w:tc>
        <w:tcPr>
          <w:tcW w:w="2438" w:type="dxa"/>
          <w:vAlign w:val="center"/>
        </w:tcPr>
        <w:p w:rsidR="00EC7E43" w:rsidRPr="00E1028A" w:rsidRDefault="00EC7E43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noProof/>
              <w:sz w:val="28"/>
            </w:rPr>
          </w:pPr>
          <w:r w:rsidRPr="00E1028A">
            <w:rPr>
              <w:rFonts w:ascii="Arial" w:hAnsi="Arial" w:cs="Arial"/>
              <w:i/>
              <w:noProof/>
              <w:sz w:val="28"/>
            </w:rPr>
            <w:t>Примечание</w:t>
          </w:r>
        </w:p>
      </w:tc>
    </w:tr>
  </w:tbl>
  <w:p w:rsidR="00EC7E43" w:rsidRDefault="00EC7E43">
    <w:pPr>
      <w:pStyle w:val="a3"/>
      <w:rPr>
        <w:rFonts w:ascii="Arial Narrow" w:hAnsi="Arial Narrow"/>
        <w:i/>
        <w:sz w:val="2"/>
      </w:rPr>
    </w:pPr>
    <w:r>
      <w:rPr>
        <w:rFonts w:ascii="Arial Narrow" w:hAnsi="Arial Narrow"/>
        <w:i/>
        <w:noProof/>
        <w:sz w:val="2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306BCB" wp14:editId="7CA41DFD">
              <wp:simplePos x="0" y="0"/>
              <wp:positionH relativeFrom="page">
                <wp:posOffset>720090</wp:posOffset>
              </wp:positionH>
              <wp:positionV relativeFrom="page">
                <wp:posOffset>817245</wp:posOffset>
              </wp:positionV>
              <wp:extent cx="6587490" cy="0"/>
              <wp:effectExtent l="0" t="0" r="0" b="0"/>
              <wp:wrapNone/>
              <wp:docPr id="1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74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4.35pt" to="575.4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1n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" o:allowincell="f" strokeweight="1.5pt">
              <w10:wrap anchorx="page" anchory="page"/>
            </v:line>
          </w:pict>
        </mc:Fallback>
      </mc:AlternateContent>
    </w:r>
    <w:r>
      <w:rPr>
        <w:rFonts w:ascii="Arial Narrow" w:hAnsi="Arial Narrow"/>
        <w:i/>
        <w:noProof/>
        <w:sz w:val="2"/>
      </w:rPr>
      <mc:AlternateContent>
        <mc:Choice Requires="wps">
          <w:drawing>
            <wp:anchor distT="0" distB="0" distL="114300" distR="114300" simplePos="0" relativeHeight="251651072" behindDoc="0" locked="0" layoutInCell="0" allowOverlap="1" wp14:anchorId="3F1F6B8C" wp14:editId="336D9E6B">
              <wp:simplePos x="0" y="0"/>
              <wp:positionH relativeFrom="page">
                <wp:posOffset>288290</wp:posOffset>
              </wp:positionH>
              <wp:positionV relativeFrom="page">
                <wp:posOffset>5101590</wp:posOffset>
              </wp:positionV>
              <wp:extent cx="431800" cy="5255895"/>
              <wp:effectExtent l="0" t="0" r="0" b="0"/>
              <wp:wrapNone/>
              <wp:docPr id="1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525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EC7E43">
                            <w:trPr>
                              <w:cantSplit/>
                              <w:trHeight w:hRule="exact" w:val="196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EC7E43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EC7E43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EC7E43">
                            <w:trPr>
                              <w:cantSplit/>
                              <w:trHeight w:hRule="exact" w:val="196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EC7E43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EC7E43" w:rsidRDefault="00EC7E43" w:rsidP="00DB4E56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EC7E43" w:rsidRDefault="00EC7E43">
                          <w:pPr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2.7pt;margin-top:401.7pt;width:34pt;height:413.8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" o:allowincell="f" filled="f" stroked="f">
              <v:textbox inset="0,0,0,0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EC7E43">
                      <w:trPr>
                        <w:cantSplit/>
                        <w:trHeight w:hRule="exact" w:val="196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EC7E43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EC7E43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EC7E43">
                      <w:trPr>
                        <w:cantSplit/>
                        <w:trHeight w:hRule="exact" w:val="196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 xml:space="preserve"> </w:t>
                          </w:r>
                        </w:p>
                      </w:tc>
                    </w:tr>
                    <w:tr w:rsidR="00EC7E43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EC7E43" w:rsidRDefault="00EC7E43" w:rsidP="00DB4E56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EC7E43" w:rsidRDefault="00EC7E43">
                    <w:pPr>
                      <w:rPr>
                        <w:rFonts w:ascii="Arial Narrow" w:hAnsi="Arial Narrow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 Narrow" w:hAnsi="Arial Narrow"/>
        <w:i/>
        <w:noProof/>
        <w:sz w:val="2"/>
      </w:rPr>
      <mc:AlternateContent>
        <mc:Choice Requires="wps">
          <w:drawing>
            <wp:anchor distT="0" distB="0" distL="114300" distR="114300" simplePos="0" relativeHeight="251650048" behindDoc="0" locked="0" layoutInCell="0" allowOverlap="1" wp14:anchorId="0F63506E" wp14:editId="70115277">
              <wp:simplePos x="0" y="0"/>
              <wp:positionH relativeFrom="page">
                <wp:posOffset>720090</wp:posOffset>
              </wp:positionH>
              <wp:positionV relativeFrom="page">
                <wp:posOffset>253365</wp:posOffset>
              </wp:positionV>
              <wp:extent cx="6588125" cy="9540240"/>
              <wp:effectExtent l="0" t="0" r="0" b="0"/>
              <wp:wrapNone/>
              <wp:docPr id="1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954024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6.7pt;margin-top:19.95pt;width:518.75pt;height:751.2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" o:allowincell="f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6237"/>
      <w:gridCol w:w="567"/>
      <w:gridCol w:w="2438"/>
    </w:tblGrid>
    <w:tr w:rsidR="00EC7E43">
      <w:trPr>
        <w:trHeight w:hRule="exact" w:val="860"/>
      </w:trPr>
      <w:tc>
        <w:tcPr>
          <w:tcW w:w="1134" w:type="dxa"/>
          <w:vAlign w:val="center"/>
        </w:tcPr>
        <w:p w:rsidR="00EC7E43" w:rsidRPr="00E1028A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" w:hAnsi="Arial" w:cs="Arial"/>
              <w:i/>
              <w:noProof/>
              <w:sz w:val="26"/>
            </w:rPr>
          </w:pPr>
          <w:r>
            <w:rPr>
              <w:rFonts w:ascii="Arial" w:hAnsi="Arial" w:cs="Arial"/>
              <w:i/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3959C82" wp14:editId="7DA21C09">
                    <wp:simplePos x="0" y="0"/>
                    <wp:positionH relativeFrom="page">
                      <wp:posOffset>36195</wp:posOffset>
                    </wp:positionH>
                    <wp:positionV relativeFrom="page">
                      <wp:posOffset>36195</wp:posOffset>
                    </wp:positionV>
                    <wp:extent cx="7487920" cy="10547985"/>
                    <wp:effectExtent l="0" t="0" r="0" b="0"/>
                    <wp:wrapNone/>
                    <wp:docPr id="13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7920" cy="10547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" o:spid="_x0000_s1026" style="position:absolute;margin-left:2.85pt;margin-top:2.85pt;width:589.6pt;height:830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" o:allowincell="f" filled="f" strokeweight=".5pt">
                    <w10:wrap anchorx="page" anchory="page"/>
                  </v:rect>
                </w:pict>
              </mc:Fallback>
            </mc:AlternateContent>
          </w:r>
          <w:r>
            <w:rPr>
              <w:rFonts w:ascii="Arial" w:hAnsi="Arial" w:cs="Arial"/>
              <w:i/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4F1A8C4A" wp14:editId="4884D903">
                    <wp:simplePos x="0" y="0"/>
                    <wp:positionH relativeFrom="page">
                      <wp:posOffset>720090</wp:posOffset>
                    </wp:positionH>
                    <wp:positionV relativeFrom="page">
                      <wp:posOffset>817245</wp:posOffset>
                    </wp:positionV>
                    <wp:extent cx="6587490" cy="0"/>
                    <wp:effectExtent l="0" t="0" r="0" b="0"/>
                    <wp:wrapNone/>
                    <wp:docPr id="12" name="Lin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4.35pt" to="575.4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AH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" o:allowincell="f" strokeweight="1.5pt">
                    <w10:wrap anchorx="page" anchory="page"/>
                  </v:line>
                </w:pict>
              </mc:Fallback>
            </mc:AlternateContent>
          </w:r>
          <w:r>
            <w:rPr>
              <w:rFonts w:ascii="Arial" w:hAnsi="Arial" w:cs="Arial"/>
              <w:i/>
              <w:noProof/>
              <w:sz w:val="26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0" allowOverlap="1" wp14:anchorId="2B8611AC" wp14:editId="5160B532">
                    <wp:simplePos x="0" y="0"/>
                    <wp:positionH relativeFrom="column">
                      <wp:posOffset>727710</wp:posOffset>
                    </wp:positionH>
                    <wp:positionV relativeFrom="paragraph">
                      <wp:posOffset>1270</wp:posOffset>
                    </wp:positionV>
                    <wp:extent cx="0" cy="8625840"/>
                    <wp:effectExtent l="0" t="0" r="0" b="0"/>
                    <wp:wrapNone/>
                    <wp:docPr id="11" name="Lin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86258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3pt,.1pt" to="57.3pt,6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aLEg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" o:allowincell="f" strokeweight="1.5pt"/>
                </w:pict>
              </mc:Fallback>
            </mc:AlternateContent>
          </w:r>
          <w:r>
            <w:rPr>
              <w:rFonts w:ascii="Arial" w:hAnsi="Arial" w:cs="Arial"/>
              <w:i/>
              <w:noProof/>
              <w:sz w:val="26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0" allowOverlap="1" wp14:anchorId="06142479" wp14:editId="4DC7D93F">
                    <wp:simplePos x="0" y="0"/>
                    <wp:positionH relativeFrom="column">
                      <wp:posOffset>5034915</wp:posOffset>
                    </wp:positionH>
                    <wp:positionV relativeFrom="paragraph">
                      <wp:posOffset>1270</wp:posOffset>
                    </wp:positionV>
                    <wp:extent cx="0" cy="8625840"/>
                    <wp:effectExtent l="0" t="0" r="0" b="0"/>
                    <wp:wrapNone/>
                    <wp:docPr id="10" name="Lin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86258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45pt,.1pt" to="396.45pt,6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" o:allowincell="f" strokeweight="1.5pt"/>
                </w:pict>
              </mc:Fallback>
            </mc:AlternateContent>
          </w:r>
          <w:r>
            <w:rPr>
              <w:rFonts w:ascii="Arial" w:hAnsi="Arial" w:cs="Arial"/>
              <w:i/>
              <w:noProof/>
              <w:sz w:val="26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06E634EF" wp14:editId="48896FA5">
                    <wp:simplePos x="0" y="0"/>
                    <wp:positionH relativeFrom="column">
                      <wp:posOffset>4672965</wp:posOffset>
                    </wp:positionH>
                    <wp:positionV relativeFrom="paragraph">
                      <wp:posOffset>1270</wp:posOffset>
                    </wp:positionV>
                    <wp:extent cx="0" cy="8625840"/>
                    <wp:effectExtent l="0" t="0" r="0" b="0"/>
                    <wp:wrapNone/>
                    <wp:docPr id="9" name="Lin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86258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95pt,.1pt" to="367.95pt,6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" o:allowincell="f" strokeweight="1.5pt"/>
                </w:pict>
              </mc:Fallback>
            </mc:AlternateContent>
          </w:r>
          <w:r w:rsidRPr="00E1028A">
            <w:rPr>
              <w:rFonts w:ascii="Arial" w:hAnsi="Arial" w:cs="Arial"/>
              <w:i/>
              <w:noProof/>
              <w:sz w:val="26"/>
            </w:rPr>
            <w:t>Поз.</w:t>
          </w:r>
        </w:p>
        <w:p w:rsidR="00EC7E43" w:rsidRPr="00E1028A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" w:hAnsi="Arial" w:cs="Arial"/>
              <w:i/>
              <w:noProof/>
              <w:sz w:val="26"/>
            </w:rPr>
          </w:pPr>
          <w:r w:rsidRPr="00E1028A">
            <w:rPr>
              <w:rFonts w:ascii="Arial" w:hAnsi="Arial" w:cs="Arial"/>
              <w:i/>
              <w:noProof/>
              <w:sz w:val="26"/>
            </w:rPr>
            <w:t>обозна-</w:t>
          </w:r>
        </w:p>
        <w:p w:rsidR="00EC7E43" w:rsidRPr="00E1028A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" w:hAnsi="Arial" w:cs="Arial"/>
              <w:i/>
              <w:noProof/>
              <w:sz w:val="28"/>
            </w:rPr>
          </w:pPr>
          <w:r w:rsidRPr="00E1028A">
            <w:rPr>
              <w:rFonts w:ascii="Arial" w:hAnsi="Arial" w:cs="Arial"/>
              <w:i/>
              <w:noProof/>
              <w:sz w:val="26"/>
            </w:rPr>
            <w:t>чение</w:t>
          </w:r>
        </w:p>
      </w:tc>
      <w:tc>
        <w:tcPr>
          <w:tcW w:w="6237" w:type="dxa"/>
          <w:vAlign w:val="center"/>
        </w:tcPr>
        <w:p w:rsidR="00EC7E43" w:rsidRPr="00E1028A" w:rsidRDefault="00EC7E43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sz w:val="28"/>
            </w:rPr>
          </w:pPr>
          <w:r w:rsidRPr="00E1028A">
            <w:rPr>
              <w:rFonts w:ascii="Arial" w:hAnsi="Arial" w:cs="Arial"/>
              <w:i/>
              <w:sz w:val="28"/>
            </w:rPr>
            <w:t>Наименование</w:t>
          </w:r>
        </w:p>
      </w:tc>
      <w:tc>
        <w:tcPr>
          <w:tcW w:w="567" w:type="dxa"/>
          <w:vAlign w:val="center"/>
        </w:tcPr>
        <w:p w:rsidR="00EC7E43" w:rsidRPr="00E1028A" w:rsidRDefault="00EC7E43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noProof/>
              <w:sz w:val="28"/>
            </w:rPr>
          </w:pPr>
          <w:r w:rsidRPr="00E1028A">
            <w:rPr>
              <w:rFonts w:ascii="Arial" w:hAnsi="Arial" w:cs="Arial"/>
              <w:i/>
              <w:noProof/>
              <w:sz w:val="28"/>
            </w:rPr>
            <w:t>Кол.</w:t>
          </w:r>
        </w:p>
      </w:tc>
      <w:tc>
        <w:tcPr>
          <w:tcW w:w="2438" w:type="dxa"/>
          <w:vAlign w:val="center"/>
        </w:tcPr>
        <w:p w:rsidR="00EC7E43" w:rsidRPr="00E1028A" w:rsidRDefault="00EC7E43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noProof/>
              <w:sz w:val="28"/>
            </w:rPr>
          </w:pPr>
          <w:r w:rsidRPr="00E1028A">
            <w:rPr>
              <w:rFonts w:ascii="Arial" w:hAnsi="Arial" w:cs="Arial"/>
              <w:i/>
              <w:noProof/>
              <w:sz w:val="28"/>
            </w:rPr>
            <w:t>Примечание</w:t>
          </w:r>
        </w:p>
      </w:tc>
    </w:tr>
  </w:tbl>
  <w:p w:rsidR="00EC7E43" w:rsidRDefault="00EC7E43">
    <w:pPr>
      <w:pStyle w:val="a3"/>
      <w:tabs>
        <w:tab w:val="clear" w:pos="4153"/>
        <w:tab w:val="clear" w:pos="8306"/>
      </w:tabs>
      <w:rPr>
        <w:rFonts w:ascii="Arial Narrow" w:hAnsi="Arial Narrow"/>
        <w:i/>
        <w:noProof/>
        <w:sz w:val="2"/>
      </w:rPr>
    </w:pPr>
    <w:r>
      <w:rPr>
        <w:rFonts w:ascii="Arial Narrow" w:hAnsi="Arial Narrow"/>
        <w:i/>
        <w:noProof/>
        <w:sz w:val="2"/>
      </w:rPr>
      <mc:AlternateContent>
        <mc:Choice Requires="wps">
          <w:drawing>
            <wp:anchor distT="0" distB="0" distL="114300" distR="114300" simplePos="0" relativeHeight="251649024" behindDoc="0" locked="0" layoutInCell="0" allowOverlap="1" wp14:anchorId="5B8CD6F8" wp14:editId="451FD39E">
              <wp:simplePos x="0" y="0"/>
              <wp:positionH relativeFrom="page">
                <wp:posOffset>288290</wp:posOffset>
              </wp:positionH>
              <wp:positionV relativeFrom="page">
                <wp:posOffset>243205</wp:posOffset>
              </wp:positionV>
              <wp:extent cx="431800" cy="1010856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10108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EC7E43">
                            <w:trPr>
                              <w:cantSplit/>
                              <w:trHeight w:hRule="exact" w:val="336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Перв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примен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EC7E43" w:rsidRPr="007A7AFC" w:rsidRDefault="00EC7E43" w:rsidP="007A7AFC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  <w:lang w:val="en-US"/>
                                  </w:rPr>
                                  <w:t>ЕРКФ.426433.001</w:t>
                                </w:r>
                              </w:p>
                            </w:tc>
                          </w:tr>
                          <w:tr w:rsidR="00EC7E43">
                            <w:trPr>
                              <w:cantSplit/>
                              <w:trHeight w:hRule="exact" w:val="3360"/>
                            </w:trPr>
                            <w:tc>
                              <w:tcPr>
                                <w:tcW w:w="284" w:type="dxa"/>
                                <w:tcBorders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Справ.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EC7E43">
                            <w:trPr>
                              <w:cantSplit/>
                              <w:trHeight w:hRule="exact" w:val="93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left w:val="nil"/>
                                </w:tcBorders>
                                <w:vAlign w:val="center"/>
                              </w:tcPr>
                              <w:p w:rsidR="00EC7E43" w:rsidRDefault="00EC7E43">
                                <w:pPr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  <w:p w:rsidR="00EC7E43" w:rsidRDefault="00EC7E43">
                                <w:pPr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EC7E43">
                            <w:trPr>
                              <w:cantSplit/>
                              <w:trHeight w:hRule="exact" w:val="196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EC7E43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EC7E43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EC7E43">
                            <w:trPr>
                              <w:cantSplit/>
                              <w:trHeight w:hRule="exact" w:val="196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EC7E43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EC7E43" w:rsidRDefault="00EC7E43">
                          <w:pPr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2.7pt;margin-top:19.15pt;width:34pt;height:795.9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" o:allowincell="f" filled="f" stroked="f">
              <v:textbox inset="0,0,0,0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EC7E43">
                      <w:trPr>
                        <w:cantSplit/>
                        <w:trHeight w:hRule="exact" w:val="336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</w:rPr>
                            <w:t>Перв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</w:rPr>
                            <w:t>примен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EC7E43" w:rsidRPr="007A7AFC" w:rsidRDefault="00EC7E43" w:rsidP="007A7AFC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lang w:val="en-US"/>
                            </w:rPr>
                            <w:t>ЕРКФ.426433.001</w:t>
                          </w:r>
                        </w:p>
                      </w:tc>
                    </w:tr>
                    <w:tr w:rsidR="00EC7E43">
                      <w:trPr>
                        <w:cantSplit/>
                        <w:trHeight w:hRule="exact" w:val="3360"/>
                      </w:trPr>
                      <w:tc>
                        <w:tcPr>
                          <w:tcW w:w="284" w:type="dxa"/>
                          <w:tcBorders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Справ.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EC7E43">
                      <w:trPr>
                        <w:cantSplit/>
                        <w:trHeight w:hRule="exact" w:val="930"/>
                      </w:trPr>
                      <w:tc>
                        <w:tcPr>
                          <w:tcW w:w="681" w:type="dxa"/>
                          <w:gridSpan w:val="2"/>
                          <w:tcBorders>
                            <w:left w:val="nil"/>
                          </w:tcBorders>
                          <w:vAlign w:val="center"/>
                        </w:tcPr>
                        <w:p w:rsidR="00EC7E43" w:rsidRDefault="00EC7E43">
                          <w:pPr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  <w:p w:rsidR="00EC7E43" w:rsidRDefault="00EC7E43">
                          <w:pPr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EC7E43">
                      <w:trPr>
                        <w:cantSplit/>
                        <w:trHeight w:hRule="exact" w:val="196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EC7E43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EC7E43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EC7E43">
                      <w:trPr>
                        <w:cantSplit/>
                        <w:trHeight w:hRule="exact" w:val="196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 xml:space="preserve"> </w:t>
                          </w:r>
                        </w:p>
                      </w:tc>
                    </w:tr>
                    <w:tr w:rsidR="00EC7E43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EC7E43" w:rsidRDefault="00EC7E43">
                    <w:pPr>
                      <w:rPr>
                        <w:rFonts w:ascii="Arial Narrow" w:hAnsi="Arial Narrow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 Narrow" w:hAnsi="Arial Narrow"/>
        <w:i/>
        <w:noProof/>
        <w:sz w:val="2"/>
      </w:rPr>
      <mc:AlternateContent>
        <mc:Choice Requires="wps">
          <w:drawing>
            <wp:anchor distT="0" distB="0" distL="114300" distR="114300" simplePos="0" relativeHeight="251648000" behindDoc="0" locked="0" layoutInCell="0" allowOverlap="1" wp14:anchorId="710620F9" wp14:editId="132BE2BA">
              <wp:simplePos x="0" y="0"/>
              <wp:positionH relativeFrom="page">
                <wp:posOffset>720090</wp:posOffset>
              </wp:positionH>
              <wp:positionV relativeFrom="page">
                <wp:posOffset>253365</wp:posOffset>
              </wp:positionV>
              <wp:extent cx="6588125" cy="8625840"/>
              <wp:effectExtent l="0" t="0" r="0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862584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6.7pt;margin-top:19.95pt;width:518.75pt;height:679.2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" o:allowincell="f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1134"/>
      <w:gridCol w:w="1134"/>
      <w:gridCol w:w="1134"/>
      <w:gridCol w:w="1134"/>
      <w:gridCol w:w="1134"/>
      <w:gridCol w:w="1361"/>
      <w:gridCol w:w="1191"/>
      <w:gridCol w:w="709"/>
      <w:gridCol w:w="879"/>
    </w:tblGrid>
    <w:tr w:rsidR="00EC7E43">
      <w:trPr>
        <w:cantSplit/>
        <w:trHeight w:hRule="exact" w:val="567"/>
      </w:trPr>
      <w:tc>
        <w:tcPr>
          <w:tcW w:w="10377" w:type="dxa"/>
          <w:gridSpan w:val="10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8"/>
            </w:rPr>
          </w:pPr>
          <w:r>
            <w:rPr>
              <w:rFonts w:ascii="Arial Narrow" w:hAnsi="Arial Narrow"/>
              <w:i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>
                    <wp:simplePos x="0" y="0"/>
                    <wp:positionH relativeFrom="page">
                      <wp:posOffset>720090</wp:posOffset>
                    </wp:positionH>
                    <wp:positionV relativeFrom="page">
                      <wp:posOffset>253365</wp:posOffset>
                    </wp:positionV>
                    <wp:extent cx="6588125" cy="9540240"/>
                    <wp:effectExtent l="0" t="0" r="0" b="0"/>
                    <wp:wrapNone/>
                    <wp:docPr id="6" name="Rectangl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8125" cy="954024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9" o:spid="_x0000_s1026" style="position:absolute;margin-left:56.7pt;margin-top:19.95pt;width:518.75pt;height:751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" o:allowincell="f" filled="f" strokeweight="1.5pt">
                    <w10:wrap anchorx="page" anchory="page"/>
                  </v:rect>
                </w:pict>
              </mc:Fallback>
            </mc:AlternateContent>
          </w:r>
          <w:r>
            <w:rPr>
              <w:rFonts w:ascii="Arial Narrow" w:hAnsi="Arial Narrow"/>
              <w:i/>
              <w:sz w:val="28"/>
            </w:rPr>
            <w:t>Лист регистрации изменений</w:t>
          </w:r>
        </w:p>
      </w:tc>
    </w:tr>
    <w:tr w:rsidR="00EC7E43">
      <w:trPr>
        <w:cantSplit/>
        <w:trHeight w:hRule="exact" w:val="397"/>
      </w:trPr>
      <w:tc>
        <w:tcPr>
          <w:tcW w:w="567" w:type="dxa"/>
          <w:vMerge w:val="restart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>
                    <wp:simplePos x="0" y="0"/>
                    <wp:positionH relativeFrom="page">
                      <wp:posOffset>36195</wp:posOffset>
                    </wp:positionH>
                    <wp:positionV relativeFrom="page">
                      <wp:posOffset>36195</wp:posOffset>
                    </wp:positionV>
                    <wp:extent cx="7487920" cy="10547985"/>
                    <wp:effectExtent l="0" t="0" r="0" b="0"/>
                    <wp:wrapNone/>
                    <wp:docPr id="5" name="Rectangl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7920" cy="10547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0" o:spid="_x0000_s1026" style="position:absolute;margin-left:2.85pt;margin-top:2.85pt;width:589.6pt;height:8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" o:allowincell="f" filled="f" strokeweight=".5pt">
                    <w10:wrap anchorx="page" anchory="page"/>
                  </v:rect>
                </w:pict>
              </mc:Fallback>
            </mc:AlternateContent>
          </w:r>
          <w:r>
            <w:rPr>
              <w:rFonts w:ascii="Arial Narrow" w:hAnsi="Arial Narrow"/>
              <w:i/>
              <w:sz w:val="24"/>
            </w:rPr>
            <w:t>Изм</w:t>
          </w:r>
          <w:r>
            <w:rPr>
              <w:rFonts w:ascii="Arial Narrow" w:hAnsi="Arial Narrow"/>
              <w:i/>
              <w:noProof/>
              <w:sz w:val="24"/>
            </w:rPr>
            <w:t>.</w:t>
          </w:r>
        </w:p>
      </w:tc>
      <w:tc>
        <w:tcPr>
          <w:tcW w:w="4536" w:type="dxa"/>
          <w:gridSpan w:val="4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Номера листов (страниц)</w:t>
          </w:r>
        </w:p>
      </w:tc>
      <w:tc>
        <w:tcPr>
          <w:tcW w:w="1134" w:type="dxa"/>
          <w:vMerge w:val="restart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20" w:lineRule="exact"/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sz w:val="24"/>
            </w:rPr>
            <w:t xml:space="preserve">Всего листов (страниц) </w:t>
          </w:r>
          <w:r>
            <w:rPr>
              <w:rFonts w:ascii="Arial Narrow" w:hAnsi="Arial Narrow"/>
              <w:i/>
              <w:sz w:val="24"/>
            </w:rPr>
            <w:br/>
            <w:t>в докум.</w:t>
          </w:r>
        </w:p>
      </w:tc>
      <w:tc>
        <w:tcPr>
          <w:tcW w:w="1361" w:type="dxa"/>
          <w:vMerge w:val="restart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sz w:val="24"/>
            </w:rPr>
            <w:t>№ докум.</w:t>
          </w:r>
        </w:p>
      </w:tc>
      <w:tc>
        <w:tcPr>
          <w:tcW w:w="1191" w:type="dxa"/>
          <w:vMerge w:val="restart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20" w:lineRule="exact"/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sz w:val="24"/>
            </w:rPr>
            <w:t>Входящий</w:t>
          </w:r>
          <w:r>
            <w:rPr>
              <w:rFonts w:ascii="Arial Narrow" w:hAnsi="Arial Narrow"/>
              <w:i/>
              <w:sz w:val="24"/>
            </w:rPr>
            <w:br/>
            <w:t xml:space="preserve">№ </w:t>
          </w:r>
          <w:proofErr w:type="spellStart"/>
          <w:r>
            <w:rPr>
              <w:rFonts w:ascii="Arial Narrow" w:hAnsi="Arial Narrow"/>
              <w:i/>
              <w:sz w:val="24"/>
            </w:rPr>
            <w:t>сопро</w:t>
          </w:r>
          <w:proofErr w:type="spellEnd"/>
          <w:r>
            <w:rPr>
              <w:rFonts w:ascii="Arial Narrow" w:hAnsi="Arial Narrow"/>
              <w:i/>
              <w:sz w:val="24"/>
            </w:rPr>
            <w:t>-водитель-</w:t>
          </w:r>
          <w:proofErr w:type="spellStart"/>
          <w:r>
            <w:rPr>
              <w:rFonts w:ascii="Arial Narrow" w:hAnsi="Arial Narrow"/>
              <w:i/>
              <w:sz w:val="24"/>
            </w:rPr>
            <w:t>ного</w:t>
          </w:r>
          <w:proofErr w:type="spellEnd"/>
          <w:r>
            <w:rPr>
              <w:rFonts w:ascii="Arial Narrow" w:hAnsi="Arial Narrow"/>
              <w:i/>
              <w:sz w:val="24"/>
            </w:rPr>
            <w:t xml:space="preserve"> докум. </w:t>
          </w:r>
          <w:r>
            <w:rPr>
              <w:rFonts w:ascii="Arial Narrow" w:hAnsi="Arial Narrow"/>
              <w:i/>
              <w:sz w:val="24"/>
            </w:rPr>
            <w:br/>
            <w:t>и дата</w:t>
          </w:r>
        </w:p>
      </w:tc>
      <w:tc>
        <w:tcPr>
          <w:tcW w:w="709" w:type="dxa"/>
          <w:vMerge w:val="restart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8"/>
            </w:rPr>
          </w:pPr>
          <w:r>
            <w:rPr>
              <w:rFonts w:ascii="Arial Narrow" w:hAnsi="Arial Narrow"/>
              <w:i/>
              <w:sz w:val="24"/>
            </w:rPr>
            <w:t>Подп</w:t>
          </w:r>
          <w:r>
            <w:rPr>
              <w:rFonts w:ascii="Arial Narrow" w:hAnsi="Arial Narrow"/>
              <w:i/>
              <w:sz w:val="28"/>
            </w:rPr>
            <w:t>.</w:t>
          </w:r>
        </w:p>
      </w:tc>
      <w:tc>
        <w:tcPr>
          <w:tcW w:w="879" w:type="dxa"/>
          <w:vMerge w:val="restart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sz w:val="24"/>
            </w:rPr>
            <w:t>Дата</w:t>
          </w:r>
        </w:p>
      </w:tc>
    </w:tr>
    <w:tr w:rsidR="00EC7E43">
      <w:trPr>
        <w:cantSplit/>
        <w:trHeight w:hRule="exact" w:val="737"/>
      </w:trPr>
      <w:tc>
        <w:tcPr>
          <w:tcW w:w="567" w:type="dxa"/>
          <w:vMerge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1134" w:type="dxa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изме-ненных</w:t>
          </w:r>
        </w:p>
      </w:tc>
      <w:tc>
        <w:tcPr>
          <w:tcW w:w="1134" w:type="dxa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заме-ненных</w:t>
          </w:r>
        </w:p>
      </w:tc>
      <w:tc>
        <w:tcPr>
          <w:tcW w:w="1134" w:type="dxa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новых</w:t>
          </w:r>
        </w:p>
      </w:tc>
      <w:tc>
        <w:tcPr>
          <w:tcW w:w="1134" w:type="dxa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2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анну-</w:t>
          </w:r>
          <w:r>
            <w:rPr>
              <w:rFonts w:ascii="Arial Narrow" w:hAnsi="Arial Narrow"/>
              <w:i/>
              <w:noProof/>
              <w:sz w:val="24"/>
            </w:rPr>
            <w:br/>
            <w:t>лиро-ванных</w:t>
          </w:r>
        </w:p>
      </w:tc>
      <w:tc>
        <w:tcPr>
          <w:tcW w:w="1134" w:type="dxa"/>
          <w:vMerge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1361" w:type="dxa"/>
          <w:vMerge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1191" w:type="dxa"/>
          <w:vMerge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709" w:type="dxa"/>
          <w:vMerge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879" w:type="dxa"/>
          <w:vMerge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</w:tr>
  </w:tbl>
  <w:p w:rsidR="00EC7E43" w:rsidRDefault="00EC7E43">
    <w:pPr>
      <w:pStyle w:val="a3"/>
      <w:rPr>
        <w:rFonts w:ascii="Arial Narrow" w:hAnsi="Arial Narrow"/>
        <w:i/>
        <w:sz w:val="2"/>
      </w:rPr>
    </w:pPr>
    <w:r>
      <w:rPr>
        <w:rFonts w:ascii="Arial Narrow" w:hAnsi="Arial Narrow"/>
        <w:i/>
        <w:noProof/>
        <w:sz w:val="2"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posOffset>288290</wp:posOffset>
              </wp:positionH>
              <wp:positionV relativeFrom="page">
                <wp:posOffset>5101590</wp:posOffset>
              </wp:positionV>
              <wp:extent cx="431800" cy="5255895"/>
              <wp:effectExtent l="0" t="0" r="0" b="0"/>
              <wp:wrapNone/>
              <wp:docPr id="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525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EC7E43">
                            <w:trPr>
                              <w:cantSplit/>
                              <w:trHeight w:hRule="exact" w:val="196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EC7E43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EC7E43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EC7E43">
                            <w:trPr>
                              <w:cantSplit/>
                              <w:trHeight w:hRule="exact" w:val="196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EC7E43" w:rsidRPr="00DD249B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EC7E43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C7E43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EC7E43" w:rsidRPr="00DD249B" w:rsidRDefault="00EC7E43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EC7E43" w:rsidRDefault="00EC7E43">
                          <w:pPr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margin-left:22.7pt;margin-top:401.7pt;width:34pt;height:413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4RSsQIAALE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" o:allowincell="f" filled="f" stroked="f">
              <v:textbox inset="0,0,0,0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EC7E43">
                      <w:trPr>
                        <w:cantSplit/>
                        <w:trHeight w:hRule="exact" w:val="196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EC7E43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EC7E43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EC7E43">
                      <w:trPr>
                        <w:cantSplit/>
                        <w:trHeight w:hRule="exact" w:val="196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EC7E43" w:rsidRPr="00DD249B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lang w:val="en-US"/>
                            </w:rPr>
                            <w:t xml:space="preserve"> </w:t>
                          </w:r>
                        </w:p>
                      </w:tc>
                    </w:tr>
                    <w:tr w:rsidR="00EC7E43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C7E43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EC7E43" w:rsidRPr="00DD249B" w:rsidRDefault="00EC7E43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lang w:val="en-US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EC7E43" w:rsidRDefault="00EC7E43">
                    <w:pPr>
                      <w:rPr>
                        <w:rFonts w:ascii="Arial Narrow" w:hAnsi="Arial Narrow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E43" w:rsidRDefault="00EC7E43">
    <w:pPr>
      <w:pStyle w:val="a3"/>
      <w:tabs>
        <w:tab w:val="clear" w:pos="4153"/>
        <w:tab w:val="clear" w:pos="8306"/>
      </w:tabs>
      <w:rPr>
        <w:rFonts w:ascii="Arial Narrow" w:hAnsi="Arial Narrow"/>
        <w:i/>
        <w:noProof/>
        <w:sz w:val="2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1134"/>
      <w:gridCol w:w="1134"/>
      <w:gridCol w:w="1134"/>
      <w:gridCol w:w="1134"/>
      <w:gridCol w:w="1134"/>
      <w:gridCol w:w="1361"/>
      <w:gridCol w:w="1191"/>
      <w:gridCol w:w="709"/>
      <w:gridCol w:w="879"/>
    </w:tblGrid>
    <w:tr w:rsidR="00EC7E43">
      <w:trPr>
        <w:cantSplit/>
        <w:trHeight w:hRule="exact" w:val="567"/>
      </w:trPr>
      <w:tc>
        <w:tcPr>
          <w:tcW w:w="10377" w:type="dxa"/>
          <w:gridSpan w:val="10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8"/>
            </w:rPr>
          </w:pPr>
          <w:r>
            <w:rPr>
              <w:rFonts w:ascii="Arial Narrow" w:hAnsi="Arial Narrow"/>
              <w:i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page">
                      <wp:posOffset>720090</wp:posOffset>
                    </wp:positionH>
                    <wp:positionV relativeFrom="page">
                      <wp:posOffset>253365</wp:posOffset>
                    </wp:positionV>
                    <wp:extent cx="6588125" cy="9540240"/>
                    <wp:effectExtent l="0" t="0" r="0" b="0"/>
                    <wp:wrapNone/>
                    <wp:docPr id="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8125" cy="954024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56.7pt;margin-top:19.95pt;width:518.75pt;height:751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" o:allowincell="f" filled="f" strokeweight="1.5pt">
                    <w10:wrap anchorx="page" anchory="page"/>
                  </v:rect>
                </w:pict>
              </mc:Fallback>
            </mc:AlternateContent>
          </w:r>
          <w:r>
            <w:rPr>
              <w:rFonts w:ascii="Arial Narrow" w:hAnsi="Arial Narrow"/>
              <w:i/>
              <w:sz w:val="28"/>
            </w:rPr>
            <w:t>Лист регистрации изменений</w:t>
          </w:r>
        </w:p>
      </w:tc>
    </w:tr>
    <w:tr w:rsidR="00EC7E43">
      <w:trPr>
        <w:cantSplit/>
        <w:trHeight w:hRule="exact" w:val="397"/>
      </w:trPr>
      <w:tc>
        <w:tcPr>
          <w:tcW w:w="567" w:type="dxa"/>
          <w:vMerge w:val="restart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>
                    <wp:simplePos x="0" y="0"/>
                    <wp:positionH relativeFrom="page">
                      <wp:posOffset>36195</wp:posOffset>
                    </wp:positionH>
                    <wp:positionV relativeFrom="page">
                      <wp:posOffset>36195</wp:posOffset>
                    </wp:positionV>
                    <wp:extent cx="7487920" cy="10547985"/>
                    <wp:effectExtent l="0" t="0" r="0" b="0"/>
                    <wp:wrapNone/>
                    <wp:docPr id="2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7920" cy="10547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2.85pt;margin-top:2.85pt;width:589.6pt;height:830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" o:allowincell="f" filled="f" strokeweight=".5pt">
                    <w10:wrap anchorx="page" anchory="page"/>
                  </v:rect>
                </w:pict>
              </mc:Fallback>
            </mc:AlternateContent>
          </w:r>
          <w:r>
            <w:rPr>
              <w:rFonts w:ascii="Arial Narrow" w:hAnsi="Arial Narrow"/>
              <w:i/>
              <w:sz w:val="24"/>
            </w:rPr>
            <w:t>Изм</w:t>
          </w:r>
          <w:r>
            <w:rPr>
              <w:rFonts w:ascii="Arial Narrow" w:hAnsi="Arial Narrow"/>
              <w:i/>
              <w:noProof/>
              <w:sz w:val="24"/>
            </w:rPr>
            <w:t>.</w:t>
          </w:r>
        </w:p>
      </w:tc>
      <w:tc>
        <w:tcPr>
          <w:tcW w:w="4536" w:type="dxa"/>
          <w:gridSpan w:val="4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Номера листов (страниц)</w:t>
          </w:r>
        </w:p>
      </w:tc>
      <w:tc>
        <w:tcPr>
          <w:tcW w:w="1134" w:type="dxa"/>
          <w:vMerge w:val="restart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20" w:lineRule="exact"/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sz w:val="24"/>
            </w:rPr>
            <w:t xml:space="preserve">Всего листов (страниц) </w:t>
          </w:r>
          <w:r>
            <w:rPr>
              <w:rFonts w:ascii="Arial Narrow" w:hAnsi="Arial Narrow"/>
              <w:i/>
              <w:sz w:val="24"/>
            </w:rPr>
            <w:br/>
            <w:t>в докум.</w:t>
          </w:r>
        </w:p>
      </w:tc>
      <w:tc>
        <w:tcPr>
          <w:tcW w:w="1361" w:type="dxa"/>
          <w:vMerge w:val="restart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sz w:val="24"/>
            </w:rPr>
            <w:t>№ докум.</w:t>
          </w:r>
        </w:p>
      </w:tc>
      <w:tc>
        <w:tcPr>
          <w:tcW w:w="1191" w:type="dxa"/>
          <w:vMerge w:val="restart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20" w:lineRule="exact"/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sz w:val="24"/>
            </w:rPr>
            <w:t>Входящий</w:t>
          </w:r>
          <w:r>
            <w:rPr>
              <w:rFonts w:ascii="Arial Narrow" w:hAnsi="Arial Narrow"/>
              <w:i/>
              <w:sz w:val="24"/>
            </w:rPr>
            <w:br/>
            <w:t xml:space="preserve">№ </w:t>
          </w:r>
          <w:proofErr w:type="spellStart"/>
          <w:r>
            <w:rPr>
              <w:rFonts w:ascii="Arial Narrow" w:hAnsi="Arial Narrow"/>
              <w:i/>
              <w:sz w:val="24"/>
            </w:rPr>
            <w:t>сопро</w:t>
          </w:r>
          <w:proofErr w:type="spellEnd"/>
          <w:r>
            <w:rPr>
              <w:rFonts w:ascii="Arial Narrow" w:hAnsi="Arial Narrow"/>
              <w:i/>
              <w:sz w:val="24"/>
            </w:rPr>
            <w:t>-водитель-</w:t>
          </w:r>
          <w:proofErr w:type="spellStart"/>
          <w:r>
            <w:rPr>
              <w:rFonts w:ascii="Arial Narrow" w:hAnsi="Arial Narrow"/>
              <w:i/>
              <w:sz w:val="24"/>
            </w:rPr>
            <w:t>ного</w:t>
          </w:r>
          <w:proofErr w:type="spellEnd"/>
          <w:r>
            <w:rPr>
              <w:rFonts w:ascii="Arial Narrow" w:hAnsi="Arial Narrow"/>
              <w:i/>
              <w:sz w:val="24"/>
            </w:rPr>
            <w:t xml:space="preserve"> докум. </w:t>
          </w:r>
          <w:r>
            <w:rPr>
              <w:rFonts w:ascii="Arial Narrow" w:hAnsi="Arial Narrow"/>
              <w:i/>
              <w:sz w:val="24"/>
            </w:rPr>
            <w:br/>
            <w:t>и дата</w:t>
          </w:r>
        </w:p>
      </w:tc>
      <w:tc>
        <w:tcPr>
          <w:tcW w:w="709" w:type="dxa"/>
          <w:vMerge w:val="restart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8"/>
            </w:rPr>
          </w:pPr>
          <w:r>
            <w:rPr>
              <w:rFonts w:ascii="Arial Narrow" w:hAnsi="Arial Narrow"/>
              <w:i/>
              <w:sz w:val="24"/>
            </w:rPr>
            <w:t>Подп</w:t>
          </w:r>
          <w:r>
            <w:rPr>
              <w:rFonts w:ascii="Arial Narrow" w:hAnsi="Arial Narrow"/>
              <w:i/>
              <w:sz w:val="28"/>
            </w:rPr>
            <w:t>.</w:t>
          </w:r>
        </w:p>
      </w:tc>
      <w:tc>
        <w:tcPr>
          <w:tcW w:w="879" w:type="dxa"/>
          <w:vMerge w:val="restart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sz w:val="24"/>
            </w:rPr>
            <w:t>Дата</w:t>
          </w:r>
        </w:p>
      </w:tc>
    </w:tr>
    <w:tr w:rsidR="00EC7E43">
      <w:trPr>
        <w:cantSplit/>
        <w:trHeight w:hRule="exact" w:val="737"/>
      </w:trPr>
      <w:tc>
        <w:tcPr>
          <w:tcW w:w="567" w:type="dxa"/>
          <w:vMerge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1134" w:type="dxa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изме-ненных</w:t>
          </w:r>
        </w:p>
      </w:tc>
      <w:tc>
        <w:tcPr>
          <w:tcW w:w="1134" w:type="dxa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заме-ненных</w:t>
          </w:r>
        </w:p>
      </w:tc>
      <w:tc>
        <w:tcPr>
          <w:tcW w:w="1134" w:type="dxa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новых</w:t>
          </w:r>
        </w:p>
      </w:tc>
      <w:tc>
        <w:tcPr>
          <w:tcW w:w="1134" w:type="dxa"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2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анну-</w:t>
          </w:r>
          <w:r>
            <w:rPr>
              <w:rFonts w:ascii="Arial Narrow" w:hAnsi="Arial Narrow"/>
              <w:i/>
              <w:noProof/>
              <w:sz w:val="24"/>
            </w:rPr>
            <w:br/>
            <w:t>лиро-ванных</w:t>
          </w:r>
        </w:p>
      </w:tc>
      <w:tc>
        <w:tcPr>
          <w:tcW w:w="1134" w:type="dxa"/>
          <w:vMerge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1361" w:type="dxa"/>
          <w:vMerge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1191" w:type="dxa"/>
          <w:vMerge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709" w:type="dxa"/>
          <w:vMerge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879" w:type="dxa"/>
          <w:vMerge/>
          <w:vAlign w:val="center"/>
        </w:tcPr>
        <w:p w:rsidR="00EC7E43" w:rsidRDefault="00EC7E43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</w:tr>
  </w:tbl>
  <w:p w:rsidR="00EC7E43" w:rsidRDefault="00EC7E43">
    <w:pPr>
      <w:pStyle w:val="a3"/>
      <w:tabs>
        <w:tab w:val="clear" w:pos="4153"/>
        <w:tab w:val="clear" w:pos="8306"/>
      </w:tabs>
      <w:rPr>
        <w:rFonts w:ascii="Arial Narrow" w:hAnsi="Arial Narrow"/>
        <w:i/>
        <w:noProof/>
        <w:sz w:val="2"/>
      </w:rPr>
    </w:pPr>
    <w:r>
      <w:rPr>
        <w:rFonts w:ascii="Arial Narrow" w:hAnsi="Arial Narrow"/>
        <w:i/>
        <w:noProof/>
        <w:sz w:val="2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288290</wp:posOffset>
              </wp:positionH>
              <wp:positionV relativeFrom="page">
                <wp:posOffset>243205</wp:posOffset>
              </wp:positionV>
              <wp:extent cx="431800" cy="10108565"/>
              <wp:effectExtent l="0" t="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10108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7E43" w:rsidRDefault="00EC7E43">
                          <w:pPr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margin-left:22.7pt;margin-top:19.15pt;width:34pt;height:795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z9tAIAALI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" o:allowincell="f" filled="f" stroked="f">
              <v:textbox inset="0,0,0,0">
                <w:txbxContent>
                  <w:p w:rsidR="007804C8" w:rsidRDefault="007804C8">
                    <w:pPr>
                      <w:rPr>
                        <w:rFonts w:ascii="Arial Narrow" w:hAnsi="Arial Narrow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814D8"/>
    <w:multiLevelType w:val="hybridMultilevel"/>
    <w:tmpl w:val="C26C27AC"/>
    <w:lvl w:ilvl="0" w:tplc="879AA71E">
      <w:numFmt w:val="bullet"/>
      <w:lvlText w:val=""/>
      <w:lvlJc w:val="left"/>
      <w:pPr>
        <w:ind w:left="465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>
    <w:nsid w:val="62E82E93"/>
    <w:multiLevelType w:val="hybridMultilevel"/>
    <w:tmpl w:val="801C3814"/>
    <w:lvl w:ilvl="0" w:tplc="59440DDE"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7FC04DAF"/>
    <w:multiLevelType w:val="hybridMultilevel"/>
    <w:tmpl w:val="415EFF1C"/>
    <w:lvl w:ilvl="0" w:tplc="849CD1E2"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17"/>
    <w:rsid w:val="00000908"/>
    <w:rsid w:val="0000163C"/>
    <w:rsid w:val="00001DFF"/>
    <w:rsid w:val="000025C1"/>
    <w:rsid w:val="000034BD"/>
    <w:rsid w:val="000049CB"/>
    <w:rsid w:val="00004BD1"/>
    <w:rsid w:val="000050B9"/>
    <w:rsid w:val="00005EAE"/>
    <w:rsid w:val="000072CE"/>
    <w:rsid w:val="00010234"/>
    <w:rsid w:val="00011064"/>
    <w:rsid w:val="000125E9"/>
    <w:rsid w:val="00013144"/>
    <w:rsid w:val="0001327E"/>
    <w:rsid w:val="00013569"/>
    <w:rsid w:val="00013996"/>
    <w:rsid w:val="000177F4"/>
    <w:rsid w:val="000201CD"/>
    <w:rsid w:val="00020618"/>
    <w:rsid w:val="00023432"/>
    <w:rsid w:val="00027FEA"/>
    <w:rsid w:val="00034C1E"/>
    <w:rsid w:val="00040F7A"/>
    <w:rsid w:val="0004103F"/>
    <w:rsid w:val="00041438"/>
    <w:rsid w:val="00041893"/>
    <w:rsid w:val="0004436D"/>
    <w:rsid w:val="00044BAE"/>
    <w:rsid w:val="0004791E"/>
    <w:rsid w:val="00047B7F"/>
    <w:rsid w:val="00050721"/>
    <w:rsid w:val="00056792"/>
    <w:rsid w:val="0006001B"/>
    <w:rsid w:val="00061646"/>
    <w:rsid w:val="00061E10"/>
    <w:rsid w:val="000639C6"/>
    <w:rsid w:val="00063FF3"/>
    <w:rsid w:val="000655A5"/>
    <w:rsid w:val="00065F48"/>
    <w:rsid w:val="0006766A"/>
    <w:rsid w:val="00072DE2"/>
    <w:rsid w:val="00073809"/>
    <w:rsid w:val="00076E1A"/>
    <w:rsid w:val="00080E83"/>
    <w:rsid w:val="000826AC"/>
    <w:rsid w:val="00083771"/>
    <w:rsid w:val="000904CB"/>
    <w:rsid w:val="0009059B"/>
    <w:rsid w:val="000913CA"/>
    <w:rsid w:val="00091D4C"/>
    <w:rsid w:val="00092754"/>
    <w:rsid w:val="000947FC"/>
    <w:rsid w:val="00096CA4"/>
    <w:rsid w:val="00097776"/>
    <w:rsid w:val="0009794D"/>
    <w:rsid w:val="000A0688"/>
    <w:rsid w:val="000A1641"/>
    <w:rsid w:val="000A3056"/>
    <w:rsid w:val="000A34F8"/>
    <w:rsid w:val="000A3D58"/>
    <w:rsid w:val="000A3F5F"/>
    <w:rsid w:val="000A68A8"/>
    <w:rsid w:val="000A7C6E"/>
    <w:rsid w:val="000B0171"/>
    <w:rsid w:val="000B26DD"/>
    <w:rsid w:val="000B271F"/>
    <w:rsid w:val="000B2BD2"/>
    <w:rsid w:val="000B4534"/>
    <w:rsid w:val="000B7FD9"/>
    <w:rsid w:val="000C0764"/>
    <w:rsid w:val="000C07D8"/>
    <w:rsid w:val="000C252A"/>
    <w:rsid w:val="000C3BBB"/>
    <w:rsid w:val="000C4329"/>
    <w:rsid w:val="000C4B73"/>
    <w:rsid w:val="000C5842"/>
    <w:rsid w:val="000C6A7E"/>
    <w:rsid w:val="000D1E65"/>
    <w:rsid w:val="000D21FB"/>
    <w:rsid w:val="000D4297"/>
    <w:rsid w:val="000D5523"/>
    <w:rsid w:val="000D74AF"/>
    <w:rsid w:val="000E13A2"/>
    <w:rsid w:val="000E1CF9"/>
    <w:rsid w:val="000E2458"/>
    <w:rsid w:val="000E4208"/>
    <w:rsid w:val="000E5684"/>
    <w:rsid w:val="000E5834"/>
    <w:rsid w:val="000E5A7B"/>
    <w:rsid w:val="000E7AC2"/>
    <w:rsid w:val="000F037E"/>
    <w:rsid w:val="000F2172"/>
    <w:rsid w:val="000F6D34"/>
    <w:rsid w:val="000F7C8B"/>
    <w:rsid w:val="001031A3"/>
    <w:rsid w:val="00105AEA"/>
    <w:rsid w:val="00106D7B"/>
    <w:rsid w:val="00112855"/>
    <w:rsid w:val="00113C44"/>
    <w:rsid w:val="00114C25"/>
    <w:rsid w:val="00115DDB"/>
    <w:rsid w:val="001178B2"/>
    <w:rsid w:val="001214A6"/>
    <w:rsid w:val="001257F2"/>
    <w:rsid w:val="001264E0"/>
    <w:rsid w:val="00127DC6"/>
    <w:rsid w:val="00127FD1"/>
    <w:rsid w:val="00131394"/>
    <w:rsid w:val="0013395E"/>
    <w:rsid w:val="0013483D"/>
    <w:rsid w:val="00140498"/>
    <w:rsid w:val="00140DB8"/>
    <w:rsid w:val="001428F4"/>
    <w:rsid w:val="00143F8E"/>
    <w:rsid w:val="00144123"/>
    <w:rsid w:val="00144B5B"/>
    <w:rsid w:val="00146B3D"/>
    <w:rsid w:val="00147276"/>
    <w:rsid w:val="0014747D"/>
    <w:rsid w:val="00147E97"/>
    <w:rsid w:val="001517D2"/>
    <w:rsid w:val="0015419F"/>
    <w:rsid w:val="001545E8"/>
    <w:rsid w:val="00154889"/>
    <w:rsid w:val="00155953"/>
    <w:rsid w:val="00156488"/>
    <w:rsid w:val="00157764"/>
    <w:rsid w:val="00157BED"/>
    <w:rsid w:val="001637E7"/>
    <w:rsid w:val="001641EA"/>
    <w:rsid w:val="0016476F"/>
    <w:rsid w:val="00164A86"/>
    <w:rsid w:val="00164DF8"/>
    <w:rsid w:val="00166DE8"/>
    <w:rsid w:val="001673EA"/>
    <w:rsid w:val="00167492"/>
    <w:rsid w:val="00167813"/>
    <w:rsid w:val="00167B83"/>
    <w:rsid w:val="00170272"/>
    <w:rsid w:val="0017049D"/>
    <w:rsid w:val="00170731"/>
    <w:rsid w:val="001713ED"/>
    <w:rsid w:val="001720FE"/>
    <w:rsid w:val="00173E55"/>
    <w:rsid w:val="00174C56"/>
    <w:rsid w:val="0017573E"/>
    <w:rsid w:val="00175AA4"/>
    <w:rsid w:val="00175C42"/>
    <w:rsid w:val="001814DF"/>
    <w:rsid w:val="00181A6E"/>
    <w:rsid w:val="00184A37"/>
    <w:rsid w:val="00186208"/>
    <w:rsid w:val="00187A05"/>
    <w:rsid w:val="00187A3B"/>
    <w:rsid w:val="001916A6"/>
    <w:rsid w:val="001953CA"/>
    <w:rsid w:val="00195E2E"/>
    <w:rsid w:val="001966D7"/>
    <w:rsid w:val="00197D1F"/>
    <w:rsid w:val="001A080D"/>
    <w:rsid w:val="001A0F8A"/>
    <w:rsid w:val="001A12D3"/>
    <w:rsid w:val="001A1B21"/>
    <w:rsid w:val="001A1E9D"/>
    <w:rsid w:val="001A2630"/>
    <w:rsid w:val="001A5EE3"/>
    <w:rsid w:val="001A70DE"/>
    <w:rsid w:val="001B3D00"/>
    <w:rsid w:val="001B4DA1"/>
    <w:rsid w:val="001B6289"/>
    <w:rsid w:val="001B6CE9"/>
    <w:rsid w:val="001B6D05"/>
    <w:rsid w:val="001C058A"/>
    <w:rsid w:val="001C0D7E"/>
    <w:rsid w:val="001C0F45"/>
    <w:rsid w:val="001C247B"/>
    <w:rsid w:val="001C3A5E"/>
    <w:rsid w:val="001C6543"/>
    <w:rsid w:val="001D539F"/>
    <w:rsid w:val="001D55C9"/>
    <w:rsid w:val="001E07BC"/>
    <w:rsid w:val="001E151C"/>
    <w:rsid w:val="001E2EBA"/>
    <w:rsid w:val="001E53BB"/>
    <w:rsid w:val="001E6EF0"/>
    <w:rsid w:val="001F0180"/>
    <w:rsid w:val="001F3284"/>
    <w:rsid w:val="001F3E49"/>
    <w:rsid w:val="001F485C"/>
    <w:rsid w:val="001F4B89"/>
    <w:rsid w:val="001F57D8"/>
    <w:rsid w:val="001F606B"/>
    <w:rsid w:val="001F6246"/>
    <w:rsid w:val="00200C0E"/>
    <w:rsid w:val="00203845"/>
    <w:rsid w:val="00204735"/>
    <w:rsid w:val="00206755"/>
    <w:rsid w:val="00210F89"/>
    <w:rsid w:val="00211473"/>
    <w:rsid w:val="0021187A"/>
    <w:rsid w:val="00216C94"/>
    <w:rsid w:val="002205B1"/>
    <w:rsid w:val="00220939"/>
    <w:rsid w:val="00220AC0"/>
    <w:rsid w:val="002214DB"/>
    <w:rsid w:val="002230C4"/>
    <w:rsid w:val="0022382E"/>
    <w:rsid w:val="00223B93"/>
    <w:rsid w:val="00224086"/>
    <w:rsid w:val="00225769"/>
    <w:rsid w:val="00225CE3"/>
    <w:rsid w:val="00233BD8"/>
    <w:rsid w:val="00235F47"/>
    <w:rsid w:val="0023669C"/>
    <w:rsid w:val="00236D33"/>
    <w:rsid w:val="00237F3E"/>
    <w:rsid w:val="0024314D"/>
    <w:rsid w:val="00243C6D"/>
    <w:rsid w:val="00245AA4"/>
    <w:rsid w:val="0024651A"/>
    <w:rsid w:val="00246963"/>
    <w:rsid w:val="00246FEF"/>
    <w:rsid w:val="00247C98"/>
    <w:rsid w:val="00250C09"/>
    <w:rsid w:val="002519E3"/>
    <w:rsid w:val="0025244A"/>
    <w:rsid w:val="0025344A"/>
    <w:rsid w:val="00254981"/>
    <w:rsid w:val="00254EB2"/>
    <w:rsid w:val="00263819"/>
    <w:rsid w:val="002649B7"/>
    <w:rsid w:val="00265A5F"/>
    <w:rsid w:val="00265D18"/>
    <w:rsid w:val="002673C1"/>
    <w:rsid w:val="00271803"/>
    <w:rsid w:val="0027420B"/>
    <w:rsid w:val="00275679"/>
    <w:rsid w:val="002806CE"/>
    <w:rsid w:val="002836C6"/>
    <w:rsid w:val="00286FE8"/>
    <w:rsid w:val="00290712"/>
    <w:rsid w:val="002909E5"/>
    <w:rsid w:val="00291E0B"/>
    <w:rsid w:val="002937BA"/>
    <w:rsid w:val="00294BD7"/>
    <w:rsid w:val="002961DF"/>
    <w:rsid w:val="002969C4"/>
    <w:rsid w:val="002A04E6"/>
    <w:rsid w:val="002A7223"/>
    <w:rsid w:val="002A725F"/>
    <w:rsid w:val="002B2D33"/>
    <w:rsid w:val="002B4BF2"/>
    <w:rsid w:val="002B62C0"/>
    <w:rsid w:val="002C0B7A"/>
    <w:rsid w:val="002C2BB0"/>
    <w:rsid w:val="002C442F"/>
    <w:rsid w:val="002C5172"/>
    <w:rsid w:val="002D05C4"/>
    <w:rsid w:val="002D0A00"/>
    <w:rsid w:val="002D1A80"/>
    <w:rsid w:val="002D6558"/>
    <w:rsid w:val="002D6EF6"/>
    <w:rsid w:val="002E2376"/>
    <w:rsid w:val="002E27C8"/>
    <w:rsid w:val="002E39C7"/>
    <w:rsid w:val="002E3DC2"/>
    <w:rsid w:val="002E3E63"/>
    <w:rsid w:val="002E4043"/>
    <w:rsid w:val="002E6538"/>
    <w:rsid w:val="002E67AF"/>
    <w:rsid w:val="002E6A0D"/>
    <w:rsid w:val="002F0234"/>
    <w:rsid w:val="002F2A77"/>
    <w:rsid w:val="002F61ED"/>
    <w:rsid w:val="002F6B42"/>
    <w:rsid w:val="002F7287"/>
    <w:rsid w:val="002F7509"/>
    <w:rsid w:val="003022B2"/>
    <w:rsid w:val="00303B3B"/>
    <w:rsid w:val="003043AB"/>
    <w:rsid w:val="00306B70"/>
    <w:rsid w:val="00306F48"/>
    <w:rsid w:val="00310C4F"/>
    <w:rsid w:val="00310F5E"/>
    <w:rsid w:val="00311210"/>
    <w:rsid w:val="00311E07"/>
    <w:rsid w:val="0031261C"/>
    <w:rsid w:val="00313B4E"/>
    <w:rsid w:val="00315EA4"/>
    <w:rsid w:val="003171DF"/>
    <w:rsid w:val="003219F8"/>
    <w:rsid w:val="00330374"/>
    <w:rsid w:val="00331507"/>
    <w:rsid w:val="00334437"/>
    <w:rsid w:val="00336D5E"/>
    <w:rsid w:val="00336FC9"/>
    <w:rsid w:val="003413D5"/>
    <w:rsid w:val="00341AFF"/>
    <w:rsid w:val="00342E79"/>
    <w:rsid w:val="00343CDC"/>
    <w:rsid w:val="00343EE6"/>
    <w:rsid w:val="00345659"/>
    <w:rsid w:val="00345DED"/>
    <w:rsid w:val="00347741"/>
    <w:rsid w:val="00350A3C"/>
    <w:rsid w:val="00350F33"/>
    <w:rsid w:val="00352167"/>
    <w:rsid w:val="00352A0E"/>
    <w:rsid w:val="0035401F"/>
    <w:rsid w:val="003576CB"/>
    <w:rsid w:val="00361B40"/>
    <w:rsid w:val="00362C94"/>
    <w:rsid w:val="0036319E"/>
    <w:rsid w:val="00365677"/>
    <w:rsid w:val="00365BEE"/>
    <w:rsid w:val="003669DB"/>
    <w:rsid w:val="00366EC8"/>
    <w:rsid w:val="003678C9"/>
    <w:rsid w:val="003715D9"/>
    <w:rsid w:val="003716EF"/>
    <w:rsid w:val="0037177A"/>
    <w:rsid w:val="003754EA"/>
    <w:rsid w:val="00376DF7"/>
    <w:rsid w:val="00377186"/>
    <w:rsid w:val="0038163C"/>
    <w:rsid w:val="00381DFF"/>
    <w:rsid w:val="003827EA"/>
    <w:rsid w:val="00385BA5"/>
    <w:rsid w:val="003871A6"/>
    <w:rsid w:val="00390641"/>
    <w:rsid w:val="003927DC"/>
    <w:rsid w:val="0039499F"/>
    <w:rsid w:val="003974DA"/>
    <w:rsid w:val="003A1CBE"/>
    <w:rsid w:val="003A23AD"/>
    <w:rsid w:val="003A26B8"/>
    <w:rsid w:val="003A2A86"/>
    <w:rsid w:val="003A4AB3"/>
    <w:rsid w:val="003A6DA0"/>
    <w:rsid w:val="003B3146"/>
    <w:rsid w:val="003B371A"/>
    <w:rsid w:val="003B4856"/>
    <w:rsid w:val="003B5137"/>
    <w:rsid w:val="003C02DB"/>
    <w:rsid w:val="003C08B7"/>
    <w:rsid w:val="003C4459"/>
    <w:rsid w:val="003C5665"/>
    <w:rsid w:val="003C6D2C"/>
    <w:rsid w:val="003D06B9"/>
    <w:rsid w:val="003D08EF"/>
    <w:rsid w:val="003D09C7"/>
    <w:rsid w:val="003D14D4"/>
    <w:rsid w:val="003D39A1"/>
    <w:rsid w:val="003D6C17"/>
    <w:rsid w:val="003D75B2"/>
    <w:rsid w:val="003E12DB"/>
    <w:rsid w:val="003E1334"/>
    <w:rsid w:val="003E1E09"/>
    <w:rsid w:val="003E2787"/>
    <w:rsid w:val="003E297F"/>
    <w:rsid w:val="003E5E4C"/>
    <w:rsid w:val="003E66DB"/>
    <w:rsid w:val="003E679E"/>
    <w:rsid w:val="003E763C"/>
    <w:rsid w:val="003F3238"/>
    <w:rsid w:val="00401420"/>
    <w:rsid w:val="00401BA1"/>
    <w:rsid w:val="00401CC2"/>
    <w:rsid w:val="004067DF"/>
    <w:rsid w:val="00411277"/>
    <w:rsid w:val="00411EA0"/>
    <w:rsid w:val="0041374D"/>
    <w:rsid w:val="00413CFF"/>
    <w:rsid w:val="00413D99"/>
    <w:rsid w:val="00417198"/>
    <w:rsid w:val="00417C6D"/>
    <w:rsid w:val="00420ECE"/>
    <w:rsid w:val="00422146"/>
    <w:rsid w:val="0042501D"/>
    <w:rsid w:val="00432D9F"/>
    <w:rsid w:val="00433CB2"/>
    <w:rsid w:val="00433E12"/>
    <w:rsid w:val="004369CB"/>
    <w:rsid w:val="004376E6"/>
    <w:rsid w:val="00440243"/>
    <w:rsid w:val="004415BE"/>
    <w:rsid w:val="0044208C"/>
    <w:rsid w:val="00443F60"/>
    <w:rsid w:val="00445001"/>
    <w:rsid w:val="0044608D"/>
    <w:rsid w:val="004469D0"/>
    <w:rsid w:val="004505E3"/>
    <w:rsid w:val="00451E38"/>
    <w:rsid w:val="004560AD"/>
    <w:rsid w:val="004561E2"/>
    <w:rsid w:val="004611E8"/>
    <w:rsid w:val="00461A00"/>
    <w:rsid w:val="0046489E"/>
    <w:rsid w:val="00465201"/>
    <w:rsid w:val="00465327"/>
    <w:rsid w:val="0046681C"/>
    <w:rsid w:val="004668B5"/>
    <w:rsid w:val="00474B0B"/>
    <w:rsid w:val="00476EF4"/>
    <w:rsid w:val="004801D9"/>
    <w:rsid w:val="0048179B"/>
    <w:rsid w:val="00481FE2"/>
    <w:rsid w:val="004832B4"/>
    <w:rsid w:val="00484D61"/>
    <w:rsid w:val="00486D93"/>
    <w:rsid w:val="00490DC6"/>
    <w:rsid w:val="004913C8"/>
    <w:rsid w:val="00492378"/>
    <w:rsid w:val="004944AC"/>
    <w:rsid w:val="0049584F"/>
    <w:rsid w:val="00496FDE"/>
    <w:rsid w:val="00497A91"/>
    <w:rsid w:val="00497FE9"/>
    <w:rsid w:val="004A2597"/>
    <w:rsid w:val="004A307F"/>
    <w:rsid w:val="004A3470"/>
    <w:rsid w:val="004A4161"/>
    <w:rsid w:val="004A66F4"/>
    <w:rsid w:val="004A72DE"/>
    <w:rsid w:val="004B09EB"/>
    <w:rsid w:val="004B289F"/>
    <w:rsid w:val="004B38AC"/>
    <w:rsid w:val="004B3E47"/>
    <w:rsid w:val="004B46E4"/>
    <w:rsid w:val="004B5E02"/>
    <w:rsid w:val="004B6FFD"/>
    <w:rsid w:val="004C0B6F"/>
    <w:rsid w:val="004C21EB"/>
    <w:rsid w:val="004C3F23"/>
    <w:rsid w:val="004C4478"/>
    <w:rsid w:val="004C503A"/>
    <w:rsid w:val="004C5137"/>
    <w:rsid w:val="004C57B4"/>
    <w:rsid w:val="004C62A5"/>
    <w:rsid w:val="004C7EDC"/>
    <w:rsid w:val="004D1E8E"/>
    <w:rsid w:val="004D226D"/>
    <w:rsid w:val="004D256D"/>
    <w:rsid w:val="004D3609"/>
    <w:rsid w:val="004D5A1A"/>
    <w:rsid w:val="004D6BD3"/>
    <w:rsid w:val="004D7EC3"/>
    <w:rsid w:val="004D7FC4"/>
    <w:rsid w:val="004E1FE4"/>
    <w:rsid w:val="004E5CF9"/>
    <w:rsid w:val="004F0364"/>
    <w:rsid w:val="004F0548"/>
    <w:rsid w:val="004F0DD2"/>
    <w:rsid w:val="004F2CCA"/>
    <w:rsid w:val="004F4038"/>
    <w:rsid w:val="004F503A"/>
    <w:rsid w:val="004F6559"/>
    <w:rsid w:val="004F7B24"/>
    <w:rsid w:val="0050150B"/>
    <w:rsid w:val="00502815"/>
    <w:rsid w:val="00502C90"/>
    <w:rsid w:val="00502F51"/>
    <w:rsid w:val="00506111"/>
    <w:rsid w:val="005067EE"/>
    <w:rsid w:val="00506BB7"/>
    <w:rsid w:val="0050759C"/>
    <w:rsid w:val="005077DA"/>
    <w:rsid w:val="00507CD7"/>
    <w:rsid w:val="0051144F"/>
    <w:rsid w:val="0051255F"/>
    <w:rsid w:val="00515A4F"/>
    <w:rsid w:val="005167AE"/>
    <w:rsid w:val="00516E6C"/>
    <w:rsid w:val="00517294"/>
    <w:rsid w:val="00520948"/>
    <w:rsid w:val="00521831"/>
    <w:rsid w:val="00522E23"/>
    <w:rsid w:val="005233FF"/>
    <w:rsid w:val="0052656C"/>
    <w:rsid w:val="005320B7"/>
    <w:rsid w:val="005329D5"/>
    <w:rsid w:val="00533101"/>
    <w:rsid w:val="00534DD5"/>
    <w:rsid w:val="00536A15"/>
    <w:rsid w:val="0054211B"/>
    <w:rsid w:val="00542276"/>
    <w:rsid w:val="00542277"/>
    <w:rsid w:val="005423E8"/>
    <w:rsid w:val="00543B6E"/>
    <w:rsid w:val="00544019"/>
    <w:rsid w:val="00546E30"/>
    <w:rsid w:val="005516F2"/>
    <w:rsid w:val="00552E2F"/>
    <w:rsid w:val="00554B8E"/>
    <w:rsid w:val="00554CED"/>
    <w:rsid w:val="00556FC8"/>
    <w:rsid w:val="00557382"/>
    <w:rsid w:val="00557EE8"/>
    <w:rsid w:val="00561EE9"/>
    <w:rsid w:val="00561FAC"/>
    <w:rsid w:val="00562F84"/>
    <w:rsid w:val="00565BA0"/>
    <w:rsid w:val="00567030"/>
    <w:rsid w:val="00567AD6"/>
    <w:rsid w:val="00567EEB"/>
    <w:rsid w:val="005774FD"/>
    <w:rsid w:val="00581DA4"/>
    <w:rsid w:val="005826C2"/>
    <w:rsid w:val="00582912"/>
    <w:rsid w:val="00582FA9"/>
    <w:rsid w:val="005863EC"/>
    <w:rsid w:val="0058726F"/>
    <w:rsid w:val="00587406"/>
    <w:rsid w:val="00590256"/>
    <w:rsid w:val="005903AA"/>
    <w:rsid w:val="00590458"/>
    <w:rsid w:val="00592AAD"/>
    <w:rsid w:val="00594D0C"/>
    <w:rsid w:val="00595730"/>
    <w:rsid w:val="0059782C"/>
    <w:rsid w:val="00597A2A"/>
    <w:rsid w:val="00597D4D"/>
    <w:rsid w:val="005A133E"/>
    <w:rsid w:val="005A37BF"/>
    <w:rsid w:val="005A4A12"/>
    <w:rsid w:val="005A4ACB"/>
    <w:rsid w:val="005A4C25"/>
    <w:rsid w:val="005B007A"/>
    <w:rsid w:val="005B29C6"/>
    <w:rsid w:val="005B4E2D"/>
    <w:rsid w:val="005B74BF"/>
    <w:rsid w:val="005C10E3"/>
    <w:rsid w:val="005C2A3F"/>
    <w:rsid w:val="005C343A"/>
    <w:rsid w:val="005C4EBD"/>
    <w:rsid w:val="005C59E6"/>
    <w:rsid w:val="005C5C13"/>
    <w:rsid w:val="005C69DD"/>
    <w:rsid w:val="005C7019"/>
    <w:rsid w:val="005C7319"/>
    <w:rsid w:val="005D2942"/>
    <w:rsid w:val="005D388F"/>
    <w:rsid w:val="005D5EB3"/>
    <w:rsid w:val="005D6E41"/>
    <w:rsid w:val="005D7EC5"/>
    <w:rsid w:val="005E0796"/>
    <w:rsid w:val="005E3177"/>
    <w:rsid w:val="005E52CB"/>
    <w:rsid w:val="005E6292"/>
    <w:rsid w:val="005E73F3"/>
    <w:rsid w:val="005F199F"/>
    <w:rsid w:val="005F2E66"/>
    <w:rsid w:val="005F4146"/>
    <w:rsid w:val="005F5038"/>
    <w:rsid w:val="005F64F1"/>
    <w:rsid w:val="005F6615"/>
    <w:rsid w:val="00600A88"/>
    <w:rsid w:val="00600E78"/>
    <w:rsid w:val="00601D83"/>
    <w:rsid w:val="00602E72"/>
    <w:rsid w:val="0060629D"/>
    <w:rsid w:val="0061089F"/>
    <w:rsid w:val="00611C0C"/>
    <w:rsid w:val="006121C5"/>
    <w:rsid w:val="0061333B"/>
    <w:rsid w:val="00613736"/>
    <w:rsid w:val="0061406C"/>
    <w:rsid w:val="00614419"/>
    <w:rsid w:val="006160B7"/>
    <w:rsid w:val="00623D3F"/>
    <w:rsid w:val="00626499"/>
    <w:rsid w:val="006278E3"/>
    <w:rsid w:val="0063353D"/>
    <w:rsid w:val="00635610"/>
    <w:rsid w:val="00637253"/>
    <w:rsid w:val="00641CEB"/>
    <w:rsid w:val="00641DF9"/>
    <w:rsid w:val="00642B7F"/>
    <w:rsid w:val="00644141"/>
    <w:rsid w:val="006474E2"/>
    <w:rsid w:val="00650B08"/>
    <w:rsid w:val="00650D3E"/>
    <w:rsid w:val="00656314"/>
    <w:rsid w:val="00660F16"/>
    <w:rsid w:val="00661E4F"/>
    <w:rsid w:val="00664C70"/>
    <w:rsid w:val="00667D25"/>
    <w:rsid w:val="00667EFC"/>
    <w:rsid w:val="006725E9"/>
    <w:rsid w:val="00674BED"/>
    <w:rsid w:val="006758F2"/>
    <w:rsid w:val="006811E5"/>
    <w:rsid w:val="0068145D"/>
    <w:rsid w:val="00683B86"/>
    <w:rsid w:val="00687A93"/>
    <w:rsid w:val="00687FBD"/>
    <w:rsid w:val="00690994"/>
    <w:rsid w:val="00691431"/>
    <w:rsid w:val="00692EAA"/>
    <w:rsid w:val="006A06E8"/>
    <w:rsid w:val="006A2761"/>
    <w:rsid w:val="006A4278"/>
    <w:rsid w:val="006A534D"/>
    <w:rsid w:val="006A7E92"/>
    <w:rsid w:val="006B3659"/>
    <w:rsid w:val="006B3900"/>
    <w:rsid w:val="006B4CCA"/>
    <w:rsid w:val="006B5BD8"/>
    <w:rsid w:val="006B6081"/>
    <w:rsid w:val="006B65CC"/>
    <w:rsid w:val="006B73D7"/>
    <w:rsid w:val="006B790E"/>
    <w:rsid w:val="006C01C8"/>
    <w:rsid w:val="006C21CE"/>
    <w:rsid w:val="006C39C0"/>
    <w:rsid w:val="006C7555"/>
    <w:rsid w:val="006D1E16"/>
    <w:rsid w:val="006E0724"/>
    <w:rsid w:val="006E0BFD"/>
    <w:rsid w:val="006E15AF"/>
    <w:rsid w:val="006E442D"/>
    <w:rsid w:val="006E55B9"/>
    <w:rsid w:val="006E5619"/>
    <w:rsid w:val="006E7ED5"/>
    <w:rsid w:val="006F453B"/>
    <w:rsid w:val="006F7F48"/>
    <w:rsid w:val="007017F2"/>
    <w:rsid w:val="00702480"/>
    <w:rsid w:val="007048E8"/>
    <w:rsid w:val="00704EE4"/>
    <w:rsid w:val="007053E2"/>
    <w:rsid w:val="0070739A"/>
    <w:rsid w:val="00707454"/>
    <w:rsid w:val="007112A2"/>
    <w:rsid w:val="00711C9F"/>
    <w:rsid w:val="00712E6B"/>
    <w:rsid w:val="0071430F"/>
    <w:rsid w:val="00716B49"/>
    <w:rsid w:val="00717C49"/>
    <w:rsid w:val="007212B9"/>
    <w:rsid w:val="00722351"/>
    <w:rsid w:val="00730AC3"/>
    <w:rsid w:val="00734C17"/>
    <w:rsid w:val="007355D3"/>
    <w:rsid w:val="00735D4A"/>
    <w:rsid w:val="0073666C"/>
    <w:rsid w:val="00736D26"/>
    <w:rsid w:val="007370CB"/>
    <w:rsid w:val="00737C87"/>
    <w:rsid w:val="00740011"/>
    <w:rsid w:val="00741A04"/>
    <w:rsid w:val="00742010"/>
    <w:rsid w:val="00743A24"/>
    <w:rsid w:val="00745686"/>
    <w:rsid w:val="00745AD7"/>
    <w:rsid w:val="00747796"/>
    <w:rsid w:val="00747F59"/>
    <w:rsid w:val="00750A20"/>
    <w:rsid w:val="0075107E"/>
    <w:rsid w:val="007546A5"/>
    <w:rsid w:val="00754F31"/>
    <w:rsid w:val="00755567"/>
    <w:rsid w:val="007559AE"/>
    <w:rsid w:val="0075692F"/>
    <w:rsid w:val="00760732"/>
    <w:rsid w:val="007608B1"/>
    <w:rsid w:val="00760958"/>
    <w:rsid w:val="00761330"/>
    <w:rsid w:val="00762F63"/>
    <w:rsid w:val="00766BA3"/>
    <w:rsid w:val="00767E61"/>
    <w:rsid w:val="007704B3"/>
    <w:rsid w:val="007720C9"/>
    <w:rsid w:val="0077474A"/>
    <w:rsid w:val="00775949"/>
    <w:rsid w:val="00775FC8"/>
    <w:rsid w:val="00780388"/>
    <w:rsid w:val="007804C8"/>
    <w:rsid w:val="00780D80"/>
    <w:rsid w:val="00780FA7"/>
    <w:rsid w:val="00783600"/>
    <w:rsid w:val="007838DD"/>
    <w:rsid w:val="00783E5A"/>
    <w:rsid w:val="00785552"/>
    <w:rsid w:val="007902E6"/>
    <w:rsid w:val="007912F2"/>
    <w:rsid w:val="0079156E"/>
    <w:rsid w:val="00792606"/>
    <w:rsid w:val="00792D2B"/>
    <w:rsid w:val="0079345D"/>
    <w:rsid w:val="007936C6"/>
    <w:rsid w:val="00795A87"/>
    <w:rsid w:val="007A18AD"/>
    <w:rsid w:val="007A3140"/>
    <w:rsid w:val="007A3996"/>
    <w:rsid w:val="007A62BA"/>
    <w:rsid w:val="007A7AFC"/>
    <w:rsid w:val="007B0CF9"/>
    <w:rsid w:val="007B1F57"/>
    <w:rsid w:val="007B21EB"/>
    <w:rsid w:val="007B2F82"/>
    <w:rsid w:val="007B2FB6"/>
    <w:rsid w:val="007B3393"/>
    <w:rsid w:val="007B37A0"/>
    <w:rsid w:val="007B65FE"/>
    <w:rsid w:val="007B6F43"/>
    <w:rsid w:val="007B7600"/>
    <w:rsid w:val="007B7B13"/>
    <w:rsid w:val="007C12CF"/>
    <w:rsid w:val="007C3EEC"/>
    <w:rsid w:val="007C42F5"/>
    <w:rsid w:val="007C53FC"/>
    <w:rsid w:val="007D224B"/>
    <w:rsid w:val="007D77D4"/>
    <w:rsid w:val="007E3102"/>
    <w:rsid w:val="007E34EC"/>
    <w:rsid w:val="007E4487"/>
    <w:rsid w:val="007F1570"/>
    <w:rsid w:val="007F18B8"/>
    <w:rsid w:val="007F49A6"/>
    <w:rsid w:val="007F50A4"/>
    <w:rsid w:val="00806415"/>
    <w:rsid w:val="008106B4"/>
    <w:rsid w:val="00811B20"/>
    <w:rsid w:val="0081227B"/>
    <w:rsid w:val="008134D6"/>
    <w:rsid w:val="008155A3"/>
    <w:rsid w:val="00815F65"/>
    <w:rsid w:val="00816CD9"/>
    <w:rsid w:val="008205FB"/>
    <w:rsid w:val="00821FE3"/>
    <w:rsid w:val="00823355"/>
    <w:rsid w:val="00825696"/>
    <w:rsid w:val="008344C7"/>
    <w:rsid w:val="00834D43"/>
    <w:rsid w:val="00835DE0"/>
    <w:rsid w:val="00836FC6"/>
    <w:rsid w:val="00841635"/>
    <w:rsid w:val="00842F92"/>
    <w:rsid w:val="00842FAD"/>
    <w:rsid w:val="0084348F"/>
    <w:rsid w:val="008461E7"/>
    <w:rsid w:val="008470FD"/>
    <w:rsid w:val="00847560"/>
    <w:rsid w:val="008500F9"/>
    <w:rsid w:val="00851819"/>
    <w:rsid w:val="00851C55"/>
    <w:rsid w:val="00852DBA"/>
    <w:rsid w:val="0085329D"/>
    <w:rsid w:val="008533F1"/>
    <w:rsid w:val="0085734D"/>
    <w:rsid w:val="008625C9"/>
    <w:rsid w:val="00862608"/>
    <w:rsid w:val="008630C7"/>
    <w:rsid w:val="00867113"/>
    <w:rsid w:val="008703F6"/>
    <w:rsid w:val="00875829"/>
    <w:rsid w:val="00880AB5"/>
    <w:rsid w:val="00885532"/>
    <w:rsid w:val="00886929"/>
    <w:rsid w:val="00887416"/>
    <w:rsid w:val="008877F6"/>
    <w:rsid w:val="00890378"/>
    <w:rsid w:val="00892CB0"/>
    <w:rsid w:val="00892E01"/>
    <w:rsid w:val="00894660"/>
    <w:rsid w:val="0089592C"/>
    <w:rsid w:val="008967CC"/>
    <w:rsid w:val="00897025"/>
    <w:rsid w:val="0089710E"/>
    <w:rsid w:val="008A0660"/>
    <w:rsid w:val="008A6844"/>
    <w:rsid w:val="008B0D03"/>
    <w:rsid w:val="008B217A"/>
    <w:rsid w:val="008B3E91"/>
    <w:rsid w:val="008B4EE8"/>
    <w:rsid w:val="008B52FB"/>
    <w:rsid w:val="008B53B5"/>
    <w:rsid w:val="008B774B"/>
    <w:rsid w:val="008B78A6"/>
    <w:rsid w:val="008C3186"/>
    <w:rsid w:val="008D20C7"/>
    <w:rsid w:val="008D21C7"/>
    <w:rsid w:val="008D2BCC"/>
    <w:rsid w:val="008D2CB3"/>
    <w:rsid w:val="008D3A54"/>
    <w:rsid w:val="008D70D8"/>
    <w:rsid w:val="008D73CA"/>
    <w:rsid w:val="008D7519"/>
    <w:rsid w:val="008D7596"/>
    <w:rsid w:val="008E126E"/>
    <w:rsid w:val="008E1DFE"/>
    <w:rsid w:val="008E1E58"/>
    <w:rsid w:val="008E2346"/>
    <w:rsid w:val="008E5723"/>
    <w:rsid w:val="008E5EC8"/>
    <w:rsid w:val="008E5FAA"/>
    <w:rsid w:val="008E61C0"/>
    <w:rsid w:val="008E7D87"/>
    <w:rsid w:val="008F0FFF"/>
    <w:rsid w:val="008F1FF2"/>
    <w:rsid w:val="008F4431"/>
    <w:rsid w:val="008F6B18"/>
    <w:rsid w:val="008F6F1E"/>
    <w:rsid w:val="00903647"/>
    <w:rsid w:val="00903A2B"/>
    <w:rsid w:val="00905D19"/>
    <w:rsid w:val="00911ED9"/>
    <w:rsid w:val="00912BD3"/>
    <w:rsid w:val="00913267"/>
    <w:rsid w:val="0092319F"/>
    <w:rsid w:val="00932A3A"/>
    <w:rsid w:val="00933BC7"/>
    <w:rsid w:val="0093549A"/>
    <w:rsid w:val="009379CE"/>
    <w:rsid w:val="00942639"/>
    <w:rsid w:val="009428E0"/>
    <w:rsid w:val="00943A6B"/>
    <w:rsid w:val="0094416E"/>
    <w:rsid w:val="00944A66"/>
    <w:rsid w:val="00944B64"/>
    <w:rsid w:val="009502F6"/>
    <w:rsid w:val="00955A46"/>
    <w:rsid w:val="009574B5"/>
    <w:rsid w:val="009605C3"/>
    <w:rsid w:val="00961B01"/>
    <w:rsid w:val="009634EE"/>
    <w:rsid w:val="00964083"/>
    <w:rsid w:val="00966C73"/>
    <w:rsid w:val="00971121"/>
    <w:rsid w:val="0097178E"/>
    <w:rsid w:val="00972278"/>
    <w:rsid w:val="00973784"/>
    <w:rsid w:val="0097628F"/>
    <w:rsid w:val="009776E2"/>
    <w:rsid w:val="00977A05"/>
    <w:rsid w:val="00980045"/>
    <w:rsid w:val="00980760"/>
    <w:rsid w:val="00980F84"/>
    <w:rsid w:val="00983BE8"/>
    <w:rsid w:val="009854DF"/>
    <w:rsid w:val="009859B3"/>
    <w:rsid w:val="00985DA9"/>
    <w:rsid w:val="00987780"/>
    <w:rsid w:val="00987CF4"/>
    <w:rsid w:val="00987E0C"/>
    <w:rsid w:val="00992786"/>
    <w:rsid w:val="00995271"/>
    <w:rsid w:val="00995702"/>
    <w:rsid w:val="009974B8"/>
    <w:rsid w:val="009A03BB"/>
    <w:rsid w:val="009A0D87"/>
    <w:rsid w:val="009A0DF7"/>
    <w:rsid w:val="009A1598"/>
    <w:rsid w:val="009A56C1"/>
    <w:rsid w:val="009B1C7B"/>
    <w:rsid w:val="009B41FB"/>
    <w:rsid w:val="009B7C96"/>
    <w:rsid w:val="009C6466"/>
    <w:rsid w:val="009C685B"/>
    <w:rsid w:val="009D0FCA"/>
    <w:rsid w:val="009D3792"/>
    <w:rsid w:val="009D4515"/>
    <w:rsid w:val="009D61BD"/>
    <w:rsid w:val="009E3146"/>
    <w:rsid w:val="009E33AE"/>
    <w:rsid w:val="009E34D4"/>
    <w:rsid w:val="009E462E"/>
    <w:rsid w:val="009E4BBB"/>
    <w:rsid w:val="009E6956"/>
    <w:rsid w:val="009E73D5"/>
    <w:rsid w:val="009F2072"/>
    <w:rsid w:val="009F2A32"/>
    <w:rsid w:val="009F39A5"/>
    <w:rsid w:val="009F4613"/>
    <w:rsid w:val="009F4BB8"/>
    <w:rsid w:val="009F5A8A"/>
    <w:rsid w:val="009F6BA7"/>
    <w:rsid w:val="009F7075"/>
    <w:rsid w:val="00A01127"/>
    <w:rsid w:val="00A016A5"/>
    <w:rsid w:val="00A03407"/>
    <w:rsid w:val="00A04D30"/>
    <w:rsid w:val="00A05170"/>
    <w:rsid w:val="00A07C2D"/>
    <w:rsid w:val="00A07E38"/>
    <w:rsid w:val="00A1136A"/>
    <w:rsid w:val="00A11842"/>
    <w:rsid w:val="00A13B0D"/>
    <w:rsid w:val="00A1471B"/>
    <w:rsid w:val="00A153FD"/>
    <w:rsid w:val="00A15AAD"/>
    <w:rsid w:val="00A16338"/>
    <w:rsid w:val="00A16C7F"/>
    <w:rsid w:val="00A20482"/>
    <w:rsid w:val="00A204BE"/>
    <w:rsid w:val="00A20EB7"/>
    <w:rsid w:val="00A219A7"/>
    <w:rsid w:val="00A21F3A"/>
    <w:rsid w:val="00A3303C"/>
    <w:rsid w:val="00A351FC"/>
    <w:rsid w:val="00A43ACB"/>
    <w:rsid w:val="00A4498D"/>
    <w:rsid w:val="00A45F46"/>
    <w:rsid w:val="00A50ACB"/>
    <w:rsid w:val="00A510F2"/>
    <w:rsid w:val="00A56027"/>
    <w:rsid w:val="00A60190"/>
    <w:rsid w:val="00A616DC"/>
    <w:rsid w:val="00A638A8"/>
    <w:rsid w:val="00A6652B"/>
    <w:rsid w:val="00A668CD"/>
    <w:rsid w:val="00A70C6E"/>
    <w:rsid w:val="00A71350"/>
    <w:rsid w:val="00A718BB"/>
    <w:rsid w:val="00A72583"/>
    <w:rsid w:val="00A7576D"/>
    <w:rsid w:val="00A7653B"/>
    <w:rsid w:val="00A77B44"/>
    <w:rsid w:val="00A77C68"/>
    <w:rsid w:val="00A80A3B"/>
    <w:rsid w:val="00A814D6"/>
    <w:rsid w:val="00A81AD7"/>
    <w:rsid w:val="00A8213A"/>
    <w:rsid w:val="00A832A3"/>
    <w:rsid w:val="00A835AE"/>
    <w:rsid w:val="00A878E3"/>
    <w:rsid w:val="00A909E7"/>
    <w:rsid w:val="00A93CBB"/>
    <w:rsid w:val="00A953F0"/>
    <w:rsid w:val="00A96F43"/>
    <w:rsid w:val="00AA1EFD"/>
    <w:rsid w:val="00AA2ED6"/>
    <w:rsid w:val="00AA4389"/>
    <w:rsid w:val="00AA5064"/>
    <w:rsid w:val="00AA795B"/>
    <w:rsid w:val="00AA7C74"/>
    <w:rsid w:val="00AB27F5"/>
    <w:rsid w:val="00AB3B51"/>
    <w:rsid w:val="00AB66E4"/>
    <w:rsid w:val="00AC28FD"/>
    <w:rsid w:val="00AC3166"/>
    <w:rsid w:val="00AC359F"/>
    <w:rsid w:val="00AC38B3"/>
    <w:rsid w:val="00AC609C"/>
    <w:rsid w:val="00AD1C2F"/>
    <w:rsid w:val="00AD2538"/>
    <w:rsid w:val="00AD2802"/>
    <w:rsid w:val="00AD675F"/>
    <w:rsid w:val="00AD6E2A"/>
    <w:rsid w:val="00AD77A9"/>
    <w:rsid w:val="00AE0E0C"/>
    <w:rsid w:val="00AE1C64"/>
    <w:rsid w:val="00AE25FD"/>
    <w:rsid w:val="00AE2720"/>
    <w:rsid w:val="00AE3A2C"/>
    <w:rsid w:val="00AE512A"/>
    <w:rsid w:val="00AE5BDA"/>
    <w:rsid w:val="00AE616F"/>
    <w:rsid w:val="00AE6C03"/>
    <w:rsid w:val="00AF75D9"/>
    <w:rsid w:val="00B028DE"/>
    <w:rsid w:val="00B05FD0"/>
    <w:rsid w:val="00B063DC"/>
    <w:rsid w:val="00B12DF9"/>
    <w:rsid w:val="00B1660E"/>
    <w:rsid w:val="00B20335"/>
    <w:rsid w:val="00B22A6B"/>
    <w:rsid w:val="00B26D4D"/>
    <w:rsid w:val="00B315C9"/>
    <w:rsid w:val="00B31939"/>
    <w:rsid w:val="00B35B5F"/>
    <w:rsid w:val="00B3794D"/>
    <w:rsid w:val="00B403B7"/>
    <w:rsid w:val="00B40EEF"/>
    <w:rsid w:val="00B41871"/>
    <w:rsid w:val="00B42176"/>
    <w:rsid w:val="00B4387A"/>
    <w:rsid w:val="00B44350"/>
    <w:rsid w:val="00B45F20"/>
    <w:rsid w:val="00B51C64"/>
    <w:rsid w:val="00B5408C"/>
    <w:rsid w:val="00B602E8"/>
    <w:rsid w:val="00B61277"/>
    <w:rsid w:val="00B64A88"/>
    <w:rsid w:val="00B65A6F"/>
    <w:rsid w:val="00B663AF"/>
    <w:rsid w:val="00B70BCF"/>
    <w:rsid w:val="00B713BE"/>
    <w:rsid w:val="00B71FA4"/>
    <w:rsid w:val="00B72103"/>
    <w:rsid w:val="00B722D0"/>
    <w:rsid w:val="00B74385"/>
    <w:rsid w:val="00B74874"/>
    <w:rsid w:val="00B75FB9"/>
    <w:rsid w:val="00B77566"/>
    <w:rsid w:val="00B77CE0"/>
    <w:rsid w:val="00B805C9"/>
    <w:rsid w:val="00B84A17"/>
    <w:rsid w:val="00B86C6D"/>
    <w:rsid w:val="00B877AB"/>
    <w:rsid w:val="00B87C4B"/>
    <w:rsid w:val="00B90E7D"/>
    <w:rsid w:val="00B9224A"/>
    <w:rsid w:val="00B923F8"/>
    <w:rsid w:val="00B93220"/>
    <w:rsid w:val="00B94230"/>
    <w:rsid w:val="00B94882"/>
    <w:rsid w:val="00B97399"/>
    <w:rsid w:val="00B97A95"/>
    <w:rsid w:val="00BA0A82"/>
    <w:rsid w:val="00BA0D5E"/>
    <w:rsid w:val="00BA199E"/>
    <w:rsid w:val="00BA3824"/>
    <w:rsid w:val="00BA6431"/>
    <w:rsid w:val="00BB2B7E"/>
    <w:rsid w:val="00BB4237"/>
    <w:rsid w:val="00BB6D97"/>
    <w:rsid w:val="00BC31A8"/>
    <w:rsid w:val="00BC3DC6"/>
    <w:rsid w:val="00BC4532"/>
    <w:rsid w:val="00BC56C6"/>
    <w:rsid w:val="00BC5733"/>
    <w:rsid w:val="00BC663A"/>
    <w:rsid w:val="00BC7159"/>
    <w:rsid w:val="00BD2011"/>
    <w:rsid w:val="00BD209D"/>
    <w:rsid w:val="00BD230B"/>
    <w:rsid w:val="00BD2557"/>
    <w:rsid w:val="00BD54E2"/>
    <w:rsid w:val="00BD5E48"/>
    <w:rsid w:val="00BE0C79"/>
    <w:rsid w:val="00BE1C24"/>
    <w:rsid w:val="00BE3C87"/>
    <w:rsid w:val="00BE4CC8"/>
    <w:rsid w:val="00BE6401"/>
    <w:rsid w:val="00BE69D2"/>
    <w:rsid w:val="00BE794D"/>
    <w:rsid w:val="00BF070D"/>
    <w:rsid w:val="00BF164D"/>
    <w:rsid w:val="00BF4529"/>
    <w:rsid w:val="00BF4E1A"/>
    <w:rsid w:val="00BF5728"/>
    <w:rsid w:val="00C04043"/>
    <w:rsid w:val="00C04289"/>
    <w:rsid w:val="00C04AD3"/>
    <w:rsid w:val="00C0504C"/>
    <w:rsid w:val="00C07F66"/>
    <w:rsid w:val="00C108EB"/>
    <w:rsid w:val="00C13A87"/>
    <w:rsid w:val="00C14FDB"/>
    <w:rsid w:val="00C162D6"/>
    <w:rsid w:val="00C20E78"/>
    <w:rsid w:val="00C24369"/>
    <w:rsid w:val="00C250B0"/>
    <w:rsid w:val="00C33406"/>
    <w:rsid w:val="00C3443F"/>
    <w:rsid w:val="00C34E05"/>
    <w:rsid w:val="00C37153"/>
    <w:rsid w:val="00C417D6"/>
    <w:rsid w:val="00C423C1"/>
    <w:rsid w:val="00C4299A"/>
    <w:rsid w:val="00C43503"/>
    <w:rsid w:val="00C43537"/>
    <w:rsid w:val="00C45A50"/>
    <w:rsid w:val="00C47956"/>
    <w:rsid w:val="00C5013A"/>
    <w:rsid w:val="00C51D2D"/>
    <w:rsid w:val="00C51F00"/>
    <w:rsid w:val="00C52788"/>
    <w:rsid w:val="00C5320D"/>
    <w:rsid w:val="00C53623"/>
    <w:rsid w:val="00C54FA0"/>
    <w:rsid w:val="00C60AFC"/>
    <w:rsid w:val="00C627EB"/>
    <w:rsid w:val="00C6298E"/>
    <w:rsid w:val="00C62F88"/>
    <w:rsid w:val="00C6508F"/>
    <w:rsid w:val="00C663E2"/>
    <w:rsid w:val="00C67A61"/>
    <w:rsid w:val="00C67F12"/>
    <w:rsid w:val="00C704DC"/>
    <w:rsid w:val="00C7237C"/>
    <w:rsid w:val="00C7357F"/>
    <w:rsid w:val="00C74A7D"/>
    <w:rsid w:val="00C775B2"/>
    <w:rsid w:val="00C776F0"/>
    <w:rsid w:val="00C80E83"/>
    <w:rsid w:val="00C81F02"/>
    <w:rsid w:val="00C826B4"/>
    <w:rsid w:val="00C915F2"/>
    <w:rsid w:val="00C93A8E"/>
    <w:rsid w:val="00C953A7"/>
    <w:rsid w:val="00C97ED7"/>
    <w:rsid w:val="00CA20DA"/>
    <w:rsid w:val="00CA3265"/>
    <w:rsid w:val="00CA42AB"/>
    <w:rsid w:val="00CB0BC5"/>
    <w:rsid w:val="00CB2A02"/>
    <w:rsid w:val="00CB3BAD"/>
    <w:rsid w:val="00CB5E3B"/>
    <w:rsid w:val="00CB652D"/>
    <w:rsid w:val="00CC3D76"/>
    <w:rsid w:val="00CC6848"/>
    <w:rsid w:val="00CC75FC"/>
    <w:rsid w:val="00CC7678"/>
    <w:rsid w:val="00CD1D1B"/>
    <w:rsid w:val="00CD21DA"/>
    <w:rsid w:val="00CD3F9C"/>
    <w:rsid w:val="00CD4108"/>
    <w:rsid w:val="00CD5189"/>
    <w:rsid w:val="00CD5E59"/>
    <w:rsid w:val="00CD6BB4"/>
    <w:rsid w:val="00CD7E10"/>
    <w:rsid w:val="00CE26D7"/>
    <w:rsid w:val="00CE4724"/>
    <w:rsid w:val="00CE5934"/>
    <w:rsid w:val="00CE6C57"/>
    <w:rsid w:val="00CE6D61"/>
    <w:rsid w:val="00CE7D24"/>
    <w:rsid w:val="00CE7E51"/>
    <w:rsid w:val="00CE7F79"/>
    <w:rsid w:val="00CF413F"/>
    <w:rsid w:val="00CF5C0C"/>
    <w:rsid w:val="00CF6982"/>
    <w:rsid w:val="00D035AD"/>
    <w:rsid w:val="00D04277"/>
    <w:rsid w:val="00D22862"/>
    <w:rsid w:val="00D22891"/>
    <w:rsid w:val="00D22992"/>
    <w:rsid w:val="00D24323"/>
    <w:rsid w:val="00D25E6F"/>
    <w:rsid w:val="00D309AB"/>
    <w:rsid w:val="00D31744"/>
    <w:rsid w:val="00D320E0"/>
    <w:rsid w:val="00D3577F"/>
    <w:rsid w:val="00D3649B"/>
    <w:rsid w:val="00D37171"/>
    <w:rsid w:val="00D418BA"/>
    <w:rsid w:val="00D42A28"/>
    <w:rsid w:val="00D43179"/>
    <w:rsid w:val="00D431DA"/>
    <w:rsid w:val="00D43ACC"/>
    <w:rsid w:val="00D43B06"/>
    <w:rsid w:val="00D44AF5"/>
    <w:rsid w:val="00D45732"/>
    <w:rsid w:val="00D45EEE"/>
    <w:rsid w:val="00D52002"/>
    <w:rsid w:val="00D53BCE"/>
    <w:rsid w:val="00D55187"/>
    <w:rsid w:val="00D5685F"/>
    <w:rsid w:val="00D56DAF"/>
    <w:rsid w:val="00D574AB"/>
    <w:rsid w:val="00D606C3"/>
    <w:rsid w:val="00D612D4"/>
    <w:rsid w:val="00D621E5"/>
    <w:rsid w:val="00D63AB2"/>
    <w:rsid w:val="00D64D64"/>
    <w:rsid w:val="00D660E8"/>
    <w:rsid w:val="00D71186"/>
    <w:rsid w:val="00D716AD"/>
    <w:rsid w:val="00D71B6F"/>
    <w:rsid w:val="00D77533"/>
    <w:rsid w:val="00D77688"/>
    <w:rsid w:val="00D77B6E"/>
    <w:rsid w:val="00D80175"/>
    <w:rsid w:val="00D80226"/>
    <w:rsid w:val="00D8118F"/>
    <w:rsid w:val="00D83825"/>
    <w:rsid w:val="00D83F71"/>
    <w:rsid w:val="00D860C8"/>
    <w:rsid w:val="00D8724C"/>
    <w:rsid w:val="00D90F04"/>
    <w:rsid w:val="00D915F2"/>
    <w:rsid w:val="00D92458"/>
    <w:rsid w:val="00D92FF2"/>
    <w:rsid w:val="00D944B9"/>
    <w:rsid w:val="00D95E6F"/>
    <w:rsid w:val="00D9610D"/>
    <w:rsid w:val="00DA0C22"/>
    <w:rsid w:val="00DA24E0"/>
    <w:rsid w:val="00DA39B1"/>
    <w:rsid w:val="00DB08B5"/>
    <w:rsid w:val="00DB3035"/>
    <w:rsid w:val="00DB384E"/>
    <w:rsid w:val="00DB440E"/>
    <w:rsid w:val="00DB4D4A"/>
    <w:rsid w:val="00DB4E56"/>
    <w:rsid w:val="00DB6D9F"/>
    <w:rsid w:val="00DB6EBF"/>
    <w:rsid w:val="00DB7473"/>
    <w:rsid w:val="00DC04B9"/>
    <w:rsid w:val="00DC0EA2"/>
    <w:rsid w:val="00DC3015"/>
    <w:rsid w:val="00DC7B79"/>
    <w:rsid w:val="00DD1563"/>
    <w:rsid w:val="00DD249B"/>
    <w:rsid w:val="00DD3680"/>
    <w:rsid w:val="00DD68D7"/>
    <w:rsid w:val="00DD7728"/>
    <w:rsid w:val="00DE0AC3"/>
    <w:rsid w:val="00DE1BB9"/>
    <w:rsid w:val="00DE254B"/>
    <w:rsid w:val="00DE6FB9"/>
    <w:rsid w:val="00DF0B96"/>
    <w:rsid w:val="00DF2781"/>
    <w:rsid w:val="00DF3B17"/>
    <w:rsid w:val="00DF47DC"/>
    <w:rsid w:val="00DF67FE"/>
    <w:rsid w:val="00DF6D4B"/>
    <w:rsid w:val="00DF7334"/>
    <w:rsid w:val="00DF751E"/>
    <w:rsid w:val="00E00043"/>
    <w:rsid w:val="00E0023D"/>
    <w:rsid w:val="00E02BDD"/>
    <w:rsid w:val="00E02F50"/>
    <w:rsid w:val="00E03475"/>
    <w:rsid w:val="00E03534"/>
    <w:rsid w:val="00E1028A"/>
    <w:rsid w:val="00E10B4B"/>
    <w:rsid w:val="00E11BBD"/>
    <w:rsid w:val="00E11BDD"/>
    <w:rsid w:val="00E13687"/>
    <w:rsid w:val="00E16041"/>
    <w:rsid w:val="00E16662"/>
    <w:rsid w:val="00E21B14"/>
    <w:rsid w:val="00E21B4C"/>
    <w:rsid w:val="00E22CBA"/>
    <w:rsid w:val="00E23CBC"/>
    <w:rsid w:val="00E257AF"/>
    <w:rsid w:val="00E274A8"/>
    <w:rsid w:val="00E30A23"/>
    <w:rsid w:val="00E316E1"/>
    <w:rsid w:val="00E34E4E"/>
    <w:rsid w:val="00E367B6"/>
    <w:rsid w:val="00E42E3C"/>
    <w:rsid w:val="00E433C5"/>
    <w:rsid w:val="00E45683"/>
    <w:rsid w:val="00E46C2E"/>
    <w:rsid w:val="00E503B3"/>
    <w:rsid w:val="00E52199"/>
    <w:rsid w:val="00E54547"/>
    <w:rsid w:val="00E5596F"/>
    <w:rsid w:val="00E57146"/>
    <w:rsid w:val="00E57776"/>
    <w:rsid w:val="00E5777F"/>
    <w:rsid w:val="00E6154C"/>
    <w:rsid w:val="00E657D1"/>
    <w:rsid w:val="00E667C5"/>
    <w:rsid w:val="00E710E4"/>
    <w:rsid w:val="00E71B92"/>
    <w:rsid w:val="00E726AD"/>
    <w:rsid w:val="00E73D7E"/>
    <w:rsid w:val="00E76C08"/>
    <w:rsid w:val="00E80C28"/>
    <w:rsid w:val="00E81489"/>
    <w:rsid w:val="00E8328E"/>
    <w:rsid w:val="00E8462E"/>
    <w:rsid w:val="00E84E28"/>
    <w:rsid w:val="00E907EB"/>
    <w:rsid w:val="00E918E3"/>
    <w:rsid w:val="00E922FA"/>
    <w:rsid w:val="00E936E6"/>
    <w:rsid w:val="00E94AC9"/>
    <w:rsid w:val="00EA5B8E"/>
    <w:rsid w:val="00EB0575"/>
    <w:rsid w:val="00EB062B"/>
    <w:rsid w:val="00EB1F62"/>
    <w:rsid w:val="00EB2039"/>
    <w:rsid w:val="00EB2C2C"/>
    <w:rsid w:val="00EB398F"/>
    <w:rsid w:val="00EB543B"/>
    <w:rsid w:val="00EB615C"/>
    <w:rsid w:val="00EC1673"/>
    <w:rsid w:val="00EC20AD"/>
    <w:rsid w:val="00EC2C18"/>
    <w:rsid w:val="00EC6076"/>
    <w:rsid w:val="00EC7E43"/>
    <w:rsid w:val="00ED307A"/>
    <w:rsid w:val="00ED5279"/>
    <w:rsid w:val="00ED6EBF"/>
    <w:rsid w:val="00EE0DE4"/>
    <w:rsid w:val="00EE2836"/>
    <w:rsid w:val="00EE3989"/>
    <w:rsid w:val="00EE51F2"/>
    <w:rsid w:val="00EE5A64"/>
    <w:rsid w:val="00EE5CDA"/>
    <w:rsid w:val="00EF1EB9"/>
    <w:rsid w:val="00EF360F"/>
    <w:rsid w:val="00EF4CFB"/>
    <w:rsid w:val="00EF580F"/>
    <w:rsid w:val="00EF5DB0"/>
    <w:rsid w:val="00EF7126"/>
    <w:rsid w:val="00F0111E"/>
    <w:rsid w:val="00F038B9"/>
    <w:rsid w:val="00F04EB8"/>
    <w:rsid w:val="00F05110"/>
    <w:rsid w:val="00F0511B"/>
    <w:rsid w:val="00F05364"/>
    <w:rsid w:val="00F054C7"/>
    <w:rsid w:val="00F05D4C"/>
    <w:rsid w:val="00F07AF4"/>
    <w:rsid w:val="00F1092C"/>
    <w:rsid w:val="00F11CF3"/>
    <w:rsid w:val="00F1312D"/>
    <w:rsid w:val="00F14404"/>
    <w:rsid w:val="00F15987"/>
    <w:rsid w:val="00F1708C"/>
    <w:rsid w:val="00F177FF"/>
    <w:rsid w:val="00F218A4"/>
    <w:rsid w:val="00F23201"/>
    <w:rsid w:val="00F23E77"/>
    <w:rsid w:val="00F245BD"/>
    <w:rsid w:val="00F24C2A"/>
    <w:rsid w:val="00F250EB"/>
    <w:rsid w:val="00F250FE"/>
    <w:rsid w:val="00F266EF"/>
    <w:rsid w:val="00F26DC8"/>
    <w:rsid w:val="00F33579"/>
    <w:rsid w:val="00F345F1"/>
    <w:rsid w:val="00F35A37"/>
    <w:rsid w:val="00F36353"/>
    <w:rsid w:val="00F407B5"/>
    <w:rsid w:val="00F42B11"/>
    <w:rsid w:val="00F44133"/>
    <w:rsid w:val="00F4428F"/>
    <w:rsid w:val="00F4433E"/>
    <w:rsid w:val="00F453CA"/>
    <w:rsid w:val="00F45B42"/>
    <w:rsid w:val="00F45C74"/>
    <w:rsid w:val="00F47326"/>
    <w:rsid w:val="00F47385"/>
    <w:rsid w:val="00F478F2"/>
    <w:rsid w:val="00F50E80"/>
    <w:rsid w:val="00F528E9"/>
    <w:rsid w:val="00F546F3"/>
    <w:rsid w:val="00F55819"/>
    <w:rsid w:val="00F56ECF"/>
    <w:rsid w:val="00F60246"/>
    <w:rsid w:val="00F6108C"/>
    <w:rsid w:val="00F615C8"/>
    <w:rsid w:val="00F624E0"/>
    <w:rsid w:val="00F626A4"/>
    <w:rsid w:val="00F6351B"/>
    <w:rsid w:val="00F64EAD"/>
    <w:rsid w:val="00F65893"/>
    <w:rsid w:val="00F711F3"/>
    <w:rsid w:val="00F73958"/>
    <w:rsid w:val="00F75927"/>
    <w:rsid w:val="00F8026E"/>
    <w:rsid w:val="00F81D45"/>
    <w:rsid w:val="00F8232E"/>
    <w:rsid w:val="00F830DA"/>
    <w:rsid w:val="00F84E03"/>
    <w:rsid w:val="00F86176"/>
    <w:rsid w:val="00F87E3B"/>
    <w:rsid w:val="00F87F18"/>
    <w:rsid w:val="00F900A2"/>
    <w:rsid w:val="00F902E9"/>
    <w:rsid w:val="00F9534E"/>
    <w:rsid w:val="00FA03CE"/>
    <w:rsid w:val="00FA04E8"/>
    <w:rsid w:val="00FA0861"/>
    <w:rsid w:val="00FA2B81"/>
    <w:rsid w:val="00FA49C5"/>
    <w:rsid w:val="00FA59F4"/>
    <w:rsid w:val="00FA5ECB"/>
    <w:rsid w:val="00FA6216"/>
    <w:rsid w:val="00FB0DBB"/>
    <w:rsid w:val="00FB0F29"/>
    <w:rsid w:val="00FB51D7"/>
    <w:rsid w:val="00FB67D5"/>
    <w:rsid w:val="00FB7071"/>
    <w:rsid w:val="00FB7DC0"/>
    <w:rsid w:val="00FB7DCA"/>
    <w:rsid w:val="00FD0A60"/>
    <w:rsid w:val="00FD2105"/>
    <w:rsid w:val="00FD370B"/>
    <w:rsid w:val="00FD4B2B"/>
    <w:rsid w:val="00FD5C42"/>
    <w:rsid w:val="00FD72B9"/>
    <w:rsid w:val="00FE2B93"/>
    <w:rsid w:val="00FE2FA5"/>
    <w:rsid w:val="00FE6000"/>
    <w:rsid w:val="00FE7E16"/>
    <w:rsid w:val="00FF2C60"/>
    <w:rsid w:val="00FF7736"/>
    <w:rsid w:val="00FF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220" w:lineRule="exact"/>
      <w:ind w:left="-57" w:right="-113"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spacing w:line="220" w:lineRule="exact"/>
      <w:outlineLvl w:val="1"/>
    </w:pPr>
    <w:rPr>
      <w:sz w:val="24"/>
    </w:rPr>
  </w:style>
  <w:style w:type="paragraph" w:styleId="5">
    <w:name w:val="heading 5"/>
    <w:basedOn w:val="a"/>
    <w:next w:val="a"/>
    <w:qFormat/>
    <w:pPr>
      <w:keepNext/>
      <w:spacing w:line="240" w:lineRule="exact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position w:val="4"/>
      <w:sz w:val="24"/>
    </w:rPr>
  </w:style>
  <w:style w:type="paragraph" w:styleId="9">
    <w:name w:val="heading 9"/>
    <w:basedOn w:val="a"/>
    <w:next w:val="a"/>
    <w:qFormat/>
    <w:pPr>
      <w:keepNext/>
      <w:spacing w:line="400" w:lineRule="exact"/>
      <w:jc w:val="center"/>
      <w:outlineLvl w:val="8"/>
    </w:pPr>
    <w:rPr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BC5733"/>
    <w:pPr>
      <w:ind w:left="720"/>
      <w:contextualSpacing/>
    </w:pPr>
  </w:style>
  <w:style w:type="paragraph" w:styleId="a7">
    <w:name w:val="Balloon Text"/>
    <w:basedOn w:val="a"/>
    <w:link w:val="a8"/>
    <w:rsid w:val="00490D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90DC6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8D3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220" w:lineRule="exact"/>
      <w:ind w:left="-57" w:right="-113"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spacing w:line="220" w:lineRule="exact"/>
      <w:outlineLvl w:val="1"/>
    </w:pPr>
    <w:rPr>
      <w:sz w:val="24"/>
    </w:rPr>
  </w:style>
  <w:style w:type="paragraph" w:styleId="5">
    <w:name w:val="heading 5"/>
    <w:basedOn w:val="a"/>
    <w:next w:val="a"/>
    <w:qFormat/>
    <w:pPr>
      <w:keepNext/>
      <w:spacing w:line="240" w:lineRule="exact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position w:val="4"/>
      <w:sz w:val="24"/>
    </w:rPr>
  </w:style>
  <w:style w:type="paragraph" w:styleId="9">
    <w:name w:val="heading 9"/>
    <w:basedOn w:val="a"/>
    <w:next w:val="a"/>
    <w:qFormat/>
    <w:pPr>
      <w:keepNext/>
      <w:spacing w:line="400" w:lineRule="exact"/>
      <w:jc w:val="center"/>
      <w:outlineLvl w:val="8"/>
    </w:pPr>
    <w:rPr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BC5733"/>
    <w:pPr>
      <w:ind w:left="720"/>
      <w:contextualSpacing/>
    </w:pPr>
  </w:style>
  <w:style w:type="paragraph" w:styleId="a7">
    <w:name w:val="Balloon Text"/>
    <w:basedOn w:val="a"/>
    <w:link w:val="a8"/>
    <w:rsid w:val="00490D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90DC6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8D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9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4;&#1088;&#1091;&#1075;&#1080;&#1077;%20&#1076;&#1086;&#1082;&#1091;&#1084;&#1077;&#1085;&#1090;&#1099;\f356f357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C6D20-43A8-48F9-BFAC-23C79EA67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f356f357l</Template>
  <TotalTime>373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В1</vt:lpstr>
    </vt:vector>
  </TitlesOfParts>
  <Company>UKBS</Company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В1</dc:title>
  <dc:creator>KUBRINA</dc:creator>
  <cp:lastModifiedBy>Сычев Сергей Валерьевич</cp:lastModifiedBy>
  <cp:revision>21</cp:revision>
  <cp:lastPrinted>2021-04-21T11:53:00Z</cp:lastPrinted>
  <dcterms:created xsi:type="dcterms:W3CDTF">2021-07-21T12:13:00Z</dcterms:created>
  <dcterms:modified xsi:type="dcterms:W3CDTF">2022-09-09T14:25:00Z</dcterms:modified>
</cp:coreProperties>
</file>